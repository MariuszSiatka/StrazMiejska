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668"/>
        <w:gridCol w:w="445"/>
        <w:gridCol w:w="3173"/>
        <w:gridCol w:w="2282"/>
        <w:gridCol w:w="2282"/>
        <w:gridCol w:w="1503"/>
        <w:gridCol w:w="167"/>
        <w:gridCol w:w="1336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779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>
            <w:bookmarkStart w:id="0" w:name="_GoBack"/>
            <w:bookmarkEnd w:id="0"/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9852" w:type="dxa"/>
            <w:gridSpan w:val="6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4"/>
              </w:rPr>
            </w:pPr>
            <w:r>
              <w:rPr>
                <w:rFonts w:ascii="Arial" w:hAnsi="Arial"/>
                <w:i/>
                <w:color w:val="000000"/>
                <w:sz w:val="24"/>
              </w:rPr>
              <w:t>Raport z Interwencji i Wykroczeń w zakresie dat od : ...17 .11.2016.....do ...8.01.2017....</w:t>
            </w:r>
          </w:p>
        </w:tc>
        <w:tc>
          <w:tcPr>
            <w:tcW w:w="1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3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56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6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139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07:01:12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Bethovena 9 pojazdów zaparkowanych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07:01:12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Bethovena</w:t>
            </w:r>
            <w:r>
              <w:rPr>
                <w:rFonts w:ascii="Arial" w:hAnsi="Arial"/>
                <w:color w:val="000000"/>
                <w:sz w:val="20"/>
              </w:rPr>
              <w:t xml:space="preserve"> 9 pojazdów zaparkowanych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14:03:41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07:06:59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Swobodną a Dyrekcyjną prowadzone bedą prace drogowe. Dwa pojazdy zaparkowane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07:29:21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07:15:17</w:t>
            </w:r>
          </w:p>
        </w:tc>
        <w:tc>
          <w:tcPr>
            <w:tcW w:w="1113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zatoka MPK przy skrzyżowaniu z ul. Nauczycielską  naprzeciwko stacji paliw  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07:15:17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zatoka MPK przy skrzyżowaniu z ul. Nauczycielską  naprzeciwko stacji paliw  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08:15:00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08:18:10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MAMUCIE POJAZD VW PASAT NA CHODNIKU, BRAK </w:t>
            </w:r>
            <w:r>
              <w:rPr>
                <w:rFonts w:ascii="Arial" w:hAnsi="Arial"/>
                <w:color w:val="000000"/>
                <w:sz w:val="20"/>
              </w:rPr>
              <w:t>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09:10:23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09:10:23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09:43:20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PRAWIDŁOWO </w:t>
            </w:r>
            <w:r>
              <w:rPr>
                <w:rFonts w:ascii="Arial" w:hAnsi="Arial"/>
                <w:color w:val="000000"/>
                <w:sz w:val="20"/>
              </w:rPr>
              <w:t>ZAPARKOWANY POJAZD ZABLOKOWANY PRZEZ INNY ZAPARKOWANY NA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LELEWELA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10:31:14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przy przejściu dla pieszych oraz w odl. mniej niż 10 m od </w:t>
            </w:r>
            <w:r>
              <w:rPr>
                <w:rFonts w:ascii="Arial" w:hAnsi="Arial"/>
                <w:color w:val="000000"/>
                <w:sz w:val="20"/>
              </w:rPr>
              <w:t>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przy przejściu dla pieszych oraz w odl. mniej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przy przejściu dla pieszych oraz w odl. mniej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MUZELANY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 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13:14:01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parkownaia na </w:t>
            </w:r>
            <w:r>
              <w:rPr>
                <w:rFonts w:ascii="Arial" w:hAnsi="Arial"/>
                <w:color w:val="000000"/>
                <w:sz w:val="20"/>
              </w:rPr>
              <w:t xml:space="preserve">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parkownaia na chodniku brak 1,5 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10:27:59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Żelazna/ Pereca  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Żelazna/ Pereca  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10:48:48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pl.Legionów.handel odzieżą przy warzywniaku.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11:42:14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07:42:34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właczony głosnik na zewnatrz lokalu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38A/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07:20:56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zaparkowane na miejscu dla osoby niepełnosprawnej oraz pojazdy zaparkowane na B-36 utrudniją ruch na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KUŻNICZEJ POJAZDY NA CAŁEJ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11:38:09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10:58:09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W</w:t>
            </w:r>
            <w:r>
              <w:rPr>
                <w:rFonts w:ascii="Arial" w:hAnsi="Arial"/>
                <w:color w:val="000000"/>
                <w:sz w:val="20"/>
              </w:rPr>
              <w:t xml:space="preserve"> PRZEJŚCIU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14:17:18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B-1 oraz w stgrefie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B-1 oraz w stgrefie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</w:t>
            </w:r>
            <w:r>
              <w:rPr>
                <w:rFonts w:ascii="Arial" w:hAnsi="Arial"/>
                <w:color w:val="000000"/>
                <w:sz w:val="20"/>
              </w:rPr>
              <w:t>hnadlowe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12:42:41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07:33:56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12:50:09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KOLEJOWA NIEPRAWIDŁOWE PARKOWANIE NA SKRZYŻOWANIU JEZDNIA ORAZ CHODNIK/ BRAK 1,5 M PRZEJŚCIA DLA PIESZYCH/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Z1.4034.177.2016.GApismo ws nieprawidłowego parkowania pojazdów na ul. rymrskiejprzed osiedlem Impressio przy ul. Rymarskiej 43,43, 47pismo z KP Grabiszynek ws nieprawidłowego parkowania </w:t>
            </w:r>
          </w:p>
          <w:p w:rsidR="00975599" w:rsidRDefault="00975599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RYMARSKA </w:t>
            </w:r>
            <w:r>
              <w:rPr>
                <w:rFonts w:ascii="Arial" w:hAnsi="Arial"/>
                <w:color w:val="000000"/>
                <w:sz w:val="18"/>
              </w:rPr>
              <w:t>43, 45,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04:39:38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Z1.4034.177.2016.GApismo ws nieprawidłowego parkowania pojazdów na ul. rymrskiejprzed osiedlem Impressio przy ul. Rymarskiej 43,43, 47pismo z KP Grabiszynek ws nieprawidłowego </w:t>
            </w:r>
            <w:r>
              <w:rPr>
                <w:rFonts w:ascii="Arial" w:hAnsi="Arial"/>
                <w:color w:val="000000"/>
                <w:sz w:val="20"/>
              </w:rPr>
              <w:t xml:space="preserve">parkowania ul. Rymarska 41a i 47pismo z KP Grabiszynek ws </w:t>
            </w:r>
          </w:p>
          <w:p w:rsidR="00975599" w:rsidRDefault="00975599">
            <w:pPr>
              <w:rPr>
                <w:rFonts w:ascii="Arial" w:hAnsi="Arial"/>
                <w:color w:val="000000"/>
                <w:sz w:val="20"/>
              </w:rPr>
            </w:pPr>
          </w:p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nieprawidłowego parkowania pojazdów ul. Rymarska 50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43, 45,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04:39:38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13:32:36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PARKINGU PRZEZ</w:t>
            </w:r>
            <w:r>
              <w:rPr>
                <w:rFonts w:ascii="Arial" w:hAnsi="Arial"/>
                <w:color w:val="000000"/>
                <w:sz w:val="20"/>
              </w:rPr>
              <w:t xml:space="preserve"> POJAZD MARKI PEUGEOT.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SOLIDARNOŚCI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14:15:51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Gepperta a Ofiar oświęcimskich parkowanie w odległości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16:04:19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b-1mosty młyńskie a ul Św Marcina kontrola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19:41:04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za b-1mosty młyńskie a ul Św Marcina kontrola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19:41:04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znakiem </w:t>
            </w: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18:03:12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18:03:12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06:58:19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ul. Oławskiej i w przejściu Winogronowym - handel na terenie gminy i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PRZEJŚCIE </w:t>
            </w:r>
            <w:r>
              <w:rPr>
                <w:rFonts w:ascii="Arial" w:hAnsi="Arial"/>
                <w:color w:val="000000"/>
                <w:sz w:val="18"/>
              </w:rPr>
              <w:t>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16:35:00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ul. Oławskiej i w przejściu Winogronowym - handel na terenie gminy i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i B-36 utrudniają ruch innym pojazdom.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07:03:14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17:14:20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POSTOJU TAXI POJAZDY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2016-11-17 </w:t>
            </w:r>
            <w:r>
              <w:rPr>
                <w:rFonts w:ascii="Arial" w:hAnsi="Arial"/>
                <w:i/>
                <w:color w:val="000000"/>
                <w:sz w:val="18"/>
              </w:rPr>
              <w:t>18:49:10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18:10:20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POSTOJU ZAPARKOWANY POJAZD UNIEMOŻLIWIA WYJAZD Z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19:24:26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18:15:04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NA WYS. PRZYCHODNI NA ZAKRĘCIE NA </w:t>
            </w:r>
            <w:r>
              <w:rPr>
                <w:rFonts w:ascii="Arial" w:hAnsi="Arial"/>
                <w:color w:val="000000"/>
                <w:sz w:val="20"/>
              </w:rPr>
              <w:t>CHODNIKU ZAPARKOWANY POJAZD CIĘŻAROWY.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BZOWY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23:16:11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</w:t>
            </w:r>
            <w:r>
              <w:rPr>
                <w:rFonts w:ascii="Arial" w:hAnsi="Arial"/>
                <w:color w:val="000000"/>
                <w:sz w:val="20"/>
              </w:rPr>
              <w:t>PARKOWANIE W STREFIE ZAMIESZKANIA.20.18 zablokowany wjazd na posesję nr 18-20. Zgłaszający Kosmala.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04:06:30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19:18:00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INT-42588/16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ZAMIESZKANIA.20.18 zablokowany wjazd na posesję nr 18-20. Zgłaszający Kosmala.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04:06:30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20:13:06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WYSOKOŚCI OGRODÓW HALLERA OD STRONY PRKU POJAZDÓW NA CHODNIKU BRAK 1,5 M PRZEJSCIA.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23:26:14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21:45:17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GARAŻUTEL DO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WESOŁA 12/8/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22:20:52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06:22:14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06:22:18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</w:t>
            </w:r>
            <w:r>
              <w:rPr>
                <w:rFonts w:ascii="Arial" w:hAnsi="Arial"/>
                <w:color w:val="000000"/>
                <w:sz w:val="20"/>
              </w:rPr>
              <w:t>pojazdów na 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07:33:48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2016-11-17 07:33:48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07:30:04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UL. PAWIĄ NA WYS. SZKOŁY , NAGMINNE PARKOWANIE 2 POJAZDÓW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PRZYSTANKOWA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08:58:07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07:54:54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ścieżce rowerowej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BENEDYKTYŃSKA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 handlu </w:t>
            </w:r>
            <w:r>
              <w:rPr>
                <w:rFonts w:ascii="Arial" w:hAnsi="Arial"/>
                <w:color w:val="000000"/>
                <w:sz w:val="20"/>
              </w:rPr>
              <w:t>stoisko z warzywami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13:35:29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09:06:52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Legnicka, granatowy Fiat blokuje</w:t>
            </w:r>
            <w:r>
              <w:rPr>
                <w:rFonts w:ascii="Arial" w:hAnsi="Arial"/>
                <w:color w:val="000000"/>
                <w:sz w:val="20"/>
              </w:rPr>
              <w:t xml:space="preserve">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10:24:23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09:19:07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Trzebnickim Citroen parkuje w miejscu obowiązywania zakazu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20:23:30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Nieokazanie dokumentu w trakcie kontroli, jazda wzdłuz po chodniku i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10:21:46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09:46:54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WANDY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10:22:53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KOZANOWSKA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13:12:54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B-36,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11:44:17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- chodniki i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- chodniki i skrzyżowanie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Gepperta, a Świdnicką samochody parkują w </w:t>
            </w:r>
            <w:r>
              <w:rPr>
                <w:rFonts w:ascii="Arial" w:hAnsi="Arial"/>
                <w:color w:val="000000"/>
                <w:sz w:val="20"/>
              </w:rPr>
              <w:t>miescu obowiązywania zakazu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12:36:47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10:46:11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z warzywami.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11:51:15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2016-11-18 </w:t>
            </w:r>
            <w:r>
              <w:rPr>
                <w:rFonts w:ascii="Arial" w:hAnsi="Arial"/>
                <w:i/>
                <w:color w:val="000000"/>
                <w:sz w:val="18"/>
              </w:rPr>
              <w:t>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w strefie zamieszkania poza miejscem </w:t>
            </w:r>
            <w:r>
              <w:rPr>
                <w:rFonts w:ascii="Arial" w:hAnsi="Arial"/>
                <w:color w:val="000000"/>
                <w:sz w:val="20"/>
              </w:rPr>
              <w:t>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przystnaku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PALENIE TYTONIU W MIEJSCACH </w:t>
            </w:r>
            <w:r>
              <w:rPr>
                <w:rFonts w:ascii="Arial" w:hAnsi="Arial"/>
                <w:color w:val="000000"/>
                <w:sz w:val="18"/>
              </w:rPr>
              <w:t xml:space="preserve">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11:03:30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Pasteura, samochód parkuje na skrzyżowaniu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MARCINKOWSKIEGO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13:49:18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11:28:19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białe kombi i inne samochody parkują w</w:t>
            </w:r>
            <w:r>
              <w:rPr>
                <w:rFonts w:ascii="Arial" w:hAnsi="Arial"/>
                <w:color w:val="000000"/>
                <w:sz w:val="20"/>
              </w:rPr>
              <w:t xml:space="preserve"> miejscu zakazu zatrzymywania się oraz utrudniają ruch pojazdom włączającym się do ruchu z drogi osiedlowej.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13:12:12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 stosowanie się do sygnalizatora </w:t>
            </w:r>
            <w:r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i </w:t>
            </w:r>
            <w:r>
              <w:rPr>
                <w:rFonts w:ascii="Arial" w:hAnsi="Arial"/>
                <w:color w:val="000000"/>
                <w:sz w:val="20"/>
              </w:rPr>
              <w:t>parkowanie pojazdów bez identyfikatorów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13:27:11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62/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13:52:18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żółty Volkswagen parkuje w miejscu obowiązywania zakazu zatrzymywania się.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13:53:55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pięć samochodów parkuje w miejscu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15:47:07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zabawkami przy przejściu podziemnym. Hadel na terenie parku </w:t>
            </w:r>
            <w:r>
              <w:rPr>
                <w:rFonts w:ascii="Arial" w:hAnsi="Arial"/>
                <w:color w:val="000000"/>
                <w:sz w:val="20"/>
              </w:rPr>
              <w:t>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15:24:07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14:49:41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bez zezwolenia na drodze wewnęrznej.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31-33/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15:35:16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17:23:46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09:54:56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16:25:56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-utrudnianie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187/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07:13:58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16:48:00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ogrzewania.DO.4010.3534.2016.AS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39/7/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16:57:44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Ford Mondeo blokuje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18:32:25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17:07:17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Ketlinga na skrzyżowaniu zaparkowany pojazd marki Skoda Fabia kol. srebrnego - blokuje przejazd samochodom do wywozu smieci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GDACJUSZA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19:01:25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2016-11-18 </w:t>
            </w:r>
            <w:r>
              <w:rPr>
                <w:rFonts w:ascii="Arial" w:hAnsi="Arial"/>
                <w:i/>
                <w:color w:val="000000"/>
                <w:sz w:val="18"/>
              </w:rPr>
              <w:t>17:18:44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Żelazna, ciemne kombi parkuje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19:12:55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12:42:17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17:35:00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12:42:17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20:29:49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PRZEZ POJAZD MARKI KIA SPORTAGE.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23:48:17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22:52:32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BUDYNKU KOTŁOWNI NA TRAWNIKU ZAPARKOWANY VW DGR30HH NISZCZY ROSLINNOŚĆ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NISZCZENIE </w:t>
            </w:r>
            <w:r>
              <w:rPr>
                <w:rFonts w:ascii="Arial" w:hAnsi="Arial"/>
                <w:color w:val="000000"/>
                <w:sz w:val="18"/>
              </w:rPr>
              <w:t>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POLESKA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2016-11-18 23:55:49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miejscu obowiązywania znaku B36 O GODZ.4.30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miejscu obowiązywania znaku B36 O GODZ.4.30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06:23:29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06:29:07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miejscu obowiązywania </w:t>
            </w:r>
            <w:r>
              <w:rPr>
                <w:rFonts w:ascii="Arial" w:hAnsi="Arial"/>
                <w:color w:val="000000"/>
                <w:sz w:val="20"/>
              </w:rPr>
              <w:t>znaku B36 o godz.4.45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06:29:11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07:57:59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od ul. Królewieckiej parkowanie na trawniku 2 pojazdów kol. zółtego i zielonego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MRĄGOWSKA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2016-11-19 </w:t>
            </w:r>
            <w:r>
              <w:rPr>
                <w:rFonts w:ascii="Arial" w:hAnsi="Arial"/>
                <w:i/>
                <w:color w:val="000000"/>
                <w:sz w:val="18"/>
              </w:rPr>
              <w:t>10:41:06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08:55:15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4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50-60/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15:55:40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09:06:57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Pafawagu parkownie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19:28:01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09:06:57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Pafawagu parkownie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19:28:01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09:09:17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 Audi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09:42:46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Ślężnej parkowanie przy szlabanie utrudniające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19:03:02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10:21:05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INT-42798/16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ul. Radosną a Wielką parkowanie pojazów na chodnikugodz: </w:t>
            </w:r>
            <w:r>
              <w:rPr>
                <w:rFonts w:ascii="Arial" w:hAnsi="Arial"/>
                <w:color w:val="000000"/>
                <w:sz w:val="20"/>
              </w:rPr>
              <w:t>11:40 zgłoszenie parkowania pojazdów przy Akademi Ekonomicznej, plus jeden pojazd na całej szerokości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13:33:11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06:51:35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spożywania alkoholu w miesjcu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06:58:42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2016-11-19 </w:t>
            </w:r>
            <w:r>
              <w:rPr>
                <w:rFonts w:ascii="Arial" w:hAnsi="Arial"/>
                <w:i/>
                <w:color w:val="000000"/>
                <w:sz w:val="18"/>
              </w:rPr>
              <w:t>12:07:22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dwa auta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35B/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strefie zamieszkania  nie w miejscach wyznaczonych    4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2-5-7/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12:35:32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16:10:16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email "zablokowany chodnik przez auta na komandorskiej, proszę o </w:t>
            </w:r>
            <w:r>
              <w:rPr>
                <w:rFonts w:ascii="Arial" w:hAnsi="Arial"/>
                <w:color w:val="000000"/>
                <w:sz w:val="20"/>
              </w:rPr>
              <w:t xml:space="preserve">interwenscję przy ul. Komandorskiej przy głównym wejsciu do Uniwersytetu Ekonomicznego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16:17:39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16:53:37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ODRZAŃSKA </w:t>
            </w:r>
            <w:r>
              <w:rPr>
                <w:rFonts w:ascii="Arial" w:hAnsi="Arial"/>
                <w:color w:val="000000"/>
                <w:sz w:val="18"/>
              </w:rPr>
              <w:t>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17:44:35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18:22:47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18:23:32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i parkowanie za B1 oraz w strefie </w:t>
            </w:r>
            <w:r>
              <w:rPr>
                <w:rFonts w:ascii="Arial" w:hAnsi="Arial"/>
                <w:color w:val="000000"/>
                <w:sz w:val="20"/>
              </w:rPr>
              <w:t>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 oraz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i parkowanie za B1 oraz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ZEMSKA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07:05:49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2016-11-19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Jazda na rowerze bez wymaganego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NABYCIŃSKA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07:38:11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 +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PALENIE TYTONIU W MIEJSCACH </w:t>
            </w:r>
            <w:r>
              <w:rPr>
                <w:rFonts w:ascii="Arial" w:hAnsi="Arial"/>
                <w:color w:val="000000"/>
                <w:sz w:val="18"/>
              </w:rPr>
              <w:t xml:space="preserve">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STANISŁAWOWSKA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09:19:43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TARGOWISKA PARKOWANIE POJAZDÓW NA ŚCIEŻCE DLA ROWERÓW-ZA </w:t>
            </w:r>
            <w:r>
              <w:rPr>
                <w:rFonts w:ascii="Arial" w:hAnsi="Arial"/>
                <w:color w:val="000000"/>
                <w:sz w:val="20"/>
              </w:rPr>
              <w:t xml:space="preserve">PRZEJAZDEM KOLEJOWYM TRZY POJAZDY NA TRAWNIKUGODZ.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POPRZECZNA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09:31:55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DYZ. MPK. O PARKOWANIU POJAZDÓW W ZATOCE AUTOBUSOWEJ  NA PRZYSTANKU O NAZWIE "CENTROZŁOM"</w:t>
            </w:r>
            <w:r>
              <w:rPr>
                <w:rFonts w:ascii="Arial" w:hAnsi="Arial"/>
                <w:color w:val="000000"/>
                <w:sz w:val="20"/>
              </w:rPr>
              <w:t xml:space="preserve">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09:46:53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pl. Orląt Lwowskich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15:40:20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Z UL. WITA STWOSZA. PARKOWANIE POJAZDÓW PRZY SKLEPIE SPOŻYWCZYM W SPOSÓB UTRUDNIAJĄCY PRZEJŚCIE PIESZYM ORAZ SPRAWDZIĆ BRAK</w:t>
            </w:r>
            <w:r>
              <w:rPr>
                <w:rFonts w:ascii="Arial" w:hAnsi="Arial"/>
                <w:color w:val="000000"/>
                <w:sz w:val="20"/>
              </w:rPr>
              <w:t xml:space="preserve"> OGRODZENIA - UBYTEK . ZGŁASZAŁ WCZEŚNIEJ.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18:18:43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INT-42893/16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17:07:26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2016-11-20 </w:t>
            </w:r>
            <w:r>
              <w:rPr>
                <w:rFonts w:ascii="Arial" w:hAnsi="Arial"/>
                <w:i/>
                <w:color w:val="000000"/>
                <w:sz w:val="18"/>
              </w:rPr>
              <w:t>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18:29:35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ul. Igielna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18:29:39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19:01:24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20 POJAZDÓW ZA ZNKIEM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23:15:56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pojazdow   za B36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WYBRZEŻE </w:t>
            </w: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20:18:00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pojazdow   za B36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20:36:49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ul. Szewską a ul. </w:t>
            </w:r>
            <w:r>
              <w:rPr>
                <w:rFonts w:ascii="Arial" w:hAnsi="Arial"/>
                <w:color w:val="000000"/>
                <w:sz w:val="20"/>
              </w:rPr>
              <w:t>Łaciarską  parkowanie pojazdow na scieżce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23:15:29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Toyota zaparkowany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142/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2016-11-20 23:20:22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06:44:50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Alfa romeo za B36   przy parkngu wewnętrznym od podwórza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08:41:15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06:57:02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 pojazdów , jeden  za zn. B 36   , drugi przy rampie załadoeczej sklepu Biedronka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08:02:07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06:57:02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2  pojazdów , jeden  za zn. B 36   , drugi przy rampie załadoeczej sklepu Biedronka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08:02:07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06:35:54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10:16:01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ZGODY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08:35:03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BEZ ZGODY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OSÓB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ŚLASKICH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12:58:57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przy szkole. 2 </w:t>
            </w:r>
            <w:r>
              <w:rPr>
                <w:rFonts w:ascii="Arial" w:hAnsi="Arial"/>
                <w:color w:val="000000"/>
                <w:sz w:val="20"/>
              </w:rPr>
              <w:t>pojazdy parkujące na chodniku niezgodnie ze znakiem wskazującym sposób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13:19:34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10:05:41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10:20:38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9/14/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10:20:38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INT-42997/16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NOWY TARG 9/14/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11:43:06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ZAGONY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10:02:39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parkowania, 3 pojazdy parkujące w sposób inny niż wskazuje znak.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11:07:58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AUTOBUS ZAPARKOWANY W POPRZEG JEZDNI + NISZCZY TRAWNIK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WALIGÓRSKIEGO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11:13:41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POD PRZEJŚCIEM </w:t>
            </w:r>
            <w:r>
              <w:rPr>
                <w:rFonts w:ascii="Arial" w:hAnsi="Arial"/>
                <w:color w:val="000000"/>
                <w:sz w:val="20"/>
              </w:rPr>
              <w:t>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12:29:48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MIEJSCACH INNYCH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MĄCZNA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07:52:14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11:27:09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CHODNIKU NIELEGALNY HANDEL.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12:11:33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13:02:14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11:36:29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12:08:42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 ZIENI NISZCZENIE ROSLINNOŚCI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KUTRZEBY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12:55:51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12:35:46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BUDOWY PARKOWANIE ZA B-36 </w:t>
            </w:r>
            <w:r>
              <w:rPr>
                <w:rFonts w:ascii="Arial" w:hAnsi="Arial"/>
                <w:color w:val="000000"/>
                <w:sz w:val="20"/>
              </w:rPr>
              <w:t>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14:11:25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WARSZTATU ZAPARKOWANE POJAZDY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BOYA ŻELEŃSKIEGO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2016-11-21 </w:t>
            </w:r>
            <w:r>
              <w:rPr>
                <w:rFonts w:ascii="Arial" w:hAnsi="Arial"/>
                <w:i/>
                <w:color w:val="000000"/>
                <w:sz w:val="18"/>
              </w:rPr>
              <w:t>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</w:t>
            </w:r>
            <w:r>
              <w:rPr>
                <w:rFonts w:ascii="Arial" w:hAnsi="Arial"/>
                <w:color w:val="000000"/>
                <w:sz w:val="20"/>
              </w:rPr>
              <w:t>kopertach dla osób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15:41:47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14:35:40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POŁOWIE DŁUGOŚCI JEZDNI POJAZD ZA B-36+T-24, BLOKUJE WJAZD NA TEREN SPÓŁDZIELNI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15:23:07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15:00:20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POSTÓJ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16:22:09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15:25:06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16:13:49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ZGŁASZAJĄCY NA MIEJSCU , MOŻNA DO GODZ. </w:t>
            </w:r>
            <w:r>
              <w:rPr>
                <w:rFonts w:ascii="Arial" w:hAnsi="Arial"/>
                <w:color w:val="000000"/>
                <w:sz w:val="20"/>
              </w:rPr>
              <w:t>24.00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16:30:37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ZATOCE PARKINGOWEJ ZABLOKOWANY PRZEZ INNY POJAZD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ZAOLZIAŃSKA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17:06:51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yl. Rynek 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17:36:07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KAMIEŃSKIEGO </w:t>
            </w:r>
            <w:r>
              <w:rPr>
                <w:rFonts w:ascii="Arial" w:hAnsi="Arial"/>
                <w:color w:val="000000"/>
                <w:sz w:val="18"/>
              </w:rPr>
              <w:t>219/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18:55:26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2016-11-21 </w:t>
            </w:r>
            <w:r>
              <w:rPr>
                <w:rFonts w:ascii="Arial" w:hAnsi="Arial"/>
                <w:i/>
                <w:color w:val="000000"/>
                <w:sz w:val="18"/>
              </w:rPr>
              <w:t>19:26:45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18:14:54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UL.MODLIŃSKA NIEPRAWIDŁOWE PARKOWANIE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SAPERÓW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19:02:34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18:36:20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20:54:34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miejsca dostępnego dla publiczności ul. Gajowa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19:12:38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19:11:39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KARMELKOWEJ POJAZDY ZA B-36 ( 4 SZTUKI)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21:39:36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19:28:19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20:08:24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INT-43098/16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E-mail z dnia 22.11.16 w sprawie nieprawidłowego postoju pjazdów w rejonie przejść dla pieszych przy </w:t>
            </w:r>
            <w:r>
              <w:rPr>
                <w:rFonts w:ascii="Arial" w:hAnsi="Arial"/>
                <w:color w:val="000000"/>
                <w:sz w:val="20"/>
              </w:rPr>
              <w:t>SP NR3 u zbiegu ulic Bobrza i ZajęczaZ3.4034.60.2016.MK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BOBRZA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21:20:40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Srebrny Ford Focus zaparkowany na terenie zielonym, niszczy roslinnośc.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GAJOWA </w:t>
            </w:r>
            <w:r>
              <w:rPr>
                <w:rFonts w:ascii="Arial" w:hAnsi="Arial"/>
                <w:color w:val="000000"/>
                <w:sz w:val="18"/>
              </w:rPr>
              <w:t>8/10/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21:59:17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22:03:51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PRZEZ POJAZD MARKI RENAULT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 DYWIZJI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00:50:58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22:28:43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zieleni.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41-43/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01:59:02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INWALIDY POJAZDU </w:t>
            </w:r>
            <w:r>
              <w:rPr>
                <w:rFonts w:ascii="Arial" w:hAnsi="Arial"/>
                <w:color w:val="000000"/>
                <w:sz w:val="20"/>
              </w:rPr>
              <w:t xml:space="preserve">BEZ UPRAWNIEŃ POJAZDU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23:00:16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22:30:09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INWALIDY POJAZDU BEZ UPRAWNIEŃ POJAZDU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GRANICZNA 2F/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23:00:16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23:31:53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2016-11-21 23:36:57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07:24:06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SĄDZIE APELACYJNYM,PARKOWANIE POJAZDU NA KOPERCIE PRZEZNACZONEJ DLA PRACOWNIKÓW SĄDU ZGŁASZA OCHRONA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ENERGETYCZNA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07:28:19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KOPERTACH DLA PRACOWNIKÓW ZZK 2 POJAZDÓW NIEUPRAWNIONYCH.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07:57:16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08:52:02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08:45:18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08:56:23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placu zabaw na przejściu dla pieszych zaparkowane BMW kol. srebrnego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PERECA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09:29:41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09:14:42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Suchardy na przejściu dla pieszych zaparkowany pojazda</w:t>
            </w:r>
            <w:r>
              <w:rPr>
                <w:rFonts w:ascii="Arial" w:hAnsi="Arial"/>
                <w:color w:val="000000"/>
                <w:sz w:val="20"/>
              </w:rPr>
              <w:t xml:space="preserve"> Renault Thalia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09:54:02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pl. Rozjezdny a Lelewela - parkowanie pojazdów na skrzyżowaniu, blokowanie przejśćia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1/15/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19:12:13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podziemne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10:20:15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podziemne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10:21:16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przejśćie winogronowe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Stawowa a Kołłataja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10:47:23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nielegalne 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WORCELA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06:49:56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06:49:56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</w:t>
            </w:r>
            <w:r>
              <w:rPr>
                <w:rFonts w:ascii="Arial" w:hAnsi="Arial"/>
                <w:color w:val="000000"/>
                <w:sz w:val="20"/>
              </w:rPr>
              <w:t xml:space="preserve"> na skrzyzowaniu ul. 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oraz na skrzyzowaniu ul. </w:t>
            </w:r>
            <w:r>
              <w:rPr>
                <w:rFonts w:ascii="Arial" w:hAnsi="Arial"/>
                <w:color w:val="000000"/>
                <w:sz w:val="20"/>
              </w:rPr>
              <w:t>Pretficza - Oficerska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11:19:11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na chodniku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parkowanie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202/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14:00:31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11:29:15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Estońska nielegalny handel, auto handlujących zaparkowane na pasie </w:t>
            </w:r>
            <w:r>
              <w:rPr>
                <w:rFonts w:ascii="Arial" w:hAnsi="Arial"/>
                <w:color w:val="000000"/>
                <w:sz w:val="20"/>
              </w:rPr>
              <w:t>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11:29:15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nielegalny handel, auto handlujących zaparkowane na pasie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11:59:01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nielegalne </w:t>
            </w:r>
            <w:r>
              <w:rPr>
                <w:rFonts w:ascii="Arial" w:hAnsi="Arial"/>
                <w:color w:val="000000"/>
                <w:sz w:val="20"/>
              </w:rPr>
              <w:t>stoisko handlowe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42-44/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15:41:02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12:08:31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pojazdów, utrudnienie dla wyjeżdżająch z parkingu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vis a vis EFLparkowanie pojazdu na chodniku w miejscu obowiązywania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11:24:14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13:51:38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12:33:05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doi znaku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10:53:48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12:50:00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ul.. Świdnickiej pod kontem rozdawania ulotek w Parku kulturowym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DLA OS NIEPEŁNOSPRAWNYCH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13:33:11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</w:t>
            </w:r>
            <w:r>
              <w:rPr>
                <w:rFonts w:ascii="Arial" w:hAnsi="Arial"/>
                <w:color w:val="000000"/>
                <w:sz w:val="20"/>
              </w:rPr>
              <w:t xml:space="preserve"> Piłsudskiego handel kwiatami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2016-11-22 </w:t>
            </w:r>
            <w:r>
              <w:rPr>
                <w:rFonts w:ascii="Arial" w:hAnsi="Arial"/>
                <w:i/>
                <w:color w:val="000000"/>
                <w:sz w:val="18"/>
              </w:rPr>
              <w:t>13:43:25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Gepperta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zanieczyszczona ulica przez pojazdy z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SZWAJCARSKA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14:51:54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15:13:43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Karmelkowa</w:t>
            </w:r>
            <w:r>
              <w:rPr>
                <w:rFonts w:ascii="Arial" w:hAnsi="Arial"/>
                <w:color w:val="000000"/>
                <w:sz w:val="20"/>
              </w:rPr>
              <w:t xml:space="preserve"> - na wys. poczty - parkowanie pojazdów na chodniku, blokowanie przejścia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17:29:46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15:50:00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miejscu niewyznaczonym oraz 1 pojazd długo </w:t>
            </w:r>
            <w:r>
              <w:rPr>
                <w:rFonts w:ascii="Arial" w:hAnsi="Arial"/>
                <w:color w:val="000000"/>
                <w:sz w:val="20"/>
              </w:rPr>
              <w:t>nieuzytkowany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PUSZCZYKOWSKA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20:22:41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17:37:43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parking NFM 4 pojazdy zaparkowane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18:57:37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18:38:09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Rondzie na postoju Taxi zaparkowane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19:31:00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Biedronki - przy </w:t>
            </w:r>
            <w:r>
              <w:rPr>
                <w:rFonts w:ascii="Arial" w:hAnsi="Arial"/>
                <w:color w:val="000000"/>
                <w:sz w:val="20"/>
              </w:rPr>
              <w:t>postoju Taxi - zablokowany wyjazd z miejsca parkingowego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KOŚCIUSZKI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20:02:53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19:43:12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INT-43295/16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Krupniczej,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23:29:02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22:44:58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 PRZEJŚCIA DLA PIESZYCH DLA 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PIŁAWSKA 18-28/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2016-11-22 23:46:19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07:34:56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ok.</w:t>
            </w:r>
            <w:r>
              <w:rPr>
                <w:rFonts w:ascii="Arial" w:hAnsi="Arial"/>
                <w:color w:val="000000"/>
                <w:sz w:val="20"/>
              </w:rPr>
              <w:t xml:space="preserve"> 100 m od bramy parkowanie na trawniku-niszczenie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45B/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08:23:35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Dawida - parkowanie na</w:t>
            </w:r>
            <w:r>
              <w:rPr>
                <w:rFonts w:ascii="Arial" w:hAnsi="Arial"/>
                <w:color w:val="000000"/>
                <w:sz w:val="20"/>
              </w:rPr>
              <w:t xml:space="preserve">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11:18:26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08:30:02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Hotelu Diament pojazd marki Opel zaparkowany na skrzyżowaniu, utrudnia ruch i widoczność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08:58:40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08:35:34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g.21.00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08:35:47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Pretficza a Łącznośi parkowanie na skrzyżowaniu </w:t>
            </w:r>
            <w:r>
              <w:rPr>
                <w:rFonts w:ascii="Arial" w:hAnsi="Arial"/>
                <w:color w:val="000000"/>
                <w:sz w:val="20"/>
              </w:rPr>
              <w:t>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Pretficza a Łącznośi parkowanie na skrzyżowaniu 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Pretficza a Łącznośi parkowanie na skrzyżowaniu oraz na kopercie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10:31:27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09:28:39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około 15-20 pojazdówgodz: 10: 50 patrol 30-208 przekazał interwencje patrolowi 30-205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09:28:39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około 15-20 pojazdówgodz: 10: 50 patrol 30-208 przekazał interwencje patrolowi 30-205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09:38:55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Hotelu Campanille </w:t>
            </w:r>
            <w:r>
              <w:rPr>
                <w:rFonts w:ascii="Arial" w:hAnsi="Arial"/>
                <w:color w:val="000000"/>
                <w:sz w:val="20"/>
              </w:rPr>
              <w:t xml:space="preserve">parkowanie na chodniku, brak przejścia.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09:38:55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Hotelu Campanille parkowanie na chodniku, brak przejścia.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ZYNDRAMA Z </w:t>
            </w:r>
            <w:r>
              <w:rPr>
                <w:rFonts w:ascii="Arial" w:hAnsi="Arial"/>
                <w:color w:val="000000"/>
                <w:sz w:val="18"/>
              </w:rPr>
              <w:t>MASZKOWIC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12:28:07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ŚWIEBODZKA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10:50:00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10:52:00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11:02:19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udowy TBS zanieczyszczona jezdnia przez pojazdy z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DOLNOBRZESKA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08:14:46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przy DH Fenix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siegacz św. Anny </w:t>
            </w:r>
            <w:r>
              <w:rPr>
                <w:rFonts w:ascii="Arial" w:hAnsi="Arial"/>
                <w:color w:val="000000"/>
                <w:sz w:val="20"/>
              </w:rPr>
              <w:t>parkowanie za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ŚW.JADWIGI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Sudecka a Powstańców Śląskich parkowanie</w:t>
            </w:r>
            <w:r>
              <w:rPr>
                <w:rFonts w:ascii="Arial" w:hAnsi="Arial"/>
                <w:color w:val="000000"/>
                <w:sz w:val="20"/>
              </w:rPr>
              <w:t xml:space="preserve">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12:13:10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skrzyżowaniu w obrębie przejścia dla pieszych dwa pojazdy czerwony Seat i czarny Fiat Punto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OFIAR OŚWI/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2016-11-23 </w:t>
            </w:r>
            <w:r>
              <w:rPr>
                <w:rFonts w:ascii="Arial" w:hAnsi="Arial"/>
                <w:i/>
                <w:color w:val="000000"/>
                <w:sz w:val="18"/>
              </w:rPr>
              <w:t>13:25:27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12:24:26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zakazie, przy dojeździe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105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Grabiszyńska parkowanie 4 pojazdów na chodniku i drodze dla rowerów,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12:44:05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Grabiszyńska parkowanie 4 pojazdów </w:t>
            </w:r>
            <w:r>
              <w:rPr>
                <w:rFonts w:ascii="Arial" w:hAnsi="Arial"/>
                <w:color w:val="000000"/>
                <w:sz w:val="20"/>
              </w:rPr>
              <w:t>na chodniku i drodze dla rowerów,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14:52:41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Kosmonautów do Porębskiej parkowanie w strefie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12:56:07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INT-43395/16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Kosmonautów do Porębskiej parkowanie w strefie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</w:t>
            </w:r>
            <w:r>
              <w:rPr>
                <w:rFonts w:ascii="Arial" w:hAnsi="Arial"/>
                <w:color w:val="000000"/>
                <w:sz w:val="20"/>
              </w:rPr>
              <w:t xml:space="preserve"> 15 do ul. świdnickiej parkowanie na zakazie wjazu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 15 do</w:t>
            </w:r>
            <w:r>
              <w:rPr>
                <w:rFonts w:ascii="Arial" w:hAnsi="Arial"/>
                <w:color w:val="000000"/>
                <w:sz w:val="20"/>
              </w:rPr>
              <w:t xml:space="preserve"> ul. świdnickiej parkowanie na zakazie wjazu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14:18:23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19:06:59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14:03:28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zieleni, dewastacja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SZWAJCARSKA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miejsc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43/44/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15:10:57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ODLEGŁOŚCI MNIEJSZEJ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15:41:31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Śleżnej przy parku Skowronim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16:53:40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SPOZYWANIE ALKOHOLU W MIEJSCU ZABRONIONYM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17:29:23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17:32:10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17:49:52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17:16:30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wjad do garażu przez pojazd o nr rej. DTR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ORŁOWSKIEGO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Jana Pawła w </w:t>
            </w:r>
            <w:r>
              <w:rPr>
                <w:rFonts w:ascii="Arial" w:hAnsi="Arial"/>
                <w:color w:val="000000"/>
                <w:sz w:val="20"/>
              </w:rPr>
              <w:t>kierunku Kazimierza W.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19:24:39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calkowicie zastawiony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BOGUSŁAWSK/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18:54:39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INT-43490/16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calkowicie zastawiony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BOGUSŁAWSK/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19:39:12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2016-11-23 21:25:23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znakiem zakazu w </w:t>
            </w:r>
            <w:r>
              <w:rPr>
                <w:rFonts w:ascii="Arial" w:hAnsi="Arial"/>
                <w:color w:val="000000"/>
                <w:sz w:val="20"/>
              </w:rPr>
              <w:t>zatoce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3-7/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09:01:30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gmint (park kulturowy)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gmint (park</w:t>
            </w:r>
            <w:r>
              <w:rPr>
                <w:rFonts w:ascii="Arial" w:hAnsi="Arial"/>
                <w:color w:val="000000"/>
                <w:sz w:val="20"/>
              </w:rPr>
              <w:t xml:space="preserve"> kulturowy)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11:46:39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kobieta żebrząca w przejściu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11:50:18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miejscu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12:05:51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11:58:19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WYSOKOŚCI BUDOWY POJAZDÓW ZA ZNAKIEM B-36.  WG. ZGŁASZAJĄCEGO UTRUDNIONY JEST WYJAZD Z BUDOWY.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12:13:35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12:13:35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2-10/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12:27:28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ZNAKIEM B-36 PRZED WJAZDEM NA </w:t>
            </w:r>
            <w:r>
              <w:rPr>
                <w:rFonts w:ascii="Arial" w:hAnsi="Arial"/>
                <w:color w:val="000000"/>
                <w:sz w:val="20"/>
              </w:rPr>
              <w:t>PARKING PROKURATURY.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14:33:00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12:44:47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NOWOWIEJSKA - NIEPRAWIDŁOWY POSTÓJ NA CHODNIKU -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13:07:20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13:13:33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BRAMIE WJAZDOWEJ DO BIEDRONKI NA CHODNIKU HANDEL ODZIEŻĄ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13:39:38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Z UL. KURKOWĄ. PARKOWANIE POJAZDU MARKI HUNDAI W ODLEGŁOSCI </w:t>
            </w:r>
            <w:r>
              <w:rPr>
                <w:rFonts w:ascii="Arial" w:hAnsi="Arial"/>
                <w:color w:val="000000"/>
                <w:sz w:val="20"/>
              </w:rPr>
              <w:t>MNIEJSZEJ NIZ 10 M OD SKRZYŻOWANIA.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STRZELECKI 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19:16:29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INT. PRZYJĘTA NA KSIĄŻKĘ G.08.00</w:t>
            </w:r>
            <w:r>
              <w:rPr>
                <w:rFonts w:ascii="Arial" w:hAnsi="Arial"/>
                <w:color w:val="000000"/>
                <w:sz w:val="20"/>
              </w:rPr>
              <w:t xml:space="preserve"> A.OTOKPARKOWANIE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INT. PRZYJĘTA NA KSIĄŻKĘ G.08.00 A.OTOKPARKOWANIE W STR.ZAM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14:26:27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ZANIECZYSZCZONA JEZDNIA PRZEZ POJAZDY Z BUDOWYZGŁOSZENIE NA KSIĄŻKĘ G. 08.40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TRAUGUTTA 73/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06:40:55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2016-11-24 </w:t>
            </w:r>
            <w:r>
              <w:rPr>
                <w:rFonts w:ascii="Arial" w:hAnsi="Arial"/>
                <w:i/>
                <w:color w:val="000000"/>
                <w:sz w:val="18"/>
              </w:rPr>
              <w:t>14:29:27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WYJAZDNA TEREN BUDOWY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LWOWSKA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14:43:28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14:59:09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CITROEN DW 3731T UTRUDNIA WYJAZD Z PODWÓRKANA KSIĄŻKĘ G. 09.25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RYTOWNICZA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STR.ZAM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STR.ZAM POZA MIEJSCEM </w:t>
            </w:r>
            <w:r>
              <w:rPr>
                <w:rFonts w:ascii="Arial" w:hAnsi="Arial"/>
                <w:color w:val="000000"/>
                <w:sz w:val="20"/>
              </w:rPr>
              <w:t>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34-36/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OFIAR OŚW. SEAT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POZNAŃSKA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15:17:35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Kolejowa a pl. Rozjezdny </w:t>
            </w:r>
            <w:r>
              <w:rPr>
                <w:rFonts w:ascii="Arial" w:hAnsi="Arial"/>
                <w:color w:val="000000"/>
                <w:sz w:val="20"/>
              </w:rPr>
              <w:t>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Kolejowa a pl. Rozjezdny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15:37:50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 10.40. Parkowanie na przejściu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15:38:14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11.05. wjazd od Koszarowej,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15:50:57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15:48:04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TRZECH POJAZDÓW NA ZATOCE PRZEZNACZONEJ TYLKO DLA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SKŁODOWSKIEJ - CURIE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07:10:58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16:30:58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16:31:57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17:21:47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</w:t>
            </w:r>
            <w:r>
              <w:rPr>
                <w:rFonts w:ascii="Arial" w:hAnsi="Arial"/>
                <w:color w:val="000000"/>
                <w:sz w:val="20"/>
              </w:rPr>
              <w:t>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17:21:50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18:04:37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GARBARY. PARKOWANIE POJAZDÓW W ODLEGŁOSCI MNIEJSZEJ NIŻ  10 M OD SKRZYŻOWANIA  ORAZ NA  CHODNIKU BRAK PRZEJŚCIA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06:00:09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18:34:49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18:38:39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D-40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18:56:31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19:19:22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VIS A VIS NR 20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22:25:02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19:45:07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MIĘDZY ORLĄT LWOWSKICH A KRUONICZĄ PARKOWANIE POJAZDÓW PROSTOPADLE ZAMIAST RÓWNOLEGLE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01:47:39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20:04:43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01:47:04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22:09:18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przez pojazdy: Mazda  i </w:t>
            </w:r>
            <w:r>
              <w:rPr>
                <w:rFonts w:ascii="Arial" w:hAnsi="Arial"/>
                <w:color w:val="000000"/>
                <w:sz w:val="20"/>
              </w:rPr>
              <w:t xml:space="preserve">Seat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2016-11-24 23:00:34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07:25:49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Hali Grafit parkowanie na chodniku, całkowita blokada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15:07:17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07:39:49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kopercie dla osoby niepełnosprawnej bez uprawnień.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08:18:29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14:02:36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08:18:29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Koszarowej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14:02:36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08:48:33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08:48:33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SUDECKA PARKOWANIE NA SKRZYŻOWANIU ORAZ NA </w:t>
            </w:r>
            <w:r>
              <w:rPr>
                <w:rFonts w:ascii="Arial" w:hAnsi="Arial"/>
                <w:color w:val="000000"/>
                <w:sz w:val="20"/>
              </w:rPr>
              <w:t>PRZEJŚCIACH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SUDECKA PARKOWANIE NA SKRZYŻOWANIU </w:t>
            </w:r>
            <w:r>
              <w:rPr>
                <w:rFonts w:ascii="Arial" w:hAnsi="Arial"/>
                <w:color w:val="000000"/>
                <w:sz w:val="20"/>
              </w:rPr>
              <w:t>ORAZ NA PRZEJŚCIACH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09:15:55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 NA MIEJSCU EKIPA MALUJĄCA OZNAKOWANIE POZIOME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 NA MIEJSCU EKIPA MALUJĄCA OZNAKOWANIE POZIOME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ZGŁOSZENIE OD PRACOWNIKÓW FIRMY WPO ALBA O WYRZUCONYCH OKNACH PRZY POJEMNIKACH NA ODPADY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09:35:06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2016-11-25 </w:t>
            </w:r>
            <w:r>
              <w:rPr>
                <w:rFonts w:ascii="Arial" w:hAnsi="Arial"/>
                <w:i/>
                <w:color w:val="000000"/>
                <w:sz w:val="18"/>
              </w:rPr>
              <w:t>10:02:43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9:15 rozp. interwencji 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9:15 rozp. interwencji Kontrola parkowania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10:12:11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w strefie </w:t>
            </w:r>
            <w:r>
              <w:rPr>
                <w:rFonts w:ascii="Arial" w:hAnsi="Arial"/>
                <w:color w:val="000000"/>
                <w:sz w:val="20"/>
              </w:rPr>
              <w:t>zamieszkania w miejscu nie wyznaczonym oraz nieprawidłowo zaparkowane pojazdy Chrzanowskiego -Filomatów St.ZAm.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10:12:11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strefie zamieszkania w miejscu nie wyznaczonym oraz nieprawidłowo zaparkowane pojazdy Chrzanowskiego -Filomatów St.ZAm.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16:33:28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Rozp. interwencji godz. 10:10kontrola handlu na terenie gminy i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Rozp. interwencji godz. 10:10kontrola </w:t>
            </w:r>
            <w:r>
              <w:rPr>
                <w:rFonts w:ascii="Arial" w:hAnsi="Arial"/>
                <w:color w:val="000000"/>
                <w:sz w:val="20"/>
              </w:rPr>
              <w:t>handlu na terenie gminy i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Rozp. interwencji 10:25Osoba natarczywie żebrząca pochodzenia romskiego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20,8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10:44:37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11:15:10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w odległości mniejszej niż 10m za przejściem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11:30:37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ŚRUBOWA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11:31:01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znakiem B-36 około 15 </w:t>
            </w:r>
            <w:r>
              <w:rPr>
                <w:rFonts w:ascii="Arial" w:hAnsi="Arial"/>
                <w:color w:val="000000"/>
                <w:sz w:val="20"/>
              </w:rPr>
              <w:t>pojazdów, zablokowany dojazd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 około 15 pojazdów, zablokowany dojazd do szpitala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</w:t>
            </w:r>
            <w:r>
              <w:rPr>
                <w:rFonts w:ascii="Arial" w:hAnsi="Arial"/>
                <w:color w:val="000000"/>
                <w:sz w:val="20"/>
              </w:rPr>
              <w:t>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WIELKIEGO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12:07:01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12:13:28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12:13:41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12:59:22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12:59:22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13:11:12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Zanieczyszczony wyjazd z budowy.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13:11:16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13:28:35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PRAWIDŁOWE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autobusów MPK al. Piastów w związku z pismem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13:35:33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14:30:17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15:36:58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17:59:06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pod nr</w:t>
            </w:r>
            <w:r>
              <w:rPr>
                <w:rFonts w:ascii="Arial" w:hAnsi="Arial"/>
                <w:color w:val="000000"/>
                <w:sz w:val="20"/>
              </w:rPr>
              <w:t xml:space="preserve"> 16 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17:59:24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( 16:30 )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2016-11-25 </w:t>
            </w:r>
            <w:r>
              <w:rPr>
                <w:rFonts w:ascii="Arial" w:hAnsi="Arial"/>
                <w:i/>
                <w:color w:val="000000"/>
                <w:sz w:val="18"/>
              </w:rPr>
              <w:t>18:35:46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( 17:10 )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  <w:r>
              <w:rPr>
                <w:rFonts w:ascii="Arial" w:hAnsi="Arial"/>
                <w:color w:val="000000"/>
                <w:sz w:val="20"/>
              </w:rPr>
              <w:t xml:space="preserve"> ( 17:10 )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( 17:40 )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( 17:40 )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18:37:03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05:49:25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05:49:25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19:38:05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INT-43798/16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zaparkowane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21:13:32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21:04:55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D-40 POZA MIEJSCAMI </w:t>
            </w:r>
            <w:r>
              <w:rPr>
                <w:rFonts w:ascii="Arial" w:hAnsi="Arial"/>
                <w:color w:val="000000"/>
                <w:sz w:val="20"/>
              </w:rPr>
              <w:t>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2016-11-25 22:04:10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publicznym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05:24:55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zanieczyszzczanie oddawanie moczu na elewacje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05:25:13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07:04:13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07:04:48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07:04:13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07:04:48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08:00:39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w miejscu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37/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09:38:51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Damrota za znakiem zakazu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10:20:46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handlowe z odzieżą blokuje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stoisko handlowe z odzieżą blokuje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10:06:43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trawniku niszcząc roślinność parkuje samochód.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11:07:55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11:01:17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wjazdu od ul. Krupniczej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19:28:22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11:55:44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siedem samochodów parkuje poza miejscem wyznaczonym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50-60/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12:44:47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12:17:09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wjeździe do PSP parkują trzy samocody utrudniając ruch wozom bojowym.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13:11:58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około 50 samochodów parkuje w miejscu obowiązywania zakazu </w:t>
            </w:r>
            <w:r>
              <w:rPr>
                <w:rFonts w:ascii="Arial" w:hAnsi="Arial"/>
                <w:color w:val="000000"/>
                <w:sz w:val="20"/>
              </w:rPr>
              <w:t>zatrzymywania się.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14-18/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18:54:06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12:57:01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13:12:34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14:23:07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siedmiu samochodów parkuje w miejscach niewyznaczonych w sterie zamieszakania.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15:33:25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14:43:42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wypalanie liści na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HOŻA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16:20:09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Hotelu WKS 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16:43:25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16:32:47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do garażu blokuje Opel Astra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17:11:27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16:53:22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osobva rozdajaca ulotki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16:53:36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17:45:45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17:35:49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16:00 KONTROLA RYNKU POD KATEM STOISK HANDLOWYCH NARUSZAJĄCYCH ZAKAZY WYNIKAJACE Z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17:35:49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17:44:31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19.00  </w:t>
            </w:r>
            <w:r>
              <w:rPr>
                <w:rFonts w:ascii="Arial" w:hAnsi="Arial"/>
                <w:color w:val="000000"/>
                <w:sz w:val="20"/>
              </w:rPr>
              <w:t>mężczyzna pijący piwo na ulicy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17:44:31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18:37:28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Cynamonowej samochody parkują w miejscu zabronionym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WANILIOWA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19:45:55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B-35 (aby wjechać przez szlaban 4 kluczyk 7 - zgłaszający wpuści patrol)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20:14:45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3B,3C./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22:04:26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20:14:45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3B,3C./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22:04:26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20:39:38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2016-11-26 21:46:36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06:28:55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g.20.30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06:29:11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06:30:41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g.22.15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06:30:58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08:00:03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219-229/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10:20:15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09:04:48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INT-43896/16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przystanek "Mochnackiego" - parkują pojazdy, utrudniony ruch dla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strefie zamieszkania w </w:t>
            </w:r>
            <w:r>
              <w:rPr>
                <w:rFonts w:ascii="Arial" w:hAnsi="Arial"/>
                <w:color w:val="000000"/>
                <w:sz w:val="20"/>
              </w:rPr>
              <w:t>miejscch niewyznaczonych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09:57:52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w miejscch niewyznaczonych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12:55:27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10:07:48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12:36:03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11:21:01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 Kosmonautów do Poręskiej - parkowanie w strefie w miejscach niewyznazonych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12:25:02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11:31:00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bez uprawnień na kopertach dla osób </w:t>
            </w:r>
            <w:r>
              <w:rPr>
                <w:rFonts w:ascii="Arial" w:hAnsi="Arial"/>
                <w:color w:val="000000"/>
                <w:sz w:val="20"/>
              </w:rPr>
              <w:t>niepełnosprawnych + parkowanie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KRÓLEWIECKA 31-121/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13:43:01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zakazie, obok pojazdu, na który załozone jest załozone urządzenie blokujące.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2A-4A/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14:39:45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zakazie, obok pojazdu, na który załozone jest załozone urządzenie blokujące.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PRZYJAŹNI 2A-4A/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14:39:45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11:56:21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Leszczyńskiego parkowanie na chodniku i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14:41:14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12:07:11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Bolesławiecka 1   blokowanie chodnika przez pojazd Renault Scenic DWR 59266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15:08:18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12:27:54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ruchu parkowanie </w:t>
            </w:r>
            <w:r>
              <w:rPr>
                <w:rFonts w:ascii="Arial" w:hAnsi="Arial"/>
                <w:color w:val="000000"/>
                <w:sz w:val="20"/>
              </w:rPr>
              <w:t>na zakazie.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17:12:25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13:04:34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Kuźniczej do Więziennej parkowanie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18:08:04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2016-11-27 </w:t>
            </w:r>
            <w:r>
              <w:rPr>
                <w:rFonts w:ascii="Arial" w:hAnsi="Arial"/>
                <w:i/>
                <w:color w:val="000000"/>
                <w:sz w:val="18"/>
              </w:rPr>
              <w:t>13:04:34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Kuźniczej do Więziennej parkowanie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18:08:04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13:18:45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17:02:55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15:07:40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23:20 mężczyzna sikajacy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utrudnienie przejazdu przez zaparkowane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OGÓRKOWA 5-19/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18:10:59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16:30:21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07:28:29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16:30:21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07:28:29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16:43:17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16:43:17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16:45:54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 mężczyzn sika na elewacje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</w:t>
            </w:r>
            <w:r>
              <w:rPr>
                <w:rFonts w:ascii="Arial" w:hAnsi="Arial"/>
                <w:color w:val="000000"/>
                <w:sz w:val="18"/>
              </w:rPr>
              <w:t xml:space="preserve">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18:48:44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1.10 kontrola pod katem osób zanieczyszczajacych teren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1.10 kontrola pod katem osób zanieczyszczajacych teren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16:56:55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0:35 mężczyzna sika na </w:t>
            </w:r>
            <w:r>
              <w:rPr>
                <w:rFonts w:ascii="Arial" w:hAnsi="Arial"/>
                <w:color w:val="000000"/>
                <w:sz w:val="20"/>
              </w:rPr>
              <w:t>elewacjie budynku w podwórku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17:56:14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B36 przy hotelu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19:19:17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za B36 i w bramie przejazdowej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TRAWOWA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22:47:02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19:26:17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nieprawidłowe parkowanie pojazdów,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19:26:17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nieprawidłowe parkowanie pojazdów,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20:05:16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roślinnośći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21:23:04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20:05:16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trawniku, niszczenie roślinnośći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21:23:04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20:44:54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Kukuczki, na chodniku blokując przejście zaparkowany VW Polo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HIMALAJSKA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23:19:35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2016-11-27 23:07:00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podwórzu na trawniku zaparkowany bus - niszczy zieleń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WINCENTEGO 59/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19:19:13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00:04:36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nr ok 72 Cobi zaparkował na całej szerokości chodnika, a na końcu ulicy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72/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01:19:25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07:44:52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g. 10:45 kontrola parkowania na skrzyżowaniach i przed przejściami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07:45:07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08:16:46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spożywanie alkoholu w miejscu </w:t>
            </w:r>
            <w:r>
              <w:rPr>
                <w:rFonts w:ascii="Arial" w:hAnsi="Arial"/>
                <w:color w:val="000000"/>
                <w:sz w:val="20"/>
              </w:rPr>
              <w:t>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ZBOŻOWA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08:26:16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08:17:08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jezdnia jest zaśmiecona przez samochody obsługujące budowę.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12:39:09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08:47:11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nieusunięcie zanieczyszczeń z drogi publicznej-wyjazd z budowy.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WOJANOWSKA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08:53:43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bez</w:t>
            </w:r>
            <w:r>
              <w:rPr>
                <w:rFonts w:ascii="Arial" w:hAnsi="Arial"/>
                <w:color w:val="000000"/>
                <w:sz w:val="20"/>
              </w:rPr>
              <w:t xml:space="preserve"> wpisu działalności gospodarczej.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08:56:49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09:04:40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09:11:05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09:11:50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INT-43999/16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w miejscu objetym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GŁÓWNA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09:25:09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za znakiem B-36 ul. Wiosenna 1-3 godz. 10.55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WIOSENNA 1-3/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pojazdem na chodniku  - utrudnienie ruchu pieszych ul. Weigla godz. 11.00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RUDOLFA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11:08:53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11:17:01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ternie Gminy bez zezwolenia ul. Skarbowców godz. 11.10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11:17:26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11:23:03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g.8.10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g.9.40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g.10.15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obrębie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11:28:26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11:51:53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g.10.30 Parkowanie na P21 i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g.11.40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g.10.55 parkowanie za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</w:t>
            </w:r>
            <w:r>
              <w:rPr>
                <w:rFonts w:ascii="Arial" w:hAnsi="Arial"/>
                <w:color w:val="000000"/>
                <w:sz w:val="18"/>
              </w:rPr>
              <w:t>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11:55:54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g.10.55 parkowanie za B35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g.11.25 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11:58:01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12:30:39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Lokator mieszkania nr 12 spala w piecu śmieci.DO.4010.3761.2016.MM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PIASTOWSKA 43/12/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06:37:20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SPOSÓB UTRUDNIAJACY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KLUCZBORSKA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W SPOSÓB UTRUDNIAJACY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KLUCZBORSKA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15:50:45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16:38:05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12.35 Parkowanie pojazdu na kopercie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16:40:52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 ORAZ ZAŚMIECANIE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17:12:08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ZABRONIONYM ORAZ ZAŚMIECANIE MIEJSCA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17:13:07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17:24:08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KATEDRALNY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17:25:17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17:34:23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17:37:50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17:38:00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18:16:15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 po obu stronach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2016-11-28 </w:t>
            </w:r>
            <w:r>
              <w:rPr>
                <w:rFonts w:ascii="Arial" w:hAnsi="Arial"/>
                <w:i/>
                <w:color w:val="000000"/>
                <w:sz w:val="18"/>
              </w:rPr>
              <w:t>18:16:15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parkowanie za B-36 po obu stronach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00:32:07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18:26:21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samochód ciężarowy blokuje chodnik. Poprzednie dwie interwencje w tym </w:t>
            </w:r>
            <w:r>
              <w:rPr>
                <w:rFonts w:ascii="Arial" w:hAnsi="Arial"/>
                <w:color w:val="000000"/>
                <w:sz w:val="20"/>
              </w:rPr>
              <w:t>miesiącu zakończone ostrzeżeniem nie przynoszą efektu.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BZOWY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23:16:39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19:16:52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sześć aut parkuje w strefie zamieszkania poza miejscem wyznaczonym.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BULWAR </w:t>
            </w:r>
            <w:r>
              <w:rPr>
                <w:rFonts w:ascii="Arial" w:hAnsi="Arial"/>
                <w:color w:val="000000"/>
                <w:sz w:val="18"/>
              </w:rPr>
              <w:t>DEDALA 22/24/26/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22:34:39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21:04:43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WNIOSEK W SPRAWIE NIEPRAWIDŁOWEGO PARKOWANIA NA PRZYSTANKU AUTOBUSOWYM UL. NORWIDA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21:04:47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21:12:46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auta na zakazie, uniemożliwiają wyjazd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00:24:35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KONTROLĘ PRAWIDŁOWOŚCI </w:t>
            </w:r>
            <w:r>
              <w:rPr>
                <w:rFonts w:ascii="Arial" w:hAnsi="Arial"/>
                <w:color w:val="000000"/>
                <w:sz w:val="20"/>
              </w:rPr>
              <w:t xml:space="preserve">POSTOJU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KONTROLĘ PRAWIDŁOWOŚCI POSTOJU POJAZDÓW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2016-11-28 21:26:45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05:28:21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która zanieczyściła chodnik rzuconym kuflem 28.11.2016 godz. 23.20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05:28:21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08:01:49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 TORAMI WYPALANIE PRZEWDÓW, SPALANIE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ŚW. </w:t>
            </w:r>
            <w:r>
              <w:rPr>
                <w:rFonts w:ascii="Arial" w:hAnsi="Arial"/>
                <w:color w:val="000000"/>
                <w:sz w:val="18"/>
              </w:rPr>
              <w:t>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17:17:43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17:17:43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08:39:40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MIEJSCU RZECZNIKA </w:t>
            </w:r>
            <w:r>
              <w:rPr>
                <w:rFonts w:ascii="Arial" w:hAnsi="Arial"/>
                <w:color w:val="000000"/>
                <w:sz w:val="20"/>
              </w:rPr>
              <w:t>PRAW OBYWATELSKICH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 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09:30:53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2016-11-29 </w:t>
            </w:r>
            <w:r>
              <w:rPr>
                <w:rFonts w:ascii="Arial" w:hAnsi="Arial"/>
                <w:i/>
                <w:color w:val="000000"/>
                <w:sz w:val="18"/>
              </w:rPr>
              <w:t>09:30:53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09:31:15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09:41:06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PRZEDSZKOLA. ZGŁASZA DYREKCJA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10:47:10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+ BLOKOWANIE CHODNIKÓW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09:57:16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MOTYLKOWA POJAZD CITROEN NA ZAKAZIE </w:t>
            </w:r>
            <w:r>
              <w:rPr>
                <w:rFonts w:ascii="Arial" w:hAnsi="Arial"/>
                <w:color w:val="000000"/>
                <w:sz w:val="20"/>
              </w:rPr>
              <w:t>ZATRZYMYWANIA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15:53:03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10:21:48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GARAŻ, ZGŁASZAJĄCY NA MIEJSCU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101/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11:12:41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Strzegomska 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11:48:00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12:08:45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Sudecka - parkowanie w </w:t>
            </w:r>
            <w:r>
              <w:rPr>
                <w:rFonts w:ascii="Arial" w:hAnsi="Arial"/>
                <w:color w:val="000000"/>
                <w:sz w:val="20"/>
              </w:rPr>
              <w:t xml:space="preserve">odległości mniej nież 10 m od skrzyzowania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12:08:59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12:14:29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jazda rowerem po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Łączności - parkowanie na skrzyżowaniu i w odległości mniej niż 10 m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</w:t>
            </w:r>
            <w:r>
              <w:rPr>
                <w:rFonts w:ascii="Arial" w:hAnsi="Arial"/>
                <w:color w:val="000000"/>
                <w:sz w:val="20"/>
              </w:rPr>
              <w:t>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MUZEALNY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12:18:51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12:21:05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12:21:16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w Parku kulturowym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2016-11-29 </w:t>
            </w:r>
            <w:r>
              <w:rPr>
                <w:rFonts w:ascii="Arial" w:hAnsi="Arial"/>
                <w:i/>
                <w:color w:val="000000"/>
                <w:sz w:val="18"/>
              </w:rPr>
              <w:t>12:39:47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 niż 10 m od przejścia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12:39:48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12:45:47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ORLA 12-14/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13:33:17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13:01:21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g.12.30 parkowanie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13:01:59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15:12:26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15:13:58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WIELKA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TRAWNIKU POWODUJĄC USZKODZENIE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15:15:50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15:45:23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16:04:02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PIŁSUDSKIEGO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18:03:18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16:39:03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16:39:20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20:12:29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</w:t>
            </w:r>
            <w:r>
              <w:rPr>
                <w:rFonts w:ascii="Arial" w:hAnsi="Arial"/>
                <w:color w:val="000000"/>
                <w:sz w:val="20"/>
              </w:rPr>
              <w:t>ŚWIDNICKIEJ ZABLOKOWANY GARAŻ NR 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20:17:40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20:26:44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POJADU NA KOPERCIE DLA OSÓB NIEPEŁNOSPRAWNYCH BEZ UPRAWNIEN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20:26:46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21:19:56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18-20/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01:49:15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2016-11-29 21:19:56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18-20/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01:49:15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06:00:18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>29.11.2016 o g. 11:45 - 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06:22:26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06:07:16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29.11.2016 o g. 11:50 - Lokal Vincent - STOSOWANIE URZADZEŃ NAGŁASNIAJĄCYCH NA ZEWNĄTRZ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ZAKŁÓCANIE ŁADU I PORZĄDKU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06:21:53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07:20:36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</w:t>
            </w:r>
            <w:r>
              <w:rPr>
                <w:rFonts w:ascii="Arial" w:hAnsi="Arial"/>
                <w:color w:val="000000"/>
                <w:sz w:val="20"/>
              </w:rPr>
              <w:t xml:space="preserve">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INT-44291/16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07:05:36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08:30:47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moście Szczytnickim koło stacji benzynowej trzy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09:32:24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08:41:51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Proszę o interwencję. Na skrzyżowaniu Młodych Techników i Kruszwickiej samochody regularnie parkują przed przejściami dla pieszych, znacznie ograniczając widoczność i stwarzając duże niebezpieczeństwo dla pieszych. Załą</w:t>
            </w:r>
            <w:r>
              <w:rPr>
                <w:rFonts w:ascii="Arial" w:hAnsi="Arial"/>
                <w:color w:val="000000"/>
                <w:sz w:val="20"/>
              </w:rPr>
              <w:t xml:space="preserve">czam zdjęcia.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01:40:02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09:01:35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podwórko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22/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09:39:04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postój taxi zajęty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09:40:16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postój taxi zajęty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10:13:01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10:29:42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10:32:56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10:38:17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nr 15 do Świdnickiej, w miejscu obowiązywania </w:t>
            </w:r>
            <w:r>
              <w:rPr>
                <w:rFonts w:ascii="Arial" w:hAnsi="Arial"/>
                <w:color w:val="000000"/>
                <w:sz w:val="20"/>
              </w:rPr>
              <w:t>zakazu ruchu parkują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10:41:24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10:53:53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10:53:59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11:19:17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trzy samochody </w:t>
            </w:r>
            <w:r>
              <w:rPr>
                <w:rFonts w:ascii="Arial" w:hAnsi="Arial"/>
                <w:color w:val="000000"/>
                <w:sz w:val="20"/>
              </w:rPr>
              <w:t>parkują na zieleńcu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13:47:32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UTRUDNIANIE RUCHU NA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11:42:40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12:24:58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hali Tęcza parkuje Renault dostawczy zasłaniając przejście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SZYBOWCOWA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13:56:06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12:28:48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SKIERNIEWICKA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12:45:31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12:34:14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POTYKACZE NA CHODNIKU NA TERENIE PARKU KUTUROWEGO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PLAKATY </w:t>
            </w:r>
            <w:r>
              <w:rPr>
                <w:rFonts w:ascii="Arial" w:hAnsi="Arial"/>
                <w:color w:val="000000"/>
                <w:sz w:val="18"/>
              </w:rPr>
              <w:t>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12:36:29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12:43:23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30.11.2016 o godz. 11:25 na chodniku potykacz lokalu Green way, nie przy wejściu do lokalu tylko ok. 2-3 m od tego wejścia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11/13/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12:46:05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13:05:28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inwalidów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13:07:58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13:23:40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GMINY </w:t>
            </w:r>
            <w:r>
              <w:rPr>
                <w:rFonts w:ascii="Arial" w:hAnsi="Arial"/>
                <w:color w:val="000000"/>
                <w:sz w:val="20"/>
              </w:rPr>
              <w:t xml:space="preserve">BEZ ZEZWOLENIA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1.5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1.5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GROBLI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13:29:03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Muzealny a Świebodzka</w:t>
            </w:r>
            <w:r>
              <w:rPr>
                <w:rFonts w:ascii="Arial" w:hAnsi="Arial"/>
                <w:color w:val="000000"/>
                <w:sz w:val="20"/>
              </w:rPr>
              <w:t xml:space="preserve"> parkowanie na powierzchni wyłaczonej 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Plac Muzealny a Świebodzka parkowanie na powierzchni wyłaczonej </w:t>
            </w:r>
            <w:r>
              <w:rPr>
                <w:rFonts w:ascii="Arial" w:hAnsi="Arial"/>
                <w:color w:val="000000"/>
                <w:sz w:val="20"/>
              </w:rPr>
              <w:t>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Plac Muzealny a Świebodzka parkowanie na powierzchni wyłaczonej z ruchu P-21 oraz w odległosci </w:t>
            </w:r>
            <w:r>
              <w:rPr>
                <w:rFonts w:ascii="Arial" w:hAnsi="Arial"/>
                <w:color w:val="000000"/>
                <w:sz w:val="20"/>
              </w:rPr>
              <w:t>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Muzealny a Świebodzka parkowanie na powierzchni wyłaczonej z ruchu P-21 oraz w odległosci mniejszej niż 10 m od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14:31:22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15:14:15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miejscu obowiązywania zakazu parkują dwa samochody dodatkowo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15:27:22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15:42:58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parku - 4 pojazdy parkują na chodniku, blokują przejście pieszym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16:29:04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16:55:18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za </w:t>
            </w:r>
            <w:r>
              <w:rPr>
                <w:rFonts w:ascii="Arial" w:hAnsi="Arial"/>
                <w:color w:val="000000"/>
                <w:sz w:val="20"/>
              </w:rPr>
              <w:t>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16:55:18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17:04:07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17:04:07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17:08:50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INT-44394/16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17:13:36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18:16:47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podwórza ul. Św. Mikołaja 30-32 przez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WSZYSTKICH ŚWIĘTYCH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18:48:19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18:45:59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poza miejscem wyznaczonym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47/63/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23:28:11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20:13:56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i Budziszyńska handel na terenie gminy +  brak wpisu do ewidencji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20:13:56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22:26:36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ZIELENI KOLEJNE ZGŁOSZENIE + PRZY NR 45 </w:t>
            </w:r>
            <w:r>
              <w:rPr>
                <w:rFonts w:ascii="Arial" w:hAnsi="Arial"/>
                <w:color w:val="000000"/>
                <w:sz w:val="20"/>
              </w:rPr>
              <w:t xml:space="preserve">KOPERTA DLA OSOBY NIEPEŁNOSPRAWNEJ ZAJĘTA PRZEZ POJAZD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00:15:21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2016-11-30 22:26:36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NISZCZENIE ZIELENI KOLEJNE ZGŁOSZENIE + PRZY NR 45 KOPERTA DLA OSOBY NIEPEŁNOSPRAWNEJ </w:t>
            </w:r>
            <w:r>
              <w:rPr>
                <w:rFonts w:ascii="Arial" w:hAnsi="Arial"/>
                <w:color w:val="000000"/>
                <w:sz w:val="20"/>
              </w:rPr>
              <w:t xml:space="preserve">ZAJĘTA PRZEZ POJAZD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00:15:21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04:43:45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wyznaczonymo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e-mail Sebastiana Lorenca w sprawie parkowania na zatoce MPK pismo , sprawa zarejestrowana naOddzialele D1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PIASTÓW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04:48:21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06:39:12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08:17:05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parkowane pojazdów na drodze dojazdowej do przedszkola Pitagoras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56J/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08:36:57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Muchoborska - w kierunku stacji kolejopwej - trzy pojazdy w obrębie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17:08:34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09:06:36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Muchoborska - w kierunku stacji kolejopwej - </w:t>
            </w:r>
            <w:r>
              <w:rPr>
                <w:rFonts w:ascii="Arial" w:hAnsi="Arial"/>
                <w:color w:val="000000"/>
                <w:sz w:val="20"/>
              </w:rPr>
              <w:t>trzy pojazdy w obrębie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17:08:34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09:37:14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10:42:03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11:31:56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wjeździe do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14:31:27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12:18:31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INT-44498/16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12:56:39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13:04:26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Z1.4017.178.2016.RT DOTYCZACE WYKLEJANEK  W WITRYNACH OKIENNYCH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PLAKATY </w:t>
            </w:r>
            <w:r>
              <w:rPr>
                <w:rFonts w:ascii="Arial" w:hAnsi="Arial"/>
                <w:color w:val="000000"/>
                <w:sz w:val="18"/>
              </w:rPr>
              <w:t>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PL.NOWY TARG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13:16:09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4-6/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13:33:28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KONSTYTUCJI 3-GO MAJA 4-6/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19:02:51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13:39:53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pl. Bema 5 zablokowany </w:t>
            </w:r>
            <w:r>
              <w:rPr>
                <w:rFonts w:ascii="Arial" w:hAnsi="Arial"/>
                <w:color w:val="000000"/>
                <w:sz w:val="20"/>
              </w:rPr>
              <w:t>wjaazd na budowe przez pojazdy parkujące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SZAŃCACH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15:25:05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14:26:19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wypalanie śmieci , starych płyt meblowych , plastików przez lokatora z mieszkania n3 p. Kondratowicz </w:t>
            </w:r>
            <w:r>
              <w:rPr>
                <w:rFonts w:ascii="Arial" w:hAnsi="Arial"/>
                <w:color w:val="000000"/>
                <w:sz w:val="20"/>
              </w:rPr>
              <w:t xml:space="preserve"> zgłasza zarządca nieruchomości DO.4042.817.2016.MLDO.4010.3821.2016.ML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WAPIENNA 23/3/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12:37:39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 STOSOWANIE SIE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08:13:11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15:57:57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Seat parkuje na całej szerokości chodniika,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SOKOLA 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stoiska handlowe w przejściu podziemnym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Godz. 14.40 kontrola parkowania pojazdów za </w:t>
            </w:r>
            <w:r>
              <w:rPr>
                <w:rFonts w:ascii="Arial" w:hAnsi="Arial"/>
                <w:color w:val="000000"/>
                <w:sz w:val="20"/>
              </w:rPr>
              <w:t>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ŚWIĘTEJ DOROTY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14.40 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ŚWIĘTEJ DOROTY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14.35</w:t>
            </w:r>
            <w:r>
              <w:rPr>
                <w:rFonts w:ascii="Arial" w:hAnsi="Arial"/>
                <w:color w:val="000000"/>
                <w:sz w:val="20"/>
              </w:rPr>
              <w:t xml:space="preserve"> parkowanie pojazdów na powierzchni wyłączonej z ruchu (P-21), parkowanie na chodniku nie pozostawiąjąc 1,5m przejścia dla pieszych, nie prz krawędzi jezdni oraz na kopercie dla 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14.35 parkowanie pojazdów na powierzchni wyłączonej z ruchu (P-21), parkowanie na chodniku nie pozostawiąjąc 1,5m przejścia dla pieszych, nie prz krawędzi jezdni oraz na kopercie dla busów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16:22:37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16:48:27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15.20 sztabowa B-36 oraz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16:48:28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1G-1C/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18:01:06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16:51:00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15.25 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16:52:51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godz. 15.30 kontrola parkowania pojazdów za znakiem B-36 oraz na powierzchni wyłączonej z ruchu 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16:55:25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17:54:04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16:oo kontrola </w:t>
            </w:r>
            <w:r>
              <w:rPr>
                <w:rFonts w:ascii="Arial" w:hAnsi="Arial"/>
                <w:color w:val="000000"/>
                <w:sz w:val="20"/>
              </w:rPr>
              <w:t>parkowania pojazdów naruszajacych zasady bpostoju na chodniku ( wspónie z Policją 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GERBEROWA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17:54:15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18:05:24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pojazdów przy rondzie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 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00:04:33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19:21:21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Kwaśna pojazd marki Renault Laguna, koloru ciemnego zaparkowany na </w:t>
            </w:r>
            <w:r>
              <w:rPr>
                <w:rFonts w:ascii="Arial" w:hAnsi="Arial"/>
                <w:color w:val="000000"/>
                <w:sz w:val="20"/>
              </w:rPr>
              <w:t>skrzyzowaniu,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21:39:10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18:50 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19:26:51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2016-12-01 </w:t>
            </w:r>
            <w:r>
              <w:rPr>
                <w:rFonts w:ascii="Arial" w:hAnsi="Arial"/>
                <w:i/>
                <w:color w:val="000000"/>
                <w:sz w:val="18"/>
              </w:rPr>
              <w:t>19:26:46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Halą Targową, za Barem Jacek i Agatka parkowanie na kopercie dla osoby niepełnosprawnej bez uprawnień -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PIASKOWA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23:43:31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599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21:50:46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INT-44587/16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srebrna Mazda </w:t>
            </w:r>
            <w:r>
              <w:rPr>
                <w:rFonts w:ascii="Arial" w:hAnsi="Arial"/>
                <w:color w:val="000000"/>
                <w:sz w:val="20"/>
              </w:rPr>
              <w:t>parkuje w sposób utrudniający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96/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23:31:43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2016-12-01 22:15:00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kopercie dla osoby </w:t>
            </w:r>
            <w:r>
              <w:rPr>
                <w:rFonts w:ascii="Arial" w:hAnsi="Arial"/>
                <w:color w:val="000000"/>
                <w:sz w:val="20"/>
              </w:rPr>
              <w:t>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08:36:44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TERENIE SZKOŁY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WORCELA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11:10:06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09:08:43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pojazdu taxi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SŁUBICKA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18:38:32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09:20:39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JADĄC W STRONĘ OPOROWA NA CAŁEJ DŁUGOŚCI ULICY  PARKOWANIE POJAZDÓW W </w:t>
            </w:r>
            <w:r>
              <w:rPr>
                <w:rFonts w:ascii="Arial" w:hAnsi="Arial"/>
                <w:color w:val="000000"/>
                <w:sz w:val="20"/>
              </w:rPr>
              <w:t xml:space="preserve">ZATOCE PRZYSTANKÓW AUTOBUSOWYCH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PRACY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12:18:57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09:34:46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 Z PARKINGU SZKOŁY ZGŁASZAJĄCA Z SZKOŁY PANI DOROTA RUTKOWSKA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10:02:35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OKOLICY HOTELU "WROCŁAW" PARKOWANIE POJAZDÓW NA CHODNIKU BRAK 1,5 M PRZEJŚCIA DLA PIESZYCH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10:05:08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10:08:12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brak </w:t>
            </w:r>
            <w:r>
              <w:rPr>
                <w:rFonts w:ascii="Arial" w:hAnsi="Arial"/>
                <w:color w:val="000000"/>
                <w:sz w:val="20"/>
              </w:rPr>
              <w:t>pozostawienia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10:13:52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SIE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10:23:35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Utrudnienie w ruchu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10:23:38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B-35 i nie przy </w:t>
            </w:r>
            <w:r>
              <w:rPr>
                <w:rFonts w:ascii="Arial" w:hAnsi="Arial"/>
                <w:color w:val="000000"/>
                <w:sz w:val="20"/>
              </w:rPr>
              <w:t>krawędzi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10:45:49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 i nie przy krawędzi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10:47:43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10:56:30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na jezdni przy </w:t>
            </w:r>
            <w:r>
              <w:rPr>
                <w:rFonts w:ascii="Arial" w:hAnsi="Arial"/>
                <w:color w:val="000000"/>
                <w:sz w:val="20"/>
              </w:rPr>
              <w:t>słupkach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11:27:12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PATOL PODJĄŁ INT. O GODZ.11.10 DWA POJAZDY ZA B-36 T-24 WEZWANO JEDNĄ LAWETE. ODWOŁANO ZGŁOSILI SIĘ KIEROWCY UKARANI MKK2/200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11:31:47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11:59:35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wyznaczonym dla postoju Taxi  w dniu 02.12.2016r godz. 09.15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11:59:41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12:23:20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komandorska na wysokości ul. Pabianickiej parkowanie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14:18:20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12:23:20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komandorska na wysokości ul. Pabianickiej parkowanie pojazdów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14:18:20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12:30:44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* na skrzyżowaniu Dworcowa-Kniaziewicza </w:t>
            </w:r>
            <w:r>
              <w:rPr>
                <w:rFonts w:ascii="Arial" w:hAnsi="Arial"/>
                <w:color w:val="000000"/>
                <w:sz w:val="20"/>
              </w:rPr>
              <w:t>parkowanie na chodniku w obrębie skrzyżowania* Dworcowa na odcinku Kościuszki do Piłsudskiego parkowanie na chodniku za pasem zieleni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12:34:59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 godz. 12.15 w dniu 02.12.2016r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12:35:03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13:58:03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bus biały parkuje na całej szerokości chodnika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PAWŁOWA </w:t>
            </w:r>
            <w:r>
              <w:rPr>
                <w:rFonts w:ascii="Arial" w:hAnsi="Arial"/>
                <w:color w:val="000000"/>
                <w:sz w:val="18"/>
              </w:rPr>
              <w:t>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14:43:37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STRONY PARKU WJAZD OD ŚLĘŻNEJ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15:27:38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14:43:37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OD STRONY PARKU WJAZD OD ŚLĘŻNEJ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14:58:10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PARKU GRABISZYŃSKIEGO PARKOWANIE POJAZDÓW ZA </w:t>
            </w:r>
            <w:r>
              <w:rPr>
                <w:rFonts w:ascii="Arial" w:hAnsi="Arial"/>
                <w:color w:val="000000"/>
                <w:sz w:val="20"/>
              </w:rPr>
              <w:t>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zakazie parkuje bus UPS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15:32:49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13:20 stoisko handlowe na chodniku przy skrzyzowaniun z ul Kazimierz Wielkiego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15:08:32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18:24:05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16:00:31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16:01:05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RYNEK HANDEL ŚWIECIDGODZ. 18.30 ZGŁOSZENIE Z HANDEL ŚWIECIDEŁKAMI VIS A VIS stoiska o nr 125.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19:35:10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17:28:48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2016-12-02 </w:t>
            </w:r>
            <w:r>
              <w:rPr>
                <w:rFonts w:ascii="Arial" w:hAnsi="Arial"/>
                <w:i/>
                <w:color w:val="000000"/>
                <w:sz w:val="18"/>
              </w:rPr>
              <w:t>17:32:08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17:47:14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ŻYTNIA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18:33:07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19:42:46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19:43:14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2016-12-02 21:18:43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P-21 plus utrudnienie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07:22:33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06:44:30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06:44:42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08:12:44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08:43:30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RUCHU ZA B-36 AUDI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223/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14:42:23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08:49:14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WPO ALBA NIE MOŻE PRZEJECHAĆ W ZW. Z NIEPRAWIDŁOWYM PARKOWANIEM POJAZDÓW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2016-12-03 </w:t>
            </w:r>
            <w:r>
              <w:rPr>
                <w:rFonts w:ascii="Arial" w:hAnsi="Arial"/>
                <w:i/>
                <w:color w:val="000000"/>
                <w:sz w:val="18"/>
              </w:rPr>
              <w:t>09:53:50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08:52:16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10:35:22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09:51:59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SKLEPU ZE</w:t>
            </w:r>
            <w:r>
              <w:rPr>
                <w:rFonts w:ascii="Arial" w:hAnsi="Arial"/>
                <w:color w:val="000000"/>
                <w:sz w:val="20"/>
              </w:rPr>
              <w:t xml:space="preserve"> ZDROWĄ Z ŻYWNOŚCIĄ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BIAŁOSKÓRNICZA 16-27/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12:17:43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10:08:57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UL.W.STWOSZA NA SKRZYŻOWANIU NA CHODNIKU W CIĄGU PIESZYM, PIESI SŻ ZMUSZENI CHODZIC PO JEZDNI ZAPARKOWANY</w:t>
            </w:r>
            <w:r>
              <w:rPr>
                <w:rFonts w:ascii="Arial" w:hAnsi="Arial"/>
                <w:color w:val="000000"/>
                <w:sz w:val="20"/>
              </w:rPr>
              <w:t xml:space="preserve"> POJAZD OPEL KOLOR CZERWONY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11:00:02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12:02:53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KOTLARSKA OD NR 46 DO WIĘZIENNEJ POJAZDY NA ZAKAZIE, WIĘZIENNA 19 - 2 POJAZDY NA ZAKAZIE SKRZYŻOWANIE GRODZKA A UNIWERSYTECKA </w:t>
            </w:r>
            <w:r>
              <w:rPr>
                <w:rFonts w:ascii="Arial" w:hAnsi="Arial"/>
                <w:color w:val="000000"/>
                <w:sz w:val="20"/>
              </w:rPr>
              <w:t>ZAPARKOWANE POJAZDY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14:17:28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12:28:14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INT-44777/16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18/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18:23:09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16:13:09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05:33:31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19:19:57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23:55:46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23:40:17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BASENU PARKOWANIE 4 POJAZDÓW W ZATOCE AUTOBUSOWEJ LINII 247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02:48:35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2016-12-03 23:40:17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BASENU PARKOWANIE 4 POJAZDÓW W ZATOCE AUTOBUSOWEJ LINII 247 ZA B-36+T-24.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02:48:35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oddawanie moczu na elewację budynku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16:06:38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06:55:58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06:55:58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</w:t>
            </w:r>
            <w:r>
              <w:rPr>
                <w:rFonts w:ascii="Arial" w:hAnsi="Arial"/>
                <w:color w:val="000000"/>
                <w:sz w:val="20"/>
              </w:rPr>
              <w:t>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07:09:14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g.11.15  wjazd i parkowanie za B1 i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07:09:32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07:11:52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07:11:52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g.10.50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07:12:04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09:10:00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stoisko </w:t>
            </w:r>
            <w:r>
              <w:rPr>
                <w:rFonts w:ascii="Arial" w:hAnsi="Arial"/>
                <w:color w:val="000000"/>
                <w:sz w:val="20"/>
              </w:rPr>
              <w:t>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10:50:50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10:57:56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USC - parkowanie pojazdów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11:27:40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USC - parkowanie pojazdów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14:54:21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kopercie dla osoby </w:t>
            </w:r>
            <w:r>
              <w:rPr>
                <w:rFonts w:ascii="Arial" w:hAnsi="Arial"/>
                <w:color w:val="000000"/>
                <w:sz w:val="20"/>
              </w:rPr>
              <w:t>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32/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12:10:00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Fieldorfa niestosowanie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KOSMONAUTÓW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07:23:15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12:40:09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13:44:32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parkują w miejscu zakazu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14:11:41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15:52:48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VW czarny parkuje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AGRESTOWA 141/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Rubczaka 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SKOCZYLASA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07:19:19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parkuje 5 samochodów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16:12:27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parkuje 5 samochodów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16:51:28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</w:t>
            </w:r>
            <w:r>
              <w:rPr>
                <w:rFonts w:ascii="Arial" w:hAnsi="Arial"/>
                <w:color w:val="000000"/>
                <w:sz w:val="20"/>
              </w:rPr>
              <w:t>postoju taxi parkują dwa samochody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17:19:43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19:28:20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cztery </w:t>
            </w:r>
            <w:r>
              <w:rPr>
                <w:rFonts w:ascii="Arial" w:hAnsi="Arial"/>
                <w:color w:val="000000"/>
                <w:sz w:val="20"/>
              </w:rPr>
              <w:t>samochody parkują w miejscu niewyznaczonym w strefie zmieszkania.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24-30/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22:10:01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20:16:50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RENTGENA ZABLOKOWANY WYJAZD Z GARAZU.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2016-12-04 21:17:27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06:14:33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- BRAK 1,5 M ORAZ NA JEZDNI UTRUDNIONY RUCH ORAZ WIDOCZNOŚĆ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VIVALDIEGO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09:35:53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06:17:30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art.112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06:17:30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06:42:24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152-158/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06:54:13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g.21.00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06:54:25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06:56:33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g.20.45 brak 1,5m dla piezszych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06:56:48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g.4.15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07:14:53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g.4.15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07:46:37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2016-12-05 </w:t>
            </w:r>
            <w:r>
              <w:rPr>
                <w:rFonts w:ascii="Arial" w:hAnsi="Arial"/>
                <w:i/>
                <w:color w:val="000000"/>
                <w:sz w:val="18"/>
              </w:rPr>
              <w:t>07:46:39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08:22:01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przejsciu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LWOWSKA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08:22:11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08:28:45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Marchewkowa - za przystankiem pojazd marki Mercedes zaparkowany na całej szerokości chodnika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KARMELKOWA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całej szerokości </w:t>
            </w:r>
            <w:r>
              <w:rPr>
                <w:rFonts w:ascii="Arial" w:hAnsi="Arial"/>
                <w:color w:val="000000"/>
                <w:sz w:val="20"/>
              </w:rPr>
              <w:t>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08:57:41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mostu </w:t>
            </w:r>
            <w:r>
              <w:rPr>
                <w:rFonts w:ascii="Arial" w:hAnsi="Arial"/>
                <w:color w:val="000000"/>
                <w:sz w:val="20"/>
              </w:rPr>
              <w:t>Szczytnickiego do Akademików parkowanie na chodniku, brak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13:07:07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09:14:17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szkoły oficerskiej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10:58:17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chodniku,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10:58:17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chodniku, na zakazie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35-39/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11:08:30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DworcU Świebodzkim parkowanie na postoju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13:12:56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12:04:42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Narodowy Forum Muzyki - dwa pojazdy blokujadojazd do rampy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13:36:38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12:23:54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699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12:32:45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Jana Pawła II w kierunku Zelwerowicza przy WrOPON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17:05:45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12:35:18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02.12.2016 O GODZ.11.45 W WYNIKU PRZEPROWADZONEJ KONTROLI STWIERDZONO WYKLEJANKI NA WITRYNACH W LOKALU CENTRUM NAUKI I BIZNESU ŻAK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</w:t>
            </w:r>
            <w:r>
              <w:rPr>
                <w:rFonts w:ascii="Arial" w:hAnsi="Arial"/>
                <w:color w:val="000000"/>
                <w:sz w:val="18"/>
              </w:rPr>
              <w:t xml:space="preserve">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6-8/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13:20:03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12:43:51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Pies biegający po ulicy straszący szczekaniem dziecko.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12.10  pojazd zaparkowany</w:t>
            </w:r>
            <w:r>
              <w:rPr>
                <w:rFonts w:ascii="Arial" w:hAnsi="Arial"/>
                <w:color w:val="000000"/>
                <w:sz w:val="20"/>
              </w:rPr>
              <w:t xml:space="preserve"> na kopercie dla inwalidy oraz drugi za zakazem 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 12.10  pojazd zaparkowany na kopercie dla inwalidy oraz drugi za zakazem </w:t>
            </w:r>
            <w:r>
              <w:rPr>
                <w:rFonts w:ascii="Arial" w:hAnsi="Arial"/>
                <w:color w:val="000000"/>
                <w:sz w:val="20"/>
              </w:rPr>
              <w:t>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12:49:29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zatokach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15:30:27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12:49:29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zatokach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15:30:27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godz 12;30 pojazd zaparkowany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12:57:31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INT-44998/16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ozdobami światecznymi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06:23:30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13:01:38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miejscu </w:t>
            </w:r>
            <w:r>
              <w:rPr>
                <w:rFonts w:ascii="Arial" w:hAnsi="Arial"/>
                <w:color w:val="000000"/>
                <w:sz w:val="20"/>
              </w:rPr>
              <w:t>obowiązywania znaku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17:38:44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14:02:57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12.40 zajęcie pasa drogowego na cele nie związane z komunikacją (ustawiona reklama)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14:06:37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12.50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14:07:01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zakazie 5 aut, z tył teatru polskiego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WIDOK/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19:01:04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14:39:21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godz. 9.50 parkowanie na miejscu dla osoby niepełnosprawnej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Uniwersytecki a Więzienna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14:41:35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Uniwersytecki a Więzienna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UNIWERSYTECKI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14:42:36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15:15:30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w obrębie skrzyzownia w szczególności granatowa furgonetka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POCZTOWA/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16:04:52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niedozwolonym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WYSPA SŁODOWA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17:14:27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Godz. 13.:07 zgłoszenie dotyczące parkowania pojazdu na kopercie dla niepełnosprawnych bez uprawnień przy ulicy Nożowniczej.Po godz. 14.00 ponowny </w:t>
            </w:r>
            <w:r>
              <w:rPr>
                <w:rFonts w:ascii="Arial" w:hAnsi="Arial"/>
                <w:color w:val="000000"/>
                <w:sz w:val="20"/>
              </w:rPr>
              <w:t>telefon od zgłaszającego o pojeździe marki renault zaparkowanym na kopercie dla osoby niepełnosprawnej bez uprawnień. Przekazano patrolowi 40-205 ponownie do spawdzenia.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17:21:48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17:17:23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przystanek o nazie rondo pezy zjeździe z ronda powstańców śl 5 pojazdów na przystanku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19:35:20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pojazdów za znakiem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ruchu pojazdów za znakiem B-1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18:05:21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19.00 Parkowanie pojazdów za znakiem B-36 oraz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Godz. 19.00 Parkowanie pojazdów za znakiem B-36 oraz w strefie zamieszkania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19:58:13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nr 49 na zieleńcu zaparkowany jest pojazd kombi 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GŁOGOWSKA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21:27:07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20:50:24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Sztabowa, w miejscu </w:t>
            </w:r>
            <w:r>
              <w:rPr>
                <w:rFonts w:ascii="Arial" w:hAnsi="Arial"/>
                <w:color w:val="000000"/>
                <w:sz w:val="20"/>
              </w:rPr>
              <w:t>zakazu zarzymywania parkuje pięć samochodów.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23:39:53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20:52:42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trawniku, dodatkowo na wys. Bajana 45B - pojazd na kopercie dla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21:34:15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 20:52:42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INT-45070/16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pojazdy zaparkowane na trawniku, dodatkowo na wys. Bajana 45B - pojazd na kopercie dla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2016-12-05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21:34:15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07:16:35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ZZK bez uprawnień zaparkowane dwa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07:23:31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07:42:37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Niestosownie się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07:42:37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08:12:39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SKRECAJĄC W PRAWO Z MOSTU TRZEBNICKIEGO PARKOWANIE 2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08:31:51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</w:t>
            </w:r>
            <w:r>
              <w:rPr>
                <w:rFonts w:ascii="Arial" w:hAnsi="Arial"/>
                <w:color w:val="000000"/>
                <w:sz w:val="20"/>
              </w:rPr>
              <w:t>PARKINGU URZĘDU MIASTA PARKOWANIE POJAZDÓW ZA B-36 OZNAKOWANIE DROGA WEW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KROMERA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10:27:40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06:57:29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09:33:50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14:05:40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09:59:20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PLAC ROZJEZDNY PARKOWANIE NA SKRZYŻOWANIACH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18:59:39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niezgodnie z oznakowaniem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10:23:17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D-40 POZA MIEJSCEM WYZNACZONYM ORAZ NA WEJŚCIU EWAKUACYCJNYM DO KINA "HELIOS"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10:15:11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B-36+T-24 NA WYS. TYMCZASOWEGO DWORCA PKP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DYREKCYJNA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11:28:17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chodnikach - brak 1,5m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chodnikach - brak 1,5m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11:33:13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11:57:35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B-36+T-24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12:40:50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12:32:15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UL. JEŻOWSKIEJ. ZABLOKOWANY WJAZD I WYJAZD Z GARAZU PRZEZ POJAZD MARKI OPEL CORSA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PORĘBSKA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12:59:02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06.12.2016 O GODZ 11.15 STWIERDZONO URZĄDZENIE (EKRAN) ODTWARZAJĄCE REKLAMY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13:04:37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znakiem B-1 ul. Szewska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ZDARZENIE </w:t>
            </w:r>
            <w:r>
              <w:rPr>
                <w:rFonts w:ascii="Arial" w:hAnsi="Arial"/>
                <w:color w:val="000000"/>
                <w:sz w:val="18"/>
              </w:rPr>
              <w:t>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13:06:52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13:11:57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Przejazd rowerem przez przejscie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13:12:00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13:55:47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13:55:51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14:19:30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śię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14:19:41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17:00:59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17:00:59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pozostawienia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pozostawienia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INT-45187/16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Dobra a Ziemowita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18:16:17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NA PODWÓRKO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KIEŁBAŚNICZA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18:43:43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2016-12-06 </w:t>
            </w:r>
            <w:r>
              <w:rPr>
                <w:rFonts w:ascii="Arial" w:hAnsi="Arial"/>
                <w:i/>
                <w:color w:val="000000"/>
                <w:sz w:val="18"/>
              </w:rPr>
              <w:t>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niewyznaczonych, za b-36 i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19:00:15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w miejscach </w:t>
            </w:r>
            <w:r>
              <w:rPr>
                <w:rFonts w:ascii="Arial" w:hAnsi="Arial"/>
                <w:color w:val="000000"/>
                <w:sz w:val="20"/>
              </w:rPr>
              <w:t>niewyznaczonych, za b-36 i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19:00:15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19:24:25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STR.ZAMIESZKANIA PRZED BRAMA WJAZDOWA ORAZ ZA BRAMA NA TERENIE OSIEDLA.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22:23:41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19:24:25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STR.ZAMIESZKANIA PRZED BRAMA WJAZDOWA ORAZ ZA BRAMA NA TERENIE </w:t>
            </w:r>
            <w:r>
              <w:rPr>
                <w:rFonts w:ascii="Arial" w:hAnsi="Arial"/>
                <w:color w:val="000000"/>
                <w:sz w:val="20"/>
              </w:rPr>
              <w:t xml:space="preserve">OSIEDLA.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22:23:41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19:49:10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strefie zamieszkania za Żabką parkowanie 4 pojazdów poza miejscami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MOSIĘŻNA 3-21/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21:39:28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2016-12-06 23:55:14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posesje podwórza przez pojazd marki Citroen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KAROLA MIARKI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07:41:28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</w:t>
            </w:r>
            <w:r>
              <w:rPr>
                <w:rFonts w:ascii="Arial" w:hAnsi="Arial"/>
                <w:color w:val="000000"/>
                <w:sz w:val="20"/>
              </w:rPr>
              <w:t xml:space="preserve">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11:44:28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11:44:28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08:35:30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SKLEPU MAMUT POJAZDY NA CHODNIKU, BRAK 1, 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TRAKTATOWA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08:37:01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NA MOŚCIE NA CHODNIKU.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POMORSKI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wpłynęło pismo od Eko-System w sprawie zanieczyszczenia wnętrza podwórzowego poprzez </w:t>
            </w:r>
            <w:r>
              <w:rPr>
                <w:rFonts w:ascii="Arial" w:hAnsi="Arial"/>
                <w:color w:val="000000"/>
                <w:sz w:val="20"/>
              </w:rPr>
              <w:t>pozostawienie trzech kas pancernych.DO.4042.820.2016.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12:13:08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09:22:36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GAJOWICKA PRZY PŁOCIE JW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2016-12-07 </w:t>
            </w:r>
            <w:r>
              <w:rPr>
                <w:rFonts w:ascii="Arial" w:hAnsi="Arial"/>
                <w:i/>
                <w:color w:val="000000"/>
                <w:sz w:val="18"/>
              </w:rPr>
              <w:t>15:26:59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15:31:12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09:56:38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SZKOŁY JĘZYKOWEJ.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DŁUGOSZA 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08:54:09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pojzadów za b-35.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15:45:50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zakazie zatrzymywania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ognisku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17:56:13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w ognisku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KOCHANOWSKIEGO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PRZYCHODNI MSW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11:56:07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10:26:36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PRZYCHODNI MSW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11:56:07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STYKI I KOSSAKA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na chodniku niepozostawia </w:t>
            </w:r>
            <w:r>
              <w:rPr>
                <w:rFonts w:ascii="Arial" w:hAnsi="Arial"/>
                <w:color w:val="000000"/>
                <w:sz w:val="20"/>
              </w:rPr>
              <w:t>1,5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12:26:35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osoba żebrząca przy kościele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KATARZYNY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12:32:00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 znakiem B-36+T-24 ul. Kotlarska 41-43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41-43/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12:41:14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17:41:25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13:06:19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</w:t>
            </w:r>
            <w:r>
              <w:rPr>
                <w:rFonts w:ascii="Arial" w:hAnsi="Arial"/>
                <w:color w:val="000000"/>
                <w:sz w:val="20"/>
              </w:rPr>
              <w:t>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15:10:25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13:07:05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ORAZ PARKOWANIE NA CHODNIKU ZA B-36 DOT.CHODNIKA.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16:23:55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13:17:22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16:53:33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14:15:43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 EMPIK-u POJAZDY NA CAŁEJ SZER,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15:47:52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OSOBY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15:23:47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 OKOLICACH HOTELU WROCŁAW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16:39:39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15:33:53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2 ŁAWCE OSOBA W CZAPCE MIKOŁAJA HANDLUJE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16:13:40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15:59:55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CZARNIECKIEGO POJAZD VW TRANSPORTER DW 740TR ZAPARKOWANY NA SKRZYŻOWANIU,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21:42:19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17:08:38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16:55:34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799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INT-45352/16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SPADOCHRONIARZY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16:46:37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2016-12-07 19:10:00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09:21:26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Kontorla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06:50:07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powierzchni </w:t>
            </w:r>
            <w:r>
              <w:rPr>
                <w:rFonts w:ascii="Arial" w:hAnsi="Arial"/>
                <w:color w:val="000000"/>
                <w:sz w:val="20"/>
              </w:rPr>
              <w:t>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06:53:18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06:48:14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spożyawani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LUDWIKA HIRSZFELDA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07:21:13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 xml:space="preserve">07.12.2016 O GODZ 10.45 W WTRAKCIE KONTROLI STWIERDZONO STOSOWANIE URZĄDZEŃ NAGŁAŚNIAJĄCYCH W KSIĘGARNI BUKSZPAN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07:28:34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10:39:21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08:48:41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08:13:42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kopercie ZGK parkuje Ford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08:31:48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Zielińskiego, około 10 samochodów parkuje poza </w:t>
            </w:r>
            <w:r>
              <w:rPr>
                <w:rFonts w:ascii="Arial" w:hAnsi="Arial"/>
                <w:color w:val="000000"/>
                <w:sz w:val="20"/>
              </w:rPr>
              <w:t>miejscem wyznaczonym w strefie zamieszkania.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08:56:18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Zoo ulica zabłocona przez samochody obsługujące budowę.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07:13:49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09:01:46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pasiewyłączonym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26/28/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11:07:49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09:46:42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sześć samochodów blokuje ścieżkę dla rozwerów i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78/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11:18:13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09:57:15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firma deleloperska prowadzi wycinkę drzew na posesji - prośba osoby zgłaszjącej o przeprowadzenie kontroli pod kątem zgody na wycinkę drzew oraz palone są ogniska.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GRANITOWA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10:28:25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WYSPIAŃSKIEGO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07:19:24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pojazdów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17:36:17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ścieżce rowerowej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12:16:40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12:23:58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kontrola parkowania pojazdów w strefie zamieszkania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12:58:53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08.12.2016 O GODZ11.00 STWIERDZONO KOZIOŁEK </w:t>
            </w:r>
            <w:r>
              <w:rPr>
                <w:rFonts w:ascii="Arial" w:hAnsi="Arial"/>
                <w:color w:val="000000"/>
                <w:sz w:val="20"/>
              </w:rPr>
              <w:t>REKLAMOWY NA CHODNIKU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58/1A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13:05:11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Ślężnej - na wys. parku Skowroniego - 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13:12:07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Ślężnej - na wys. parku Skowroniego - 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14:34:56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niezastosowanie </w:t>
            </w:r>
            <w:r>
              <w:rPr>
                <w:rFonts w:ascii="Arial" w:hAnsi="Arial"/>
                <w:color w:val="000000"/>
                <w:sz w:val="20"/>
              </w:rPr>
              <w:t>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14:35:17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14:56:00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14:57:25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druga </w:t>
            </w:r>
            <w:r>
              <w:rPr>
                <w:rFonts w:ascii="Arial" w:hAnsi="Arial"/>
                <w:color w:val="000000"/>
                <w:sz w:val="20"/>
              </w:rPr>
              <w:t>ławka od Rynku - handel zabawkami i ozdobami świątecznymi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19:56:00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SPADOCHRONIARZY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15:21:25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06:44:27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SZTABOWA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15:23:59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sięv do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2016-12-09 </w:t>
            </w:r>
            <w:r>
              <w:rPr>
                <w:rFonts w:ascii="Arial" w:hAnsi="Arial"/>
                <w:i/>
                <w:color w:val="000000"/>
                <w:sz w:val="18"/>
              </w:rPr>
              <w:t>09:09:46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17:12:33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16:35:05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16:38:36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BUJWIDA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19:26:13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2016-12-08 </w:t>
            </w:r>
            <w:r>
              <w:rPr>
                <w:rFonts w:ascii="Arial" w:hAnsi="Arial"/>
                <w:i/>
                <w:color w:val="000000"/>
                <w:sz w:val="18"/>
              </w:rPr>
              <w:t>17:10:17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SP nr 17 - nieprawidłowe parkowanie pojazdów, blokowanie wjazdu na teren szkoły, niebezpieczeństwo w ruchu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00:15:28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16:57:45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SP nr 17 - nieprawidłowe parkowanie pojazdów, blokowanie wjazdu na teren szkoły, niebezpieczeństwo w ruchu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00:15:28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18:33:20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"Parku Kulturowego"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18:33:20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19:36:59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parkowanie pojazdów nieuprawnionych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22:24:31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20:13:55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08.12.2016 godz. 18:00 Kontrola </w:t>
            </w:r>
            <w:r>
              <w:rPr>
                <w:rFonts w:ascii="Arial" w:hAnsi="Arial"/>
                <w:color w:val="000000"/>
                <w:sz w:val="20"/>
              </w:rPr>
              <w:t>nielegalnego handlu na terenie Parku Kulturowego.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20:14:04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20:35:15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22:10:05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21:36:11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POPRZEK CHODNIKA POMIĘDZY UL. KRUPNICZĄ A ORLĄT LWOWSKICH.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01:08:21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2016-12-08 </w:t>
            </w:r>
            <w:r>
              <w:rPr>
                <w:rFonts w:ascii="Arial" w:hAnsi="Arial"/>
                <w:i/>
                <w:color w:val="000000"/>
                <w:sz w:val="18"/>
              </w:rPr>
              <w:t>21:36:11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INT-45584/16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POPRZEK CHODNIKA POMIĘDZY UL. KRUPNICZĄ A ORLĄT LWOWSKICH.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01:08:21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2016-12-08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07:58:16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brak 1.5m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brak 1.5m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06:34:28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06:39:51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06:41:27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g.21.20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07:34:25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ULICZCE MIĘDZY PRZYCHODNIĄ A PRZEDSZKOLEM POJAZDY ZA B-36 + </w:t>
            </w:r>
            <w:r>
              <w:rPr>
                <w:rFonts w:ascii="Arial" w:hAnsi="Arial"/>
                <w:color w:val="000000"/>
                <w:sz w:val="20"/>
              </w:rPr>
              <w:t>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08:14:56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za B 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ZYGMUNTA 11C/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09:58:49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08:46:30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ul.Sztabowa pojazd zaparkowany na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11:54:30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stosowania sie pieszych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PL.DOMIŃKAŃSKI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11:26:24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09:29:46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ul.Sienkiewicza zablokowany wyjazd z garaży przez pojazd.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ROENTGENA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09:41:28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kol. granatowego na trawniku przy postoju taxi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07:20:50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znakiem B- 36, </w:t>
            </w:r>
            <w:r>
              <w:rPr>
                <w:rFonts w:ascii="Arial" w:hAnsi="Arial"/>
                <w:color w:val="000000"/>
                <w:sz w:val="20"/>
              </w:rPr>
              <w:t>T- 24 ul. Szewska 75-77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75-77/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13:36:35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W MIEJSCU </w:t>
            </w:r>
            <w:r>
              <w:rPr>
                <w:rFonts w:ascii="Arial" w:hAnsi="Arial"/>
                <w:color w:val="000000"/>
                <w:sz w:val="20"/>
              </w:rPr>
              <w:t>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13:36:35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trrenie Gminy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11:27:05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</w:t>
            </w:r>
            <w:r>
              <w:rPr>
                <w:rFonts w:ascii="Arial" w:hAnsi="Arial"/>
                <w:color w:val="000000"/>
                <w:sz w:val="20"/>
              </w:rPr>
              <w:t xml:space="preserve">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INT-45657/16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ul.Świdnicka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11:50:06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handlel na trenie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BUDZISZYŃSKA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11:40:10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18:53:43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14:23:15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14:23:22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niż </w:t>
            </w:r>
            <w:r>
              <w:rPr>
                <w:rFonts w:ascii="Arial" w:hAnsi="Arial"/>
                <w:color w:val="000000"/>
                <w:sz w:val="20"/>
              </w:rPr>
              <w:t>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17:45:00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18:04:17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19:02:00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utrudnianie ruchu na drodze publicznej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19:17:36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21:10:14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Śl. na postoju</w:t>
            </w:r>
            <w:r>
              <w:rPr>
                <w:rFonts w:ascii="Arial" w:hAnsi="Arial"/>
                <w:color w:val="000000"/>
                <w:sz w:val="20"/>
              </w:rPr>
              <w:t xml:space="preserve"> taxi parkuje pojazd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02:21:31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wiaty przystanku moczem.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ZBOŻOWA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11:51:29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21:42:38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dostawczy blokuje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OSTRZESZOWSKA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22:28:32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23:23:02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samochody parkuja niszcząc zieleń.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2016-12-09 23:53:59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06:38:20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g.00.20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06:38:34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06:50:07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g.21.30 Niestosowanie się do znaków dotyczących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ŚW.KATARZYNY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06:50:19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11:33:20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narodowe centrum muzyczne parkowanie pojazdów w tunelu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12:10:04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od Zamkowej w stronę Widok parkowanie za B36. Blokady i dokumentacja służbowa.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15:01:55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11:45:00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K. Wielkiego od Zamkowej w stronę Widok parkowanie za B36. Blokady i dokumentacja służbowa.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15:01:55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12:40:15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INT-45792/16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Alfa zablokowała </w:t>
            </w:r>
            <w:r>
              <w:rPr>
                <w:rFonts w:ascii="Arial" w:hAnsi="Arial"/>
                <w:color w:val="000000"/>
                <w:sz w:val="20"/>
              </w:rPr>
              <w:t>wyjazd z posesji.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POWSTAŃCÓW ŚLĄSKICH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13:09:28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18:09:22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zakazie na odcinku od ul. </w:t>
            </w:r>
            <w:r>
              <w:rPr>
                <w:rFonts w:ascii="Arial" w:hAnsi="Arial"/>
                <w:color w:val="000000"/>
                <w:sz w:val="20"/>
              </w:rPr>
              <w:t>Św. Mikołaja do hotelu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RZEŹNICZA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05:25:53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18:18:50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Oławska a Rynek przy okrągłych ławkach handel "chińszczyzną".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wysokości kfc i baru setka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00:33:31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19:41:28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na wysokości kfc i baru setka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00:33:31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21:07:00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jezdni utrudnia i blokuje ruch na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PAULIŃSKA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2016-12-10 22:03:52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miejscu dla osoby niepełnosprawnej bez wymaganych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13:27:43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zanieczyszzenie miejsa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06:45:26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 21. 15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06:45:26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g. 21. 15 Parkowanie na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07:01:59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07:01:59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20:22:41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10:14:06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13:35:02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 pojazd m-ki Volvo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KSIĘCIA WITOLDA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15:21:26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899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14:26:56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między NOŻOWNICZĄ A UNIWERSYTECKĄ PARKOWANIE NA DEPTAKU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18:43:11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15:17:07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18:27:42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17:30:28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pojazdy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17:36:01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MIEDZY 1 A 2 PIĘTREM DWIE OSOBY LEŻĄ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LEŻĄCA OSOBA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OLESKA 7/6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18:27:59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INT-45898/16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ROGOWSKA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23:54:23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2016-12-11 21:23:03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Krupniczej obie strony drogi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02:53:00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g.0.55 parkowanie w strefie D40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</w:t>
            </w: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06:47:49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07:27:08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 szerokości chodnika przy podejździe, dodtakowo nieprawidłowe parkowanie przy przychodni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21-23/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11:10:39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08:50:41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08:50:41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08:54:45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12:43:39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09:29:06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Skrzydlata, samochód parkuje na zieleńcu niszcząc roślinność.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10:16:26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10:17:52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Rozjezdny nieprawidłowe parkowanie pojazdów na chodnikach  - 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KOLEJOWA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18:39:59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</w:t>
            </w:r>
            <w:r>
              <w:rPr>
                <w:rFonts w:ascii="Arial" w:hAnsi="Arial"/>
                <w:color w:val="000000"/>
                <w:sz w:val="18"/>
              </w:rPr>
              <w:t>KONSTYTUCJI 3-GO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12:54:42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10:51:25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12:57:22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ŚREDZKA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spożycia alkoholu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PŁOŃSKIEGO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 oraz w odległości mniejszej niż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pasie wyłączonym z ruchu oraz w odległości mniejszej niż 10 metrów od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MUZEALNY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w odległości mniejszej niż </w:t>
            </w:r>
            <w:r>
              <w:rPr>
                <w:rFonts w:ascii="Arial" w:hAnsi="Arial"/>
                <w:color w:val="000000"/>
                <w:sz w:val="20"/>
              </w:rPr>
              <w:t>10m od skrzyżowania z ul. Skoczylasa.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RUBCZAKA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Zablokowano 2 pojazdy na chodniku za </w:t>
            </w:r>
            <w:r>
              <w:rPr>
                <w:rFonts w:ascii="Arial" w:hAnsi="Arial"/>
                <w:color w:val="000000"/>
                <w:sz w:val="20"/>
              </w:rPr>
              <w:t>znakiem zakaz zatrzymywania 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OSTROWSKIEGO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14:39:54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20:39:11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kopercie dla os niepełnosprawnej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oraz na miejscu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INT-46003/16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oraz na miejscu dla osób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13:33:49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około 5 samochodów parkuje w miejscu zakazu zatrzymywania.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13:08:34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</w:t>
            </w:r>
            <w:r>
              <w:rPr>
                <w:rFonts w:ascii="Arial" w:hAnsi="Arial"/>
                <w:color w:val="000000"/>
                <w:sz w:val="20"/>
              </w:rPr>
              <w:t xml:space="preserve"> na kopertach dla inwalidów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13:46:04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13:08:34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kopertach dla inwalidów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13:46:04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13:28:54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INT-45998/16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koło Simply Market biały bus blokuje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USTRONIE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14:29:51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P21, za B36 oraz </w:t>
            </w:r>
            <w:r>
              <w:rPr>
                <w:rFonts w:ascii="Arial" w:hAnsi="Arial"/>
                <w:color w:val="000000"/>
                <w:sz w:val="20"/>
              </w:rPr>
              <w:t xml:space="preserve">mniej niż 10 m. od przejść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13:55:00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P21, za B36 oraz </w:t>
            </w:r>
            <w:r>
              <w:rPr>
                <w:rFonts w:ascii="Arial" w:hAnsi="Arial"/>
                <w:color w:val="000000"/>
                <w:sz w:val="20"/>
              </w:rPr>
              <w:t xml:space="preserve">mniej niż 10 m. od przejść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17:30:22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14:19:36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w miejscu niewyznaczonym zaparkowany bus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16:20:57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b-36 zakaz zatrzymania sie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20:19:06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Zielińskiego, na wysokości sklepu Dino nieprawidłowo zaparkowane samochody blokują </w:t>
            </w:r>
            <w:r>
              <w:rPr>
                <w:rFonts w:ascii="Arial" w:hAnsi="Arial"/>
                <w:color w:val="000000"/>
                <w:sz w:val="20"/>
              </w:rPr>
              <w:t>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Zielińskiego, na wysokości sklepu Dino nieprawidłowo zaparkowane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2016-12-12 </w:t>
            </w:r>
            <w:r>
              <w:rPr>
                <w:rFonts w:ascii="Arial" w:hAnsi="Arial"/>
                <w:i/>
                <w:color w:val="000000"/>
                <w:sz w:val="18"/>
              </w:rPr>
              <w:t>17:00:07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poza budynkami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poza budykami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poza budykami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16:27:06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15:13:04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 samochodów parkuje w miejscu obowiązywania B-1 i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17:25:23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 zakaz zatrzymania się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STROŃSKA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20:21:35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15:00 kontrola ruchu za B1 na petli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15:00 kontrola ruchu za B1 na petli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17:44:39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17:50 parkowanie na postoju taxi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17:50 parkowanie na postoju taxi przez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18:21:45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19:15:20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17:15 parkowanie przed przejściem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TEATRALNA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17:40 </w:t>
            </w: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17:40 parkowanie pojazdów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17:50 parkowanie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19:18:42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17:50 parkowanie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19:19:26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zankiem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19:46:00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22:22:00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PLAC </w:t>
            </w:r>
            <w:r>
              <w:rPr>
                <w:rFonts w:ascii="Arial" w:hAnsi="Arial"/>
                <w:color w:val="000000"/>
                <w:sz w:val="18"/>
              </w:rPr>
              <w:t>DOMINIKAŃSKI 2-4/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2016-12-12 23:16:40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15:13:04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w strefie </w:t>
            </w:r>
            <w:r>
              <w:rPr>
                <w:rFonts w:ascii="Arial" w:hAnsi="Arial"/>
                <w:color w:val="000000"/>
                <w:sz w:val="20"/>
              </w:rPr>
              <w:t>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05:06:10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miejscem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05:06:10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03:53:00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05:09:51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06:55:55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WYSZYŃSKIEGO POJAZDY ZA B-36, NA SKRZYŻOWANIU, PRZY PRZYSTANKU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10:07:00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07:24:05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SZKOLE POJAZD M-KI AUDI PARKUJE </w:t>
            </w:r>
            <w:r>
              <w:rPr>
                <w:rFonts w:ascii="Arial" w:hAnsi="Arial"/>
                <w:color w:val="000000"/>
                <w:sz w:val="20"/>
              </w:rPr>
              <w:t>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10:21:09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07:35:03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D40 g.21.35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07:37:10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g.21.50 parkowanie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08:18:18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Grunwaldzka  </w:t>
            </w:r>
            <w:r>
              <w:rPr>
                <w:rFonts w:ascii="Arial" w:hAnsi="Arial"/>
                <w:color w:val="000000"/>
                <w:sz w:val="20"/>
              </w:rPr>
              <w:t xml:space="preserve">/Suchardy / Bujwida - parkowanie na trawniku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125/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17:35:08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czystości wyjazdów z budów. Współpraca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79/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11:44:08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czystości wyjazdów z budów. Współpraca ZDiUM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OBORNICKA </w:t>
            </w:r>
            <w:r>
              <w:rPr>
                <w:rFonts w:ascii="Arial" w:hAnsi="Arial"/>
                <w:color w:val="000000"/>
                <w:sz w:val="18"/>
              </w:rPr>
              <w:t>79/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11:44:08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09:33:00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zezwolenia na umieszczenie reklamy w pasie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WAŁBRZYSKA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06:51:44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 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09:51:07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INT-46109/16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Niedźwiedzia na wys. szkoły parkują pojazdy w </w:t>
            </w:r>
            <w:r>
              <w:rPr>
                <w:rFonts w:ascii="Arial" w:hAnsi="Arial"/>
                <w:color w:val="000000"/>
                <w:sz w:val="20"/>
              </w:rPr>
              <w:t>obrębie wysepki przejścia dla pieszych - prośba o kontrole w godzinach porannych między 06.30-08.00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JELENIA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09:56:31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10:15:13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za B-36 i T-24 na drodze dojazdowej do </w:t>
            </w:r>
            <w:r>
              <w:rPr>
                <w:rFonts w:ascii="Arial" w:hAnsi="Arial"/>
                <w:color w:val="000000"/>
                <w:sz w:val="20"/>
              </w:rPr>
              <w:t>szpitala.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11:19:58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10:23:11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pojazd Opel przez pojazd Citroen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11:22:33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B-36 </w:t>
            </w:r>
            <w:r>
              <w:rPr>
                <w:rFonts w:ascii="Arial" w:hAnsi="Arial"/>
                <w:color w:val="000000"/>
                <w:sz w:val="20"/>
              </w:rPr>
              <w:t>oraz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10:47:48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Skwerowa - pojazd Merdeces zaparkowany na skrzyzowaniu, utrudnia ruch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11:29:08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ZIELENI ORAZ NIEZGODNIE ZE WSKAZANIEM SPOSOBU PARKOWANIA 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</w:t>
            </w:r>
            <w:r>
              <w:rPr>
                <w:rFonts w:ascii="Arial" w:hAnsi="Arial"/>
                <w:color w:val="000000"/>
                <w:sz w:val="20"/>
              </w:rPr>
              <w:t>ZIELENI ORAZ NIEZGODNIE ZE WSKAZANIEM SPOSOBU PARKOWANIA 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ZIELENI ORAZ NIEZGODNIE ZE WSKAZANIEM SPOSOBU PARKOWANIA </w:t>
            </w:r>
            <w:r>
              <w:rPr>
                <w:rFonts w:ascii="Arial" w:hAnsi="Arial"/>
                <w:color w:val="000000"/>
                <w:sz w:val="20"/>
              </w:rPr>
              <w:t>NA ZNAKU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SŁOWACKIEGO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19:00:34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11:45:52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12:08:16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 b36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6/12/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12:08:16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3 pojazdów z b36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6/12/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12:41:00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12:35:27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nielegalnego </w:t>
            </w:r>
            <w:r>
              <w:rPr>
                <w:rFonts w:ascii="Arial" w:hAnsi="Arial"/>
                <w:color w:val="000000"/>
                <w:sz w:val="20"/>
              </w:rPr>
              <w:t>handlu ul. Świdnicka.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12:39:47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13:01:31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pojazd Honda przez Vw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MATEJKI 3A/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13:27:42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13:12:53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</w:t>
            </w:r>
            <w:r>
              <w:rPr>
                <w:rFonts w:ascii="Arial" w:hAnsi="Arial"/>
                <w:color w:val="000000"/>
                <w:sz w:val="20"/>
              </w:rPr>
              <w:t>13.12.2016 STWIERDZONO WYKLEJANKI NA WITRYNACH W LOKALU PIZZA HUT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13:15:03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15:46:32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13:57:28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 pojazdów przy zakładzie złotniczym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14:55:59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14:06:35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20:37:50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ul. W. Stwosza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15:58:14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14:43:50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ul.Jedności Narodowej przy sklepie Biedronoa prowadzony jest handel odzieżą i art. przemysłowymi.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KILIŃSKIEGO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21:04:19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Rynek 53-55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53-55/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18:04:58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18:04:58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2016-12-13 </w:t>
            </w:r>
            <w:r>
              <w:rPr>
                <w:rFonts w:ascii="Arial" w:hAnsi="Arial"/>
                <w:i/>
                <w:color w:val="000000"/>
                <w:sz w:val="18"/>
              </w:rPr>
              <w:t>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zezwolemnia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zezwolemnia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15:35:46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Rydygiera  i ul. Śrutowa   parkowanie w obrębie skrzyżowania  oraz śrutowa  a ul. Drobnera   pojazd blokuje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BRODATEGO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15:54:23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Dyrekcji SP nr 73 ul. Gliniana 30 dotyczące nieprawidłowo zaparkowanych pojazdów w rejonie szkoły Z1.4018.34.2016.RT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32-34/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Dyrekcji SP nr 73 ul. Gliniana 30 dotyczące nieprawidłowo zaparkowanych pojazdów w rejonie szkoły Z1.4018.34.2016.RT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32-34/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16:40:00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ul. Borowska - ul. Gliniana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17:12:35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ZAJĘCZA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10:12:29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999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18:12:45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pojazdów na chodnikugodz. 21.45 - ponowne zgłoszenie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RÓŻANA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23:12:06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19:10:10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wNIOSEK O </w:t>
            </w:r>
            <w:r>
              <w:rPr>
                <w:rFonts w:ascii="Arial" w:hAnsi="Arial"/>
                <w:color w:val="000000"/>
                <w:sz w:val="20"/>
              </w:rPr>
              <w:t>PODJĘCIE DZIAŁAŃ W ZWIAZKU Z POSTOJEM POJAZDÓW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GORLICKA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16:09:07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13:58:03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21:38:28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Jaracza na skrzyżowaniu parkuje VW Passat utrudniając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14:45:01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Przechodzenie przez jezdnię, gdy sygnalizator</w:t>
            </w:r>
            <w:r>
              <w:rPr>
                <w:rFonts w:ascii="Arial" w:hAnsi="Arial"/>
                <w:color w:val="000000"/>
                <w:sz w:val="20"/>
              </w:rPr>
              <w:t xml:space="preserve"> nadawał sygnał czerwony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oraz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07:46:24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 oraz zanieczyszczanie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07:46:24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INT-46068/16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srefie zamieszkania poza miesjcami wyznaczonymi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3B-3C/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00:44:34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23:28:38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SKRZYDLATA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2016-12-13 23:41:07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06:23:34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06:49:46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</w:t>
            </w:r>
            <w:r>
              <w:rPr>
                <w:rFonts w:ascii="Arial" w:hAnsi="Arial"/>
                <w:color w:val="000000"/>
                <w:sz w:val="20"/>
              </w:rPr>
              <w:t xml:space="preserve"> blokuje Opel Corsa.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POCZTOWA 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07:50:00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Damrota za znakiem zakazu zaparkowane 3 </w:t>
            </w:r>
            <w:r>
              <w:rPr>
                <w:rFonts w:ascii="Arial" w:hAnsi="Arial"/>
                <w:color w:val="000000"/>
                <w:sz w:val="20"/>
              </w:rPr>
              <w:t>pojazdy przy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Damrota za znakiem zakazu zaparkowane 3 pojazdy przy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16:43:19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Z1.4017.407.2016.RT DOTYCZACE WYKLEJANEK NA WITRYNIE W SKLEPIE "JARZYNKA"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44/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07:30:47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</w:t>
            </w:r>
            <w:r>
              <w:rPr>
                <w:rFonts w:ascii="Arial" w:hAnsi="Arial"/>
                <w:color w:val="000000"/>
                <w:sz w:val="20"/>
              </w:rPr>
              <w:t xml:space="preserve"> drodze dla rowerów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07:30:53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55/16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08:08:31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08:29:42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arhimedes, parkowanie na chodniku brak 1,5m - 6 aut, 2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11:40:41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09:07:46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WARSZTACIE SAMOCHODOWYM CODZIENNIE Z KOMINA LECI CZARNY CUCHNĄCY DYM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JEZDNIE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10:21:53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09:44:29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nielegalny na chodnikugodz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10:27:36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09:59:18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INT-46285/16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zatoce MPK.oraz na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10:54:04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metra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tamowanie i utrudnienie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11:47:01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11:55:45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 - na odcinku ul. gwarna - dworcowa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54 +/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07:50:08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12:06:33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ul. Ruska a Rzeźnicza parkowanie na ścieżce</w:t>
            </w:r>
            <w:r>
              <w:rPr>
                <w:rFonts w:ascii="Arial" w:hAnsi="Arial"/>
                <w:color w:val="000000"/>
                <w:sz w:val="20"/>
              </w:rPr>
              <w:t xml:space="preserve"> dla rowerów - 6 pojazdów na awaryjnych światłach.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12:25:46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08:17:04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08:17:04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13:11:06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8 POJAZDÓW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15:16:13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2016-12-14 </w:t>
            </w:r>
            <w:r>
              <w:rPr>
                <w:rFonts w:ascii="Arial" w:hAnsi="Arial"/>
                <w:i/>
                <w:color w:val="000000"/>
                <w:sz w:val="18"/>
              </w:rPr>
              <w:t>13:11:06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8 POJAZDÓW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15:16:13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16:34:29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nie przy krawedzi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07:27:24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16:27:33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14:05:00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INT-46368/16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15:02:54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SPOLDZIELNI PRZEZ VW PASAT DI0625L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16:30:59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założono 1x urzadzenie blokujące koło na pojazd parkujący za znakiem B-36założono 3x urządzenie blokujące koło na pojazdy parkujace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DŁUGOPOLSKA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20:08:54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15:24:31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posesję.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17:29:06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17:18:13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Kulrurowego brz zezwolenia ul. Przejscie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19:29:41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15:55:00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Usiłowanie spożywania alkoholu w miejscu zabronionym ul. Przejście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17:12:53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Utrudnienie w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chodniku na zakazie T-24.Ponowne zgłoszenie godz. 19.45.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01:04:28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17:55:36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pojazdy na zakazie przy żabce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18:53:08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17:47:40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INT-46387/16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18:27:54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20:45:55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Kamienna pojazd marki Mercedes zablokowa całkowicie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23:46:34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22:35:43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pojazdy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00:54:27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Więzienna - parkowanie na skrzyzowaniu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06:29:44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2016-12-14 22:52:57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piecuDO.4010.4079.2016.AS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MILICKA 55A/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06:41:37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ciężarowe parkujące na B-36 oczekują na wjazd do Polmosu.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MONOPOLOWA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07:40:00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BRAK 10M OD PRZEJŚCIA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PRZEDWIOŚNIE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12:27:13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08:33:44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PRZEZ POJAZD BUS.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NIEDŻWIEDZIA 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09:35:42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przez jezdnię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SKŁADOWA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09:38:22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NA CHODNIKU BRAK 1,5 M. PLUS PARKOWANIE NA </w:t>
            </w:r>
            <w:r>
              <w:rPr>
                <w:rFonts w:ascii="Arial" w:hAnsi="Arial"/>
                <w:color w:val="000000"/>
                <w:sz w:val="20"/>
              </w:rPr>
              <w:t>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</w:t>
            </w:r>
            <w:r>
              <w:rPr>
                <w:rFonts w:ascii="Arial" w:hAnsi="Arial"/>
                <w:color w:val="000000"/>
                <w:sz w:val="20"/>
              </w:rPr>
              <w:t>NA CHODNIKU BRAK 1,5 M. PLUS PARKOWANIE NA 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08:46:02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SKRZYZOWANIE Z UL.DRZEWNĄ PARKOWANIE NA CHODNIKU BRAK 1,5 M. PLUS </w:t>
            </w:r>
            <w:r>
              <w:rPr>
                <w:rFonts w:ascii="Arial" w:hAnsi="Arial"/>
                <w:color w:val="000000"/>
                <w:sz w:val="20"/>
              </w:rPr>
              <w:t>PARKOWANIE NA SKRZYŻOWANIU ORAZ ZA ZNAKIEM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PALENIE TYTONIU W MIEJSCACH ZABRONIONYCH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ŚWISTACKIEGO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17:50:37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</w:t>
            </w:r>
            <w:r>
              <w:rPr>
                <w:rFonts w:ascii="Arial" w:hAnsi="Arial"/>
                <w:color w:val="000000"/>
                <w:sz w:val="20"/>
              </w:rPr>
              <w:t>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09:49:40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UL.KOLEJOWA ORAZ UL.LELEWELA A SKRZYŻOWANIE Z UL.KOLEJOWĄ NIEPRAWIDŁOWE PARKOWANIE.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załozono 2x 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19:47:36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10:49:27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SKRZYŻOWANIE A Z UL. NIEMCEWICZA NIEPRAWIDŁOWE PARKOWANIE NA SKRZYZOWANIU, PRZEJŚCIE DLA PIESZYCH ORAZ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10:49:27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SKRZYŻOWANIE A Z UL. NIEMCEWICZA NIEPRAWIDŁOWE PARKOWANIE NA SKRZYZOWANIU, PRZEJŚCIE DLA PIESZYCH ORAZ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11:48:13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B-36 / DOT. CHODNIKA / ORAZ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19:06:26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NR 11 WZWYŻ NIEPRAWIDŁOWE PARKOWANIE NA CHODNIKU, BRAK 1,5 M 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16:18:30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12:20:11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POWSTAŃCÓW ŚLĄSKICH PARKOWANIE NA CHODNIKU - </w:t>
            </w:r>
            <w:r>
              <w:rPr>
                <w:rFonts w:ascii="Arial" w:hAnsi="Arial"/>
                <w:color w:val="000000"/>
                <w:sz w:val="20"/>
              </w:rPr>
              <w:t>UTRDNIONY WYJAZD Z PODWÓRKA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12:20:11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POWSTAŃCÓW ŚLĄSKICH PARKOWANIE NA CHODNIKU - UTRDNIONY WYJAZD Z PODWÓRKA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2016-12-15 </w:t>
            </w:r>
            <w:r>
              <w:rPr>
                <w:rFonts w:ascii="Arial" w:hAnsi="Arial"/>
                <w:i/>
                <w:color w:val="000000"/>
                <w:sz w:val="18"/>
              </w:rPr>
              <w:t>17:39:30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ZNAKIEM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12:53:48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13:08:46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13:08:46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14:11:26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INT-46496/16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UL.KOŁŁĄTAJA A UL.DWORCOWĄ PO LWEEJ STRONIE PARKOWANIE POJAZDÓW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00:19:31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</w:t>
            </w:r>
            <w:r>
              <w:rPr>
                <w:rFonts w:ascii="Arial" w:hAnsi="Arial"/>
                <w:color w:val="000000"/>
                <w:sz w:val="20"/>
              </w:rPr>
              <w:t>kulturowego bez zezwolenia ul. Rynek 31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18:18:28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INT-46510/16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przez pojazd nieuprawniony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16:48:36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Założono urządzenia blokujące kołona pojazdy niestosujące się do znaków:                     1x blokada - B-36                     1x blokada - D-40                     2xblokada -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DŁUGOPOLSKA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08:42:01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terenia Parku Kulturowego bez zezwolenia ul. Przejście Winogronowe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17:34:05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17:25:00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17:34:05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18:15:08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NA ZAKAZIE NA WJEŹDZIE DO </w:t>
            </w:r>
            <w:r>
              <w:rPr>
                <w:rFonts w:ascii="Arial" w:hAnsi="Arial"/>
                <w:color w:val="000000"/>
                <w:sz w:val="20"/>
              </w:rPr>
              <w:t>FORUM MUZYKI.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18:51:15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18:26:58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01:04:45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19:26:35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NA CHODNIKU -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92 BCD/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23:40:56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19:55:46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</w:t>
            </w:r>
            <w:r>
              <w:rPr>
                <w:rFonts w:ascii="Arial" w:hAnsi="Arial"/>
                <w:color w:val="000000"/>
                <w:sz w:val="20"/>
              </w:rPr>
              <w:t>POJAZDÓW POZA MIEJSCAMI WYZNACZONYMI W STR.ZAM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3B-C/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2016-12-15 22:14:43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00:17:38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PRZY GARAŻU POZA MIEJSCEM WYZNACZONYM W STR.ZAM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POTOKOWA </w:t>
            </w:r>
            <w:r>
              <w:rPr>
                <w:rFonts w:ascii="Arial" w:hAnsi="Arial"/>
                <w:color w:val="000000"/>
                <w:sz w:val="18"/>
              </w:rPr>
              <w:t>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00:42:59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06:27:59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postój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PROBUSA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06:28:02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07:06:22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07:06:43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09:00:00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pojazdów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11:41:20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PARK SZCZYTNICKI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18:31:40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15:04:53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11:45:46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Drobnera, 6 samochodów parkuje blokując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13:22:07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  <w:r>
              <w:rPr>
                <w:rFonts w:ascii="Arial" w:hAnsi="Arial"/>
                <w:color w:val="000000"/>
                <w:sz w:val="20"/>
              </w:rPr>
              <w:t xml:space="preserve">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19:01:09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13:25:26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trzy samochody blokują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LELEWELA 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16:27:57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KONSTYTUCJI 3 GO MAJA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2016-12-16 </w:t>
            </w:r>
            <w:r>
              <w:rPr>
                <w:rFonts w:ascii="Arial" w:hAnsi="Arial"/>
                <w:i/>
                <w:color w:val="000000"/>
                <w:sz w:val="18"/>
              </w:rPr>
              <w:t>18:48:48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15:01:29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INT-46612/16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róg Gubińska -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17:02:19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</w:t>
            </w:r>
            <w:r>
              <w:rPr>
                <w:rFonts w:ascii="Arial" w:hAnsi="Arial"/>
                <w:color w:val="000000"/>
                <w:sz w:val="20"/>
              </w:rPr>
              <w:t>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FIOŁKOWA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15:30:00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GRUNWALDZKA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17:52:42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17:13:05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</w:t>
            </w:r>
            <w:r>
              <w:rPr>
                <w:rFonts w:ascii="Arial" w:hAnsi="Arial"/>
                <w:color w:val="000000"/>
                <w:sz w:val="18"/>
              </w:rPr>
              <w:t xml:space="preserve">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JANISZEWSKIEGO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17:13:11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1.5 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(1)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ul. Świdnicka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19:11:38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18:47:28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 D-40, oraz na skrzyżowaniu z </w:t>
            </w:r>
            <w:r>
              <w:rPr>
                <w:rFonts w:ascii="Arial" w:hAnsi="Arial"/>
                <w:color w:val="000000"/>
                <w:sz w:val="20"/>
              </w:rPr>
              <w:t>Makuszyńskiego.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19:24:10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za B-36 parkuja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19:24:10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ul. Krupniczej za B-36 parkuja samochody.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20:32:37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SKWIERZYŃSKA</w:t>
            </w:r>
            <w:r>
              <w:rPr>
                <w:rFonts w:ascii="Arial" w:hAnsi="Arial"/>
                <w:color w:val="000000"/>
                <w:sz w:val="20"/>
              </w:rPr>
              <w:t xml:space="preserve"> W KIERUNKU UL. SWOBODNEJ ZA WARZYWNIAKIEM NIEPRAWIDLOWO ZAPARKOWANY POJAZD MERCEDES SPRINTER W ŚWIETLE PRZEJSĆIA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21:40:25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22:17:39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SZTABOWA PO STRONIE BUDOWY</w:t>
            </w:r>
            <w:r>
              <w:rPr>
                <w:rFonts w:ascii="Arial" w:hAnsi="Arial"/>
                <w:color w:val="000000"/>
                <w:sz w:val="20"/>
              </w:rPr>
              <w:t xml:space="preserve"> PEUGEOT ZABLOKOWAŁ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DRUKARSKA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2016-12-16 22:56:29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05:09:04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art.145KW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GARNCARSKIE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06:52:03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ZAPARKOWANE POJAZDY ZA B-36 T-24 UTRUDNIAJĄ WJAZD NA TEREN BUDOWY.ZGŁASZAJĄCY ZOSTAŁ POINFORMOWANY, ŻE PATROL BĘDZIE PO </w:t>
            </w:r>
            <w:r>
              <w:rPr>
                <w:rFonts w:ascii="Arial" w:hAnsi="Arial"/>
                <w:color w:val="000000"/>
                <w:sz w:val="20"/>
              </w:rPr>
              <w:t>G.08.00.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SĘPA SZARZYŃSKIEGO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08:33:32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pasach wyłączonych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26-28/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08:56:33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przy UW.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10:47:07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09:11:32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ZS nr 38 parkowanie na trawniku, 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65/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09:42:15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09:18:28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nieleglany 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09:42:52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11:00:51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między Drukarską a Komandorska </w:t>
            </w:r>
            <w:r>
              <w:rPr>
                <w:rFonts w:ascii="Arial" w:hAnsi="Arial"/>
                <w:color w:val="000000"/>
                <w:sz w:val="20"/>
              </w:rPr>
              <w:t>pojazd marki Audi zaparkowany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12:45:26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11:03:12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Nożownicza wyrwane dwa słupki czarne, żeliwne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2016-12-17 </w:t>
            </w:r>
            <w:r>
              <w:rPr>
                <w:rFonts w:ascii="Arial" w:hAnsi="Arial"/>
                <w:i/>
                <w:color w:val="000000"/>
                <w:sz w:val="18"/>
              </w:rPr>
              <w:t>11:04:13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11:21:18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BMW zablokowł calkowicie przejście chodnikiem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POSTĘPOWA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13:11:39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</w:t>
            </w:r>
            <w:r>
              <w:rPr>
                <w:rFonts w:ascii="Arial" w:hAnsi="Arial"/>
                <w:color w:val="000000"/>
                <w:sz w:val="20"/>
              </w:rPr>
              <w:t>niż 10 m od przejścia dla pieszych i brak 15 m od punktu końcowego wysepki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147/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12:11:42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bez uprawnień zaparkowany na kopercie dla osoby niepełnosprawnej.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13:03:23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12:25:00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ustawione 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14:02:37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53-57/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06:48:05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14:34:46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B-36 i T-24 i utrudniają wyjazd z </w:t>
            </w:r>
            <w:r>
              <w:rPr>
                <w:rFonts w:ascii="Arial" w:hAnsi="Arial"/>
                <w:color w:val="000000"/>
                <w:sz w:val="20"/>
              </w:rPr>
              <w:t>parkingu oraz ruch na jezdni - dojeździe do kościoła.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PL.GRUNWALDZKI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16:31:42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16:50:00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osoba wyrzuca odpady  żywnosciowe z lokalu do pojemnika na opdady komunalne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RYNEK </w:t>
            </w:r>
            <w:r>
              <w:rPr>
                <w:rFonts w:ascii="Arial" w:hAnsi="Arial"/>
                <w:color w:val="000000"/>
                <w:sz w:val="18"/>
              </w:rPr>
              <w:t>23-24/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06:48:48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17:23:47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INT-46737/16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 zapaerkowany na całej szerokości chodnika blokuje ruch pieszym.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MATEJKI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19:03:21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06:55:17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2016-12-17 22:30:00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objętym zakazem.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ŚWIĘTOJAŃSKI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uwaga na art 145KW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13:13:44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00:16:58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INT-46762/16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róg Cukrowa - parkowanie pojazdów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01:06:04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04:00:00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08:50:50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07:19:49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marki IVECO blokuje wyjazd autobusom z pętli MPK.- godz.10.20 </w:t>
            </w:r>
            <w:r>
              <w:rPr>
                <w:rFonts w:ascii="Arial" w:hAnsi="Arial"/>
                <w:color w:val="000000"/>
                <w:sz w:val="20"/>
              </w:rPr>
              <w:t>kolejny telefon parkowanie na pętli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11:48:12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07:19:49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INT-46776/16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IVECO blokuje wyjazd autobusom z pętli MPK.- godz.10.20 kolejny telefon parkowanie na pętli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11:48:12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</w:t>
            </w:r>
            <w:r>
              <w:rPr>
                <w:rFonts w:ascii="Arial" w:hAnsi="Arial"/>
                <w:color w:val="000000"/>
                <w:sz w:val="18"/>
              </w:rPr>
              <w:t>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14:10:00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14:06:17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2016-12-18 </w:t>
            </w:r>
            <w:r>
              <w:rPr>
                <w:rFonts w:ascii="Arial" w:hAnsi="Arial"/>
                <w:i/>
                <w:color w:val="000000"/>
                <w:sz w:val="18"/>
              </w:rPr>
              <w:t>14:25:01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18:10:20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14:25:01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18:10:20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18:47:53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00:10:01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2016-12-18 21:05:00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INT-46834/16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06:51:13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08:46:44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B-36, BLOKOWANIE CHODNIKA, NISZCZENIE ROŚLINNOŚCI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IŁŁAKOWICZÓWNY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11:13:05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sie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16:11:11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UL.PL. ROZJEZDNY A KOLEJOWA ORAZ LELEWELA A KOLEJOWA.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09:56:26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SKRZYŻOWANIU UL.PL. ROZJEZDNY A KOLEJOWA ORAZ LELEWELA A KOLEJOWA.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ROZJEZDNY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11:49:39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09:58:59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INT-46859/16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 w miejscu innym niż wyznaczone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32-36/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18:26:30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16:32:48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10:15:44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DWA POJAZDY CAŁKOWICIE ZABLOKOWAŁY CHODNIK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12:02:52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10:31:36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INT-46867/16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ORAZ 86 D PARKOWANIE W D-40 ZA B- 36 ORAZ NA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84 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17:24:27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POMIĘDZY UL. KOSMONAUTÓW A PORĘBSKĄ NIEPRAWIDŁOWE 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11:09:32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POMIĘDZY UL. KOSMONAUTÓW A PORĘBSKĄ NIEPRAWIDŁOWE PARKOWANIE ZA D-40.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INT-46886/16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12:32:01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13:00:00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2016-12-19 </w:t>
            </w:r>
            <w:r>
              <w:rPr>
                <w:rFonts w:ascii="Arial" w:hAnsi="Arial"/>
                <w:i/>
                <w:color w:val="000000"/>
                <w:sz w:val="18"/>
              </w:rPr>
              <w:t>13:18:11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INT-46904/16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NA PRZEJŚCIU DLA PIESZYCH ORAZ NA KOŃCU PRZY UL.PIŁSUDSKIEGO.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PAWŁOWA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19:06:56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14:10:49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OD UL. KRUPNICZEJ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16:13:38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parkowanie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powierzchni wyłączonej z ruchu </w:t>
            </w:r>
            <w:r>
              <w:rPr>
                <w:rFonts w:ascii="Arial" w:hAnsi="Arial"/>
                <w:color w:val="000000"/>
                <w:sz w:val="20"/>
              </w:rPr>
              <w:t>(P-21)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15:30:30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WROŃSKIEGO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16:18:46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Pismo </w:t>
            </w:r>
            <w:r>
              <w:rPr>
                <w:rFonts w:ascii="Arial" w:hAnsi="Arial"/>
                <w:color w:val="000000"/>
                <w:sz w:val="20"/>
              </w:rPr>
              <w:t>DO.4042.846.2016 ML spalanie odpadow w instalacji grzewczej. Zrealizowano również:INT-46965/16 Partynicka 25 m.4INT-46966/16 Partynicka 25 m.3INT-46975/16 Partynicka 25 m.9DO.4010.4077.2016.ML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25/1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09:47:33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16:42:45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JADĄC OD UL. BYSTRZYCKIEJ PO LEWEJ STR. IDZIKOWSKIEGO POJAZDY NA TRAWNIKU NISZCZ A ROŚLINNOŚĆ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IDZIKOWSKIEGO 54/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18:14:29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17:34:41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STRONY PODWÓRZA NA TRAWNIKU ZAPARKOWANY POJAZD MARKI SABB 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LNIANA 19/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00:07:35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19:58:46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INT-46972/16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dwa busy Renault i Mercedes </w:t>
            </w:r>
            <w:r>
              <w:rPr>
                <w:rFonts w:ascii="Arial" w:hAnsi="Arial"/>
                <w:color w:val="000000"/>
                <w:sz w:val="20"/>
              </w:rPr>
              <w:t>parkują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GAJOWA 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00:32:35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22:07:18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zakazie Toyota Yaris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RYMARSKA/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00:56:36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2016-12-19 22:57:20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</w:t>
            </w:r>
            <w:r>
              <w:rPr>
                <w:rFonts w:ascii="Arial" w:hAnsi="Arial"/>
                <w:color w:val="000000"/>
                <w:sz w:val="20"/>
              </w:rPr>
              <w:t>SEZAMKOWA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CUKROWA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01:14:36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poza </w:t>
            </w:r>
            <w:r>
              <w:rPr>
                <w:rFonts w:ascii="Arial" w:hAnsi="Arial"/>
                <w:color w:val="000000"/>
                <w:sz w:val="20"/>
              </w:rPr>
              <w:t>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01:52:43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07:44:51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pojazdu - utrudniony wjazd do przedszkola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09:19:50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08:19:19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INT-46999/16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Audi od kilku dni parkujeza B-36 oraz na ścieżce </w:t>
            </w:r>
            <w:r>
              <w:rPr>
                <w:rFonts w:ascii="Arial" w:hAnsi="Arial"/>
                <w:color w:val="000000"/>
                <w:sz w:val="20"/>
              </w:rPr>
              <w:t>rowerowej, zmuszając rowerzystów do zjechania na chodnik.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86/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12:03:55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S5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11:19:50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Jezdnia bardzo zanieczyszczona przez ciężarówki z budowy.  Droga nie jest sprzątana przez budowlańców.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14:39:56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11:32:00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 budowy prowadzonej dla "Archicom"-u od długiego czasu zanieczyszczają jezdnię, której wykonawca nie sprząta.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BYCZYŃSKA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2016-12-20 </w:t>
            </w:r>
            <w:r>
              <w:rPr>
                <w:rFonts w:ascii="Arial" w:hAnsi="Arial"/>
                <w:i/>
                <w:color w:val="000000"/>
                <w:sz w:val="18"/>
              </w:rPr>
              <w:t>11:35:00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 bez zezwolenia ul. Oławska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12:43:02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11:47:54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samochody parkują w miejscu obowiązywania zakazu ruchu.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WOLNOŚCI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...a Oławska, stoisko handlowe przy przejściu podziemnym.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13:54:49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...a Krawiecka, handel w przejściu pod budynkiem.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13:55:29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12:44:00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Sikorskiego, na odcinku około 20 metrów od skrzyżowania</w:t>
            </w:r>
            <w:r>
              <w:rPr>
                <w:rFonts w:ascii="Arial" w:hAnsi="Arial"/>
                <w:color w:val="000000"/>
                <w:sz w:val="20"/>
              </w:rPr>
              <w:t xml:space="preserve"> w miejscu obowiązywania B-36 i T-24 parkują samochody utrudniając ruch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14:43:17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13:20:47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INT-47050/16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17.12.2016 O GODZ 15.30 HANDEL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13:26:49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17.12.2016 O GODZ.17.45 STWIERDZONO HANDEL BALONAMI  NA TERENIE PARKU KULTUOWEGO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13:28:41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14:25:13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plac Zamenhofa, brak 1,5m dla pieszych na chodniku, pojazdy pozostawiaja ok 30 cm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16:47:08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19:01:47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15:28:15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INT-47065/16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Strefie Zamieszkania parkowanie pojazdów poza </w:t>
            </w:r>
            <w:r>
              <w:rPr>
                <w:rFonts w:ascii="Arial" w:hAnsi="Arial"/>
                <w:color w:val="000000"/>
                <w:sz w:val="20"/>
              </w:rPr>
              <w:t xml:space="preserve">miejscami wyznaczonymi.Godz.16:56,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15:45:00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60.3KW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12:23:13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17:04:32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CHROBREGO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17:04:37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17:34:20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WYBRZEŻE 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17:34:24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18:14:52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INT-47095/16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 za B-35 + brak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PONIATOWSKIEGO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12:16:53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18:46:36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18:56:55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19:17:38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1. nieprawidłowe parkowanie pojazdów w strefie </w:t>
            </w:r>
            <w:r>
              <w:rPr>
                <w:rFonts w:ascii="Arial" w:hAnsi="Arial"/>
                <w:color w:val="000000"/>
                <w:sz w:val="20"/>
              </w:rPr>
              <w:t xml:space="preserve">ruchu2. Nieprawidłowe parkowanie w strefie zamieszkania, m.in na "rondzie", utrudnienie przejazdu.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PRZYJAŻNI 2I - 4/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00:44:36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19:51:54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22:36:31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2016-12-20 </w:t>
            </w:r>
            <w:r>
              <w:rPr>
                <w:rFonts w:ascii="Arial" w:hAnsi="Arial"/>
                <w:i/>
                <w:color w:val="000000"/>
                <w:sz w:val="18"/>
              </w:rPr>
              <w:t>20:10:00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INT-47113/16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2016-12-20 22:36:31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00:09:41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 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POTOKOWA 27 DE/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01:28:14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11:38:16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11:38:16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07:55:52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terenie archimedesu pojazdy zaparkowane są na całej szerokości chodnika i na B36 i 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14:45:49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10:36:46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09:40:00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10:36:46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2016-12-21 </w:t>
            </w:r>
            <w:r>
              <w:rPr>
                <w:rFonts w:ascii="Arial" w:hAnsi="Arial"/>
                <w:i/>
                <w:color w:val="000000"/>
                <w:sz w:val="18"/>
              </w:rPr>
              <w:t>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handel na tereniei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07:55:16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12:55:09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Probusa   parkowanie pojazdu Jeep na prześciu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JEDNOŚCI </w:t>
            </w:r>
            <w:r>
              <w:rPr>
                <w:rFonts w:ascii="Arial" w:hAnsi="Arial"/>
                <w:color w:val="000000"/>
                <w:sz w:val="18"/>
              </w:rPr>
              <w:t>NARODOWEJ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19:51:55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14:32:53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INT-47175/16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Dzień dobry,Dzisiaj 21.12.2016 ok. godziny 10.30 spotkałem nieprawidłowo zaparkowany </w:t>
            </w:r>
            <w:r>
              <w:rPr>
                <w:rFonts w:ascii="Arial" w:hAnsi="Arial"/>
                <w:color w:val="000000"/>
                <w:sz w:val="20"/>
              </w:rPr>
              <w:t xml:space="preserve">samochód na chodniku. Stał on bezpośrednio na przejściu przez co nie można było przejść z wózkiem dziecięcym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RUTKIEWICZ WANDY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14:32:54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15:52:02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16:41:53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15:52:02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16:41:53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16:25:05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INT-47189/16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Małopolska  komina posesji leci czarny dym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KAMIENNOGÓRSKA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20:14:56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18:46:54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18:22:40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Pojazy bez uprawnień zaparkowane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19:36:48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18:22:40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INT-47199/16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Pojazy bez uprawnień zaparkowane za B-1.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19:36:48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21:04:11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INT-47207/16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B-36, dodatkowo blokowanie przejścia chodnikiem oraz ul. Popowicka a Zajęcza na </w:t>
            </w:r>
            <w:r>
              <w:rPr>
                <w:rFonts w:ascii="Arial" w:hAnsi="Arial"/>
                <w:color w:val="000000"/>
                <w:sz w:val="20"/>
              </w:rPr>
              <w:t xml:space="preserve">wys. piekarnii Hert - parkowanie pojazdów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152/158/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21:56:41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NANKIERA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23:03:32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INT-47216/16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pies sąsiada wybiega z posesji i atakuje przechodniów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CIECHOCIŃSKA 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2016-12-21 23:44:56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osoby niepełnosprawnej bez widocznych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29-31/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07:12:59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03:43:14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04:25:30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06:31:22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Wylewanie nieczystości ciekłych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ZAJĄCZKOWSKA 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06:31:26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07:38:28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INT-47233/16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kopercie ZZK zaparkowany pojazd nieuprawniony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08:34:44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09:29:04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FABRYCZNA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11:37:06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09:32:09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BUS NA CHODNIKU, BRAK 1,5 M PRZEJŚCIA.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NOWODWORSKA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09:56:37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10:27:21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Żubrza parkowanie w obrębie skrzyżowania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ŻUBRZA/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11:37:45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11:04:51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5 pojazdów na zakazie + 2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16:08:45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11:16:39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</w:t>
            </w:r>
            <w:r>
              <w:rPr>
                <w:rFonts w:ascii="Arial" w:hAnsi="Arial"/>
                <w:color w:val="000000"/>
                <w:sz w:val="20"/>
              </w:rPr>
              <w:t>STREFIE ZAMIESZKANIA POZA MIEJSCAMI WYZNACZONYMI.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98/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15:33:17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Umieszczanie reklam w miejscu niedozwolonym ul. Śiężna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2016-12-22 </w:t>
            </w:r>
            <w:r>
              <w:rPr>
                <w:rFonts w:ascii="Arial" w:hAnsi="Arial"/>
                <w:i/>
                <w:color w:val="000000"/>
                <w:sz w:val="18"/>
              </w:rPr>
              <w:t>12:29:48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13:00:32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UL. KRUPNICZEJ 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14:51:38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13:26:54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INT-47278/16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CHODNIKU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18:21:52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miejscu dla osoby niepełnosprawnej bez uprawnień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15:41:22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INT-47299/16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MIECHOWITY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19:34:28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2016-12-22 22:56:27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 B36   </w:t>
            </w:r>
            <w:r>
              <w:rPr>
                <w:rFonts w:ascii="Arial" w:hAnsi="Arial"/>
                <w:color w:val="000000"/>
                <w:sz w:val="20"/>
              </w:rPr>
              <w:t xml:space="preserve">zaparkowane 2 pojazdy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WAGNERA TADEUSZA 11/15/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01:45:08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UL. OSOBOWICKA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09:54:14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07:38:39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 Powstańców Sl. 1-5   parkowanie pojazdu Vw  kol. granatowego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09:58:05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08:49:16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TRAWNIKU-NISZCZENIE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MAZOWIECKA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19:41:48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10:56:41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DLA KARETEK POGOTOWIA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19:22:34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11:07:28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INT-47349/16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OD STR. UL. KRUPNICZEJ POJAZDY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15:58:24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12:10:11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INT-47361/16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CHODNIKU BRAK PRZEJŚCIA </w:t>
            </w:r>
            <w:r>
              <w:rPr>
                <w:rFonts w:ascii="Arial" w:hAnsi="Arial"/>
                <w:color w:val="000000"/>
                <w:sz w:val="20"/>
              </w:rPr>
              <w:t>CHODNIKIEM I CZĘŚCIOWO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2016-12-23 15:47:00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08:18:54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przejazd dla karetki Pogotowia </w:t>
            </w:r>
            <w:r>
              <w:rPr>
                <w:rFonts w:ascii="Arial" w:hAnsi="Arial"/>
                <w:color w:val="000000"/>
                <w:sz w:val="20"/>
              </w:rPr>
              <w:t>zablokował pojazd Audi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NYSKA 38/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08:55:52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09:17:15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INT-47411/16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 oraz w zatoce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ŁUŻYCKA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19:09:34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12:59:13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na chodniku przy NOT - utrudnianie ruchu pieszego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74/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13:59:10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14:53:15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INT-47439/16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DZIELNA 11/13/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15:30:18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22:14:18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INT-47444/16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POMIĘDZY UL. BARDZKĄ A OTMUCHOWSKĄ  NA WYS. KOŚCIOŁA NIEPRAWIDŁOWE PARKOWANIE NA CHODNIKU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2016-12-24 23:04:17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17:38:38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zaparkowany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ROGOWSKA 66/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18:03:34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2016-12-25 21:10:38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INT-47458/16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Sernicką 24, na trawniku od trzech dni parkuje czarne BMW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HENRYKOWSKA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00:31:48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15:25:36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INT-47473/16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CHODNIKU BRAK 1,5 M </w:t>
            </w:r>
            <w:r>
              <w:rPr>
                <w:rFonts w:ascii="Arial" w:hAnsi="Arial"/>
                <w:color w:val="000000"/>
                <w:sz w:val="20"/>
              </w:rPr>
              <w:t xml:space="preserve">PRZEJŚCIA. ZGŁASZAJĄCY ZGŁASZAŁ SPRAWĘ NA KMP.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DRZEWIECKIEGO 19-21/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2016-12-26 18:06:06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09:19:59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INT-47491/16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WYS, UL. WALECZNYCH POJAZDY NA CHODNIKU, BRAK 1,5 M SZER. CHODNIKA PRZY SPÓŁDZIELNI </w:t>
            </w:r>
            <w:r>
              <w:rPr>
                <w:rFonts w:ascii="Arial" w:hAnsi="Arial"/>
                <w:color w:val="000000"/>
                <w:sz w:val="20"/>
              </w:rPr>
              <w:t>MIESZKANIOWEJ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10:10:14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12:46:30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LO NR 5 ZAPARKOWANE POJAZDY NA CHODNIKU NIE PRZY KRAWĘDZI JEZDNI.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GROCHOWA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16:05:44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w, brak pozostawienia 1,5 m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15:20:00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w, brak pozostawienia 1,5 m przejścia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16:35:02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WYS. BANKU MILENIUM NA KOPERCIE DLA OSÓB NIEPEŁNOSPRAWNYCH ZAPARKOWANY BIAŁY MERCEDES BEZ </w:t>
            </w:r>
            <w:r>
              <w:rPr>
                <w:rFonts w:ascii="Arial" w:hAnsi="Arial"/>
                <w:color w:val="000000"/>
                <w:sz w:val="20"/>
              </w:rPr>
              <w:t>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17:59:32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17:14:50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JAWOROWA 41/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18:16:20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INT-47554/16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ZA</w:t>
            </w:r>
            <w:r>
              <w:rPr>
                <w:rFonts w:ascii="Arial" w:hAnsi="Arial"/>
                <w:color w:val="000000"/>
                <w:sz w:val="20"/>
              </w:rPr>
              <w:t xml:space="preserve">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01:29:36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2016-12-27 22:30:19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INT-47563/16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chodniku nie pozostawiając 1,5m parkuje bus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00:01:03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07:50:00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10:23:24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09:55:00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</w:t>
            </w:r>
            <w:r>
              <w:rPr>
                <w:rFonts w:ascii="Arial" w:hAnsi="Arial"/>
                <w:color w:val="000000"/>
                <w:sz w:val="20"/>
              </w:rPr>
              <w:t>parkowania pojazdów na skrzyżowaniu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09:57:31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INT-47577/16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Pomiędzy Czajkowskiego a Koszarową, pojazdy zaparkowane za B-36, </w:t>
            </w:r>
            <w:r>
              <w:rPr>
                <w:rFonts w:ascii="Arial" w:hAnsi="Arial"/>
                <w:color w:val="000000"/>
                <w:sz w:val="20"/>
              </w:rPr>
              <w:t>dodatkowo utrudniaja przejazd autobusom. Zgłoszenie od kierowcy autobusu.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19:37:17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10:10:31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INT-47579/16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w piecu odpadów. Pan zgłasza anonimowo.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KOMEŃSKIEGO 39/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10:10:34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2016-12-28 </w:t>
            </w:r>
            <w:r>
              <w:rPr>
                <w:rFonts w:ascii="Arial" w:hAnsi="Arial"/>
                <w:i/>
                <w:color w:val="000000"/>
                <w:sz w:val="18"/>
              </w:rPr>
              <w:t>12:10:09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Naprawa pojazu - wymiana oleju i filtra w miejscu zabronionym.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KRAKOWSKA 6-7/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2017-01-16 12:44:07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 pojazdów niezgodnie ze </w:t>
            </w:r>
            <w:r>
              <w:rPr>
                <w:rFonts w:ascii="Arial" w:hAnsi="Arial"/>
                <w:color w:val="000000"/>
                <w:sz w:val="20"/>
              </w:rPr>
              <w:t>wskazaniem znaku T-30.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 pojazdów niezgodnie ze wskazaniem znaku T-30.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</w:t>
            </w:r>
            <w:r>
              <w:rPr>
                <w:rFonts w:ascii="Arial" w:hAnsi="Arial"/>
                <w:color w:val="000000"/>
                <w:sz w:val="20"/>
              </w:rPr>
              <w:t>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11:54:09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 pojazdy za D-40 (brak miejsc wyznaczonych) utrudniają dojazd dużym pojazdom i śmieciarce.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GÓRECKA 1-2/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14:33:11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12:03:48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INT-47595/16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...a Kiemliczów 11, pojazd zgłaszającego ma zablokowany wyjazd przez Renault Laguna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12:26:22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12:45:34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12:16:50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INT-47602/16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GWIAŹDZISTA 10/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12:45:34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17:30:06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14:25:40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...a plac Zamenhoffa. Pojazdy na ciągu pieszo-rowerowym, </w:t>
            </w:r>
            <w:r>
              <w:rPr>
                <w:rFonts w:ascii="Arial" w:hAnsi="Arial"/>
                <w:color w:val="000000"/>
                <w:sz w:val="20"/>
              </w:rPr>
              <w:t xml:space="preserve">przy miasteczku ruchu drogowego pozostawiły ok.30 cm dla pieszych.Godz.15:20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17:09:07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POWSTAŃCÓW </w:t>
            </w:r>
            <w:r>
              <w:rPr>
                <w:rFonts w:ascii="Arial" w:hAnsi="Arial"/>
                <w:color w:val="000000"/>
                <w:sz w:val="18"/>
              </w:rPr>
              <w:t>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INT-47630/16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powierzchni wyłączonej z </w:t>
            </w:r>
            <w:r>
              <w:rPr>
                <w:rFonts w:ascii="Arial" w:hAnsi="Arial"/>
                <w:color w:val="000000"/>
                <w:sz w:val="20"/>
              </w:rPr>
              <w:t>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15:56:35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17:28:31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hotelu do Niklowej - pojazd Audi zaparkowany pomiędzy wjazdami</w:t>
            </w:r>
            <w:r>
              <w:rPr>
                <w:rFonts w:ascii="Arial" w:hAnsi="Arial"/>
                <w:color w:val="000000"/>
                <w:sz w:val="20"/>
              </w:rPr>
              <w:t xml:space="preserve"> do garażów na pasie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22:37:59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18:31:37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INT-47643/16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Suv SY..... zaparkowany za B-36 + T-24 oraz 1,5m.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27/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20:57:54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20:09:02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INT-47653/16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 POSESJI NR 6 WYCIEKA SZAMBO NA ULICĘ.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PĘGOWSKA 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18:47:23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20:39:31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22:55:00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TERENU PUBLICZNEGO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19:28:28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2016-12-28 </w:t>
            </w:r>
            <w:r>
              <w:rPr>
                <w:rFonts w:ascii="Arial" w:hAnsi="Arial"/>
                <w:i/>
                <w:color w:val="000000"/>
                <w:sz w:val="18"/>
              </w:rPr>
              <w:t>23:06:20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INT-47664/16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CHODNIKU, BRAK 1,5 M SZER. 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2016-12-28 23:54:04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Młodych Techników a ul. Kruszwicka 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02:10:24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INT-47670/16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Młodych Techników a ul. Kruszwicka kontrola parkowania przy przejściu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2016-12-29 </w:t>
            </w:r>
            <w:r>
              <w:rPr>
                <w:rFonts w:ascii="Arial" w:hAnsi="Arial"/>
                <w:i/>
                <w:color w:val="000000"/>
                <w:sz w:val="18"/>
              </w:rPr>
              <w:t>02:10:24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07:15:56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07:17:17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D-40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ŚWIĘTEGO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 pojazdów za znakiem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MODRZEJEWSKIEJ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08:41:07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08:08:46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ul.Kosmonautów  stoisko handlowe z petardami zasłania znaki drogowe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STAROGAJOWA </w:t>
            </w:r>
            <w:r>
              <w:rPr>
                <w:rFonts w:ascii="Arial" w:hAnsi="Arial"/>
                <w:color w:val="000000"/>
                <w:sz w:val="18"/>
              </w:rPr>
              <w:t>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09:21:05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08:18:16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Klimasa pojazd marki Renalut zaparkowany na całej szerokości chodnika,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KAMIENIECKA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09:57:42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08:24:47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Przedszkolu nr 41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08:24:47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Przedszkolu </w:t>
            </w:r>
            <w:r>
              <w:rPr>
                <w:rFonts w:ascii="Arial" w:hAnsi="Arial"/>
                <w:color w:val="000000"/>
                <w:sz w:val="20"/>
              </w:rPr>
              <w:t>nr 41 parkowanie na zakazie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08:34:00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(ognisko)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BIAŁODRZEWNA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09:10:40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INT-47698/16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10:33:16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10:08:11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INT-47705/16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pojzdów nieupoważnionych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GÓRNICZA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10:33:46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2016-12-29 </w:t>
            </w:r>
            <w:r>
              <w:rPr>
                <w:rFonts w:ascii="Arial" w:hAnsi="Arial"/>
                <w:i/>
                <w:color w:val="000000"/>
                <w:sz w:val="18"/>
              </w:rPr>
              <w:t>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INT-47735/16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</w:t>
            </w:r>
            <w:r>
              <w:rPr>
                <w:rFonts w:ascii="Arial" w:hAnsi="Arial"/>
                <w:color w:val="000000"/>
                <w:sz w:val="20"/>
              </w:rPr>
              <w:t xml:space="preserve">terenie gminy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12:58:20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Estońska 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12:47:12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Wypalanie odpadów </w:t>
            </w:r>
            <w:r>
              <w:rPr>
                <w:rFonts w:ascii="Arial" w:hAnsi="Arial"/>
                <w:color w:val="000000"/>
                <w:sz w:val="20"/>
              </w:rPr>
              <w:t>pochodzenia organicznego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ZABRZAŃSKA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13:42:29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12:25:32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11:58:47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Vw GolF na wjeżdzie do Archimedesa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52/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13:12:51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12:48:55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INT-47728/16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pojazdow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PRZYBYSZEWSKIEGO 99/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12:53:18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INT-47732/16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14:22:23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13:35:06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INT-47746/16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Fiat Dukato na chodniku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ZACHODNIA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17:14:39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14:59:01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INT-47755/16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Komandorska, 3 samochody bez uprawnień parkuje na postoju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18:41:21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INT-47769/16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17:31:34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Kwota </w:t>
            </w:r>
            <w:r>
              <w:rPr>
                <w:rFonts w:ascii="Arial" w:hAnsi="Arial"/>
                <w:i/>
                <w:color w:val="000000"/>
                <w:sz w:val="18"/>
              </w:rPr>
              <w:t>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20:02:35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NIEPRAWODŁOWE PARKOPWANIE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20:31:38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INT-47786/16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NIESTOSOWNIE SIE DO SYGNALIZATORA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BEZPIECZEŃSTWO W </w:t>
            </w:r>
            <w:r>
              <w:rPr>
                <w:rFonts w:ascii="Arial" w:hAnsi="Arial"/>
                <w:color w:val="000000"/>
                <w:sz w:val="18"/>
              </w:rPr>
              <w:t>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54/2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20:31:42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20:40:00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KAZIMIERZA </w:t>
            </w:r>
            <w:r>
              <w:rPr>
                <w:rFonts w:ascii="Arial" w:hAnsi="Arial"/>
                <w:color w:val="000000"/>
                <w:sz w:val="18"/>
              </w:rPr>
              <w:t>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2016-12-29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INT-47852/16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NASYPOWA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14:32:01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Dobra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INT-47806/16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Dobra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07:58:39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INT-47817/16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27/29/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10:48:11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INT-47966/16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PSIE BUDY 10-11/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2017-01-11 07:03:10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09:50:00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- reklama w pasie drogowym bez zezwolenia.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2016-12-30 </w:t>
            </w:r>
            <w:r>
              <w:rPr>
                <w:rFonts w:ascii="Arial" w:hAnsi="Arial"/>
                <w:i/>
                <w:color w:val="000000"/>
                <w:sz w:val="18"/>
              </w:rPr>
              <w:t>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INT-47823/16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i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INT-47818/16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reklama w pasie drogowym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STAROGAJOWA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10:50:00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Skwierzyńska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OWSIANA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krawędzi jezdni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11:26:03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11:38:24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INT-47826/16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stoisko handlowe na terenie gminnym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11:38:46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11:44:15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SZPITALA PARKOWANIE POJAZDÓW NA CHODNIKU ZA ZNAKIEM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242-246/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12:38:51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11:44:15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INT-47827/16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VIS A VIS SZPITALA PARKOWANIE POJAZDÓW NA CHODNIKU ZA ZNAKIEM B-36.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242-246/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12:38:51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12:10:39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INT-47831/16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OKOLICY HALI "PERŁA" PARKOWANIE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15:32:12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13:08:10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INT-47842/16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3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1-15/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15:41:23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INT-47860/16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Komandorska przy </w:t>
            </w:r>
            <w:r>
              <w:rPr>
                <w:rFonts w:ascii="Arial" w:hAnsi="Arial"/>
                <w:color w:val="000000"/>
                <w:sz w:val="20"/>
              </w:rPr>
              <w:t>Studziennej VW Sharon i VW Polo na chodniku, brak przejścia.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23:59:56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21:49:12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INT-47884/16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2016-12-31 </w:t>
            </w:r>
            <w:r>
              <w:rPr>
                <w:rFonts w:ascii="Arial" w:hAnsi="Arial"/>
                <w:i/>
                <w:color w:val="000000"/>
                <w:sz w:val="18"/>
              </w:rPr>
              <w:t>00:00:21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2016-12-30 23:55:55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INT-47892/16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przystanku MPK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PETRUSEWICZA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00:34:04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09:05:00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INT-47947/16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SWOJCZYCKA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08:24:58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14:50:00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INT-47948/16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OBORNICKA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08:35:42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2016-12-31 </w:t>
            </w:r>
            <w:r>
              <w:rPr>
                <w:rFonts w:ascii="Arial" w:hAnsi="Arial"/>
                <w:i/>
                <w:color w:val="000000"/>
                <w:sz w:val="18"/>
              </w:rPr>
              <w:t>15:20:54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INT-47929/16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b-1 nie dotyczy mieszkańców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 NOWY TARG 5-7/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16:34:30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2016-12-31 20:20:00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INT-47945/16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kulturowego. Handel w Rynku przy Poczcie Polskiej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09:26:41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00:00:00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NOWOJOWSKA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01:00:00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INT-00196/17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zanieczyszczanie ulic , rozbijanie butelek , oddawanie moczu w miejscu publicznym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15:01:23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KORZENIOWSKIEGO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10:51:27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15:28:15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16:17:57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Lubińska samochody parkują w obrębie skrzyżowania 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Lubińska samochody parkują w obrębie skrzyżowania </w:t>
            </w:r>
            <w:r>
              <w:rPr>
                <w:rFonts w:ascii="Arial" w:hAnsi="Arial"/>
                <w:color w:val="000000"/>
                <w:sz w:val="20"/>
              </w:rPr>
              <w:t>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19:10:07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Lubińska samochody parkują w </w:t>
            </w:r>
            <w:r>
              <w:rPr>
                <w:rFonts w:ascii="Arial" w:hAnsi="Arial"/>
                <w:color w:val="000000"/>
                <w:sz w:val="20"/>
              </w:rPr>
              <w:t>obrębie skrzyżowania utrudniając widoczność i ruch.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23:39:33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22:49:50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PLACU ZAMENHOFA PARKOWANIE NA DRODZE DLA ROWERÓW ORAZ ŚCIEŻCE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00:43:00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2017-01-01 22:49:50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WYS. PLACU ZAMENHOFA PARKOWANIE NA DRODZE DLA ROWERÓW ORAZ ŚCIEŻCE DLA PIESZYCH.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00:43:00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06:26:53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Lubińska a Czarneckiego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12:58:59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Lubińska a Czarneckiego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LUBIŃSKA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12:58:59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08:34:18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INT-00061/17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Udzieli  ograniczenie widoczności przez pojazd Fiat Doblo kol. białego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09:20:58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10:26:21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NORWIDA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10:26:23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12:30:42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KRZYWOUSTEGO</w:t>
            </w: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12:30:42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Sokola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ULANOWSKIEGO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11:51:03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11:49:01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INT-00071/17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całej szerokości chodnika u zbiegu z ul.Energetyczną w szczególności pojazd BMW.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12:22:14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13:21:41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Biały bus zaparkowany na całej</w:t>
            </w:r>
            <w:r>
              <w:rPr>
                <w:rFonts w:ascii="Arial" w:hAnsi="Arial"/>
                <w:color w:val="000000"/>
                <w:sz w:val="20"/>
              </w:rPr>
              <w:t xml:space="preserve"> szerokości chodnika przy szkole.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RUMIANKOWA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13:36:31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13:43:39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INT-00083/17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Dyrekcyjna, parkowanie na skrzyżowaniu + blokowanie pasa drogi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2017-01-02 </w:t>
            </w:r>
            <w:r>
              <w:rPr>
                <w:rFonts w:ascii="Arial" w:hAnsi="Arial"/>
                <w:i/>
                <w:color w:val="000000"/>
                <w:sz w:val="18"/>
              </w:rPr>
              <w:t>16:33:15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 parkowania pojazdów, na miejscu 3 pojazdy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SREBRNOGÓRSKA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19:57:52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 xml:space="preserve">Data </w:t>
            </w:r>
            <w:r>
              <w:rPr>
                <w:rFonts w:ascii="Arial" w:hAnsi="Arial"/>
                <w:i/>
                <w:color w:val="000000"/>
                <w:sz w:val="20"/>
              </w:rPr>
              <w:t>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07:55:52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16:10:00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07:55:52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17:44:38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Abrahama   parkowanie pojazdów w obrębie skrzyżowania  przy boisku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OBROŃCÓW POCZTY GDAŃSKIEJ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22:42:10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18:19:16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Połabian   pomarańczony bus zaparkowany na </w:t>
            </w:r>
            <w:r>
              <w:rPr>
                <w:rFonts w:ascii="Arial" w:hAnsi="Arial"/>
                <w:color w:val="000000"/>
                <w:sz w:val="20"/>
              </w:rPr>
              <w:t>terenie zielonym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CZEKOLADOWA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22:05:34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skrzżzowanie z ul.Ziemowita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skrzżzowanie z ul.Ziemowita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DOBRA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19:09:17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bus zaparkowany na chodniku, brak 1,5m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PARTYNICKA 30/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22:17:50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20:10:25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02.01.2017 O GODZ 18.00 STWIERDZONO UZYWANIE NAGŁOŚNIENIA W LOKALU KURS SUSHI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46/47/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20:19:19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08:09:43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20:25:13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 DNIU 02.01.2017 O GODZ. 08.30 W LOKALU DELIKATESY STWIERDZONO OŚWIETLONY MIGAJACY NEON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42/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23:08:44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20:37:08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INT-00119/17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2017-01-02 23:08:44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09:52:16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przy aptece "Lege Artis".Godz.11:03.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09:52:16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INT-00148/17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przy aptece "Lege Artis".Godz.11:03.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19:38:09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pasrkowanie na postoju TAXI bez uprawnień oraz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pasrkowanie na postoju TAXI bez uprawnień oraz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10:32:15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INT-00153/17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</w:t>
            </w:r>
            <w:r>
              <w:rPr>
                <w:rFonts w:ascii="Arial" w:hAnsi="Arial"/>
                <w:color w:val="000000"/>
                <w:sz w:val="20"/>
              </w:rPr>
              <w:t xml:space="preserve"> TEREN WROPON PRZEZ POJAZD MARKI MERCEDES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14-16/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11:38:39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Land Rover (na szybie inne numery rej.) od trzech dni zaparkowany na drodze wewnętrznej, bez </w:t>
            </w:r>
            <w:r>
              <w:rPr>
                <w:rFonts w:ascii="Arial" w:hAnsi="Arial"/>
                <w:color w:val="000000"/>
                <w:sz w:val="20"/>
              </w:rPr>
              <w:t>identyfikatora od zarządcy oraz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KWISKA 49/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INT-00185/17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INT-00185/17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12:54:58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INT-00177/17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odległości mniejszej niż 10 metrów od przejścia dla </w:t>
            </w:r>
            <w:r>
              <w:rPr>
                <w:rFonts w:ascii="Arial" w:hAnsi="Arial"/>
                <w:color w:val="000000"/>
                <w:sz w:val="20"/>
              </w:rPr>
              <w:t>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12:28:25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14:49:20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INT-00197/17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Pomiedzy Kołłątaja a Dworcową, naprzeciw ul. Gwarnej, pojazdy zaparkowane na chodniku, nie przy krawędzi jezdni, oraz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16:10:13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na pętli MPK gdzie obowiązuje znak B1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15:50:35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OD </w:t>
            </w:r>
            <w:r>
              <w:rPr>
                <w:rFonts w:ascii="Arial" w:hAnsi="Arial"/>
                <w:color w:val="000000"/>
                <w:sz w:val="20"/>
              </w:rPr>
              <w:t>STRONY ULICY PARKOWANIE POJAZDU OSOBOWEGO NA KOPERCIE DLA OSOBY NIEPEŁNOSPRAWNEJ BEZ UPRAWNIEŃ ORAZ PRZY SZKOLE 1 POJAZD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REJA 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16:15:00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zatrzymanie pojazdu za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BIAŁOWIESKA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18:47:58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17:17:45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parowanie za B36 oraz na P21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17:19:51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UKRYTA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17:20:10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18:28:03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2 POJAZDÓW NA POSTOJU TAXI BEZ UPRAWNIEŃ.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18:59:12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18:45:37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INT-00214/17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 oraz na P21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18:45:52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20:02:21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INT-00227/17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BMW </w:t>
            </w:r>
            <w:r>
              <w:rPr>
                <w:rFonts w:ascii="Arial" w:hAnsi="Arial"/>
                <w:color w:val="000000"/>
                <w:sz w:val="20"/>
              </w:rPr>
              <w:t>zaparkowany na chodniku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3E/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22:59:13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20:08:27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bus koloru niebieskiego zaparkowany na chodniku na zakazie, pod brama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53/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00:19:45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20:52:47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zablokowany chodnik przez BMW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22:28:54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znakiem B-36 oraz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za znakiem B-36 oraz na </w:t>
            </w:r>
            <w:r>
              <w:rPr>
                <w:rFonts w:ascii="Arial" w:hAnsi="Arial"/>
                <w:color w:val="000000"/>
                <w:sz w:val="20"/>
              </w:rPr>
              <w:t>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2017-01-03 21:25:00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 oraz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01:03:02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07:42:13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INT-00245/17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na postaoju TAXI.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08:12:15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INT-00251/17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MERCEDES ZAPARKOWANY NA PRZEJŚCIU DLA PIESZYCH + BRAK 1,5 M SZER. </w:t>
            </w:r>
            <w:r>
              <w:rPr>
                <w:rFonts w:ascii="Arial" w:hAnsi="Arial"/>
                <w:color w:val="000000"/>
                <w:sz w:val="20"/>
              </w:rPr>
              <w:t>CHODNIKA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12:04:14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08:45:00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oraz za znakiem B35 z tab. do 15 min.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10:08:17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09:25:00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10:11:46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ul. Teatralna, parkowanie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WIDOK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10:02:48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DYREKCYJNA 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10:35:06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 i na kopertach dla os.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za </w:t>
            </w:r>
            <w:r>
              <w:rPr>
                <w:rFonts w:ascii="Arial" w:hAnsi="Arial"/>
                <w:color w:val="000000"/>
                <w:sz w:val="20"/>
              </w:rPr>
              <w:t>znakiem B36 i na kopertach dla os. niepełnosprawnych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10:29:00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</w:t>
            </w:r>
            <w:r>
              <w:rPr>
                <w:rFonts w:ascii="Arial" w:hAnsi="Arial"/>
                <w:color w:val="000000"/>
                <w:sz w:val="20"/>
              </w:rPr>
              <w:t xml:space="preserve">ZAPARKOWANY NA WYJEŻDZIE Z POSESJI, ZGŁASZAJĄCY NA MIEJSCU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PASTEURA 13-14/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11:21:19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INT-00279/17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znakem B36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11:17:51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oraz w odległości mniejszej niż 10 m od skrzyżowania z ul. Dawida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10:55:00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</w:t>
            </w:r>
            <w:r>
              <w:rPr>
                <w:rFonts w:ascii="Arial" w:hAnsi="Arial"/>
                <w:color w:val="000000"/>
                <w:sz w:val="20"/>
              </w:rPr>
              <w:t>oraz w odległości mniejszej niż 10 m od skrzyżowania z ul. Dawida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12:02:35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19:22:32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12:37:01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11:52:00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INT-00284/17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BEZ UPRAWINIEŃ </w:t>
            </w:r>
            <w:r>
              <w:rPr>
                <w:rFonts w:ascii="Arial" w:hAnsi="Arial"/>
                <w:color w:val="000000"/>
                <w:sz w:val="20"/>
              </w:rPr>
              <w:t>ZAPARKOWANE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11:55:00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2017-01-04 </w:t>
            </w:r>
            <w:r>
              <w:rPr>
                <w:rFonts w:ascii="Arial" w:hAnsi="Arial"/>
                <w:i/>
                <w:color w:val="000000"/>
                <w:sz w:val="18"/>
              </w:rPr>
              <w:t>12:05:00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INT-00292/17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powierzchni wyłaczonej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12:33:30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12:40:00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2017-01-05 </w:t>
            </w:r>
            <w:r>
              <w:rPr>
                <w:rFonts w:ascii="Arial" w:hAnsi="Arial"/>
                <w:i/>
                <w:color w:val="000000"/>
                <w:sz w:val="18"/>
              </w:rPr>
              <w:t>08:08:11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13:45:00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2 x mk-100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SZYBKA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19:36:16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14:40:00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POJAZDÓW ZA b36 ORAZ D40 W MIEJSCACH NIEWYZNACZONYCH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przez kierujących do znaku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16:40:27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na chodniku - brak 1,5 metra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STOPNICKA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16:45:41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15:39:48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WIEZIENNA POJAZD </w:t>
            </w:r>
            <w:r>
              <w:rPr>
                <w:rFonts w:ascii="Arial" w:hAnsi="Arial"/>
                <w:color w:val="000000"/>
                <w:sz w:val="20"/>
              </w:rPr>
              <w:t>SKODA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15:39:48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INT-00320/17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WIEZIENNA POJAZD SKODA DW 5H083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IGIELNA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19:17:36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17:28:00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17:28:51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17:30:40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B36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NA ZAKAZIE KOLEJNE </w:t>
            </w:r>
            <w:r>
              <w:rPr>
                <w:rFonts w:ascii="Arial" w:hAnsi="Arial"/>
                <w:color w:val="000000"/>
                <w:sz w:val="20"/>
              </w:rPr>
              <w:t>ZGŁOSZENIE G. 17.40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17:33:15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NA ZAKAZIE KOLEJNE ZGŁOSZENIE G. 17.40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1-20/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18:34:35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18:02:55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CHODNIKU BEZ ZACHOWANIA 1,5 M DLA PIESZYCH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STUDZIENNA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18:04:33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KRUSZWICKA - PARKOWANIE POJAZDÓW PRZY PRZEJŚCIACH DLA PIESZYCH ORAZ NA SKRZYŻOWANIU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18:04:45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18:42:28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INT-00346/17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CZEKOLADOWA BUS KOLORU POMARAŃCZOWEGO </w:t>
            </w:r>
            <w:r>
              <w:rPr>
                <w:rFonts w:ascii="Arial" w:hAnsi="Arial"/>
                <w:color w:val="000000"/>
                <w:sz w:val="20"/>
              </w:rPr>
              <w:t>ZAPARKOWANY NA TRAWNIKU.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POŁABIAN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2017-01-04 22:02:45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00:20:00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00:32:15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06:08:06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01:35:00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za D-400 w miejscu niewyznaczonym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ANTONIEGO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06:08:06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INT-00368/17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inwalidy bez 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INT-00409/17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swietle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08:55:00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INT-00707/17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UL. KAMIEŃSKIEGO KOCZOWISKO - KONTROLA POD KĄTEM SPALANIA ODPADÓW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12:44:45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09:20:00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WYKROCZENIA </w:t>
            </w:r>
            <w:r>
              <w:rPr>
                <w:rFonts w:ascii="Arial" w:hAnsi="Arial"/>
                <w:color w:val="000000"/>
                <w:sz w:val="18"/>
              </w:rPr>
              <w:t>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09:21:48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INT-00375/17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 samochody parkują w miejscu obowiązywania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10:58:58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Przejscie na czerwonym świetle S-5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Dyrekcyjnej </w:t>
            </w:r>
            <w:r>
              <w:rPr>
                <w:rFonts w:ascii="Arial" w:hAnsi="Arial"/>
                <w:color w:val="000000"/>
                <w:sz w:val="20"/>
              </w:rPr>
              <w:t>około 10 samochodów parkuje w miejscu obowiązywania 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Dyrekcyjnej około 10 samochodów parkuje w miejscu obowiązywania </w:t>
            </w:r>
            <w:r>
              <w:rPr>
                <w:rFonts w:ascii="Arial" w:hAnsi="Arial"/>
                <w:color w:val="000000"/>
                <w:sz w:val="20"/>
              </w:rPr>
              <w:t>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09:47:34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Dyrekcyjnej około 10 samochodów parkuje w miejscu obowiązywania B-36 utrudniając ruch autobusom.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NIEPRAWIDŁOWE </w:t>
            </w:r>
            <w:r>
              <w:rPr>
                <w:rFonts w:ascii="Arial" w:hAnsi="Arial"/>
                <w:color w:val="000000"/>
                <w:sz w:val="18"/>
              </w:rPr>
              <w:t>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12:44:12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INT-00383/17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pl. Powstańców śląskich parkowanie na skrzyzowaniu utrudnienie ruchu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SUDECKA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10:15:57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11:26:33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INT-00462/17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NA POSTOJU TAXI BEZ </w:t>
            </w:r>
            <w:r>
              <w:rPr>
                <w:rFonts w:ascii="Arial" w:hAnsi="Arial"/>
                <w:color w:val="000000"/>
                <w:sz w:val="20"/>
              </w:rPr>
              <w:t>UPRAWNIEŃ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BIEGŁA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19:12:40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10:45:00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znakiem B36+T24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12:57:10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11:12:47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- a</w:t>
            </w:r>
            <w:r>
              <w:rPr>
                <w:rFonts w:ascii="Arial" w:hAnsi="Arial"/>
                <w:color w:val="000000"/>
                <w:sz w:val="20"/>
              </w:rPr>
              <w:t xml:space="preserve"> Czajkowskiego na skrzyżowaniu parkuje Ford- a Makuszyńskiego w strefie zamieszkania poza miejscem wyznacoznym Fiat i VW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12:24:03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postoju TAXI </w:t>
            </w:r>
            <w:r>
              <w:rPr>
                <w:rFonts w:ascii="Arial" w:hAnsi="Arial"/>
                <w:color w:val="000000"/>
                <w:sz w:val="20"/>
              </w:rPr>
              <w:t>bez uprawnień oraz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11:56:29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 oraz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11:56:29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11:35:01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blokuje Peugeot.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12:32:53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11:38:06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INT-00394/17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kuratorium na przystanku MPK</w:t>
            </w:r>
            <w:r>
              <w:rPr>
                <w:rFonts w:ascii="Arial" w:hAnsi="Arial"/>
                <w:color w:val="000000"/>
                <w:sz w:val="20"/>
              </w:rPr>
              <w:t xml:space="preserve"> autobusu 144 w stronę Piłsudkiego parkuje Reanult Scienic utrudniając wysiadanie pasażerom.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13:35:56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12:58:37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INT-00415/17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warsztat samochodowy AlfaCar - spalanie odpadów w piecu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KONTROLA OCHRONA SRODOWISKA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ŻEGIESTOWSKA 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13:46:25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SZPITALNA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08:07:22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UL. </w:t>
            </w:r>
            <w:r>
              <w:rPr>
                <w:rFonts w:ascii="Arial" w:hAnsi="Arial"/>
                <w:color w:val="000000"/>
                <w:sz w:val="20"/>
              </w:rPr>
              <w:t>ZDROWA KONTROLA PARKOWANIA NA SKRZYŻOWANIU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POCHYŁA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18:58:36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14:46:13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Cukrowa, dwa samochody parkują</w:t>
            </w:r>
            <w:r>
              <w:rPr>
                <w:rFonts w:ascii="Arial" w:hAnsi="Arial"/>
                <w:color w:val="000000"/>
                <w:sz w:val="20"/>
              </w:rPr>
              <w:t xml:space="preserve"> na skrzyżowaniu.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SEZAMKOWA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15:09:05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14:51:43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przy miesteczku ruchu drogowego, 4 samohcody blokują przejście chodnikiem.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15:46:49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Dotyczy pisma 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2017-01-05 </w:t>
            </w:r>
            <w:r>
              <w:rPr>
                <w:rFonts w:ascii="Arial" w:hAnsi="Arial"/>
                <w:i/>
                <w:color w:val="000000"/>
                <w:sz w:val="18"/>
              </w:rPr>
              <w:t>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Dotyczy pisma 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14:59:39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Dotyczy pisma </w:t>
            </w:r>
            <w:r>
              <w:rPr>
                <w:rFonts w:ascii="Arial" w:hAnsi="Arial"/>
                <w:color w:val="000000"/>
                <w:sz w:val="20"/>
              </w:rPr>
              <w:t>Z1.4034.1.2017.RT w sprawie parkowania w strefie zamieszkania oraz wjazdu za znak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15-21/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15:10:56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15:25:39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- parkują pojazdy nieuprawnione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17:01:34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19:01:11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18:10:00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INT-00459/17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STREFIE ZAMIESZKANIA POZA MIEJSCEM WYZNCZONYM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FREDRY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19:01:11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18:30:00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INT-00673/17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GDAŃSKA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10:07:10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2017-01-05 18:50:00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INT-01331/17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JEDNOŚCI NARODOWEJ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2017-01-13 08:15:15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 i w odległości mniejszej niż 10 m od przejścia dla pieszch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 i w odległości mniejszej niż 10 m od przejścia dla pieszch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04:55:00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06:22:58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05:15:00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B-35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06:25:12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10:20:33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INT-00492/17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zakazie i brak 1,5 m przejścia na chodnikiu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62AA-62AC/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11:10:48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11:03:08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BAJANA 27-31/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15:14:07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12:09:27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zaparkowane na skrzyżowaniu z ul.Makuszyńskiego oraz na chodniku brak 1,5 m. przejścia dla pieszych przy </w:t>
            </w:r>
            <w:r>
              <w:rPr>
                <w:rFonts w:ascii="Arial" w:hAnsi="Arial"/>
                <w:color w:val="000000"/>
                <w:sz w:val="20"/>
              </w:rPr>
              <w:t>ul.Filomatów.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14:25:13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13:11:16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INT-00499/17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miejscach dla osób niepełnosprawnych bez uprawnień.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UNIWERSTECKA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2017-01-06 </w:t>
            </w:r>
            <w:r>
              <w:rPr>
                <w:rFonts w:ascii="Arial" w:hAnsi="Arial"/>
                <w:i/>
                <w:color w:val="000000"/>
                <w:sz w:val="18"/>
              </w:rPr>
              <w:t>13:44:58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15:20:54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INT-00503/17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całej szerokości chodnika, godz.19:20 ponowne zgłoszenie.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ŚLICZNA 45/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21:55:00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</w:t>
            </w:r>
            <w:r>
              <w:rPr>
                <w:rFonts w:ascii="Arial" w:hAnsi="Arial"/>
                <w:color w:val="000000"/>
                <w:sz w:val="20"/>
              </w:rPr>
              <w:t xml:space="preserve">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21:00:00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przejscia dla pieszych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2017-01-06 21:15:00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06:36:55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08:42:14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INT-00526/17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Audi 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223/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11:51:43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09:43:00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INT-00954/17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OSOBOWICKA-CMENTARZ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10:25:00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terenach gminnych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14:37:17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10:44:30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WYSOKOŚCI PRZYCHODNI REHABILITACYJNEJ PARKOWANIE POJAZDU MARKI VW POLO KOLOR </w:t>
            </w:r>
            <w:r>
              <w:rPr>
                <w:rFonts w:ascii="Arial" w:hAnsi="Arial"/>
                <w:color w:val="000000"/>
                <w:sz w:val="20"/>
              </w:rPr>
              <w:t>GRANATOWY ZA ZNAKIEM B-36+T-24.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OBU STRONACH ULICY PARKOWANIE OK 16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01:25:43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12:36:12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OBU STRONACH ULICY PARKOWANIE OK 16 POJAZDÓW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01:25:43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</w:t>
            </w: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13:50:00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INT-00637/17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06:44:25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2017-01-07 15:35:00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INT-00955/17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postoju taxi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NAUCZYCIELSKA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18:49:28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09:47:54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INT-00569/17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NA WYS NR 62AA-62AC POJAZDY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(1) 62AA-62-AC/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10:47:08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</w:t>
            </w:r>
            <w:r>
              <w:rPr>
                <w:rFonts w:ascii="Arial" w:hAnsi="Arial"/>
                <w:color w:val="000000"/>
                <w:sz w:val="20"/>
              </w:rPr>
              <w:t>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06:45:27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10:05:00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INT-00825/17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Robotnicza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2017-01-10 06:45:27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1495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06:52:22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1496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15:05:00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INT-00638/17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06:52:22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1497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07:00:55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1498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15:25:00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INT-00640/17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07:00:55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1499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15:40:00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INT-00618/17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kont parkowania pojazdów na miejscu 2 pojazdy za B-1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21:22:24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000000" w:rsidRDefault="009247D4">
      <w:pPr>
        <w:rPr>
          <w:vanish/>
        </w:rPr>
        <w:sectPr w:rsidR="00000000">
          <w:pgSz w:w="16838" w:h="11906"/>
          <w:pgMar w:top="567" w:right="567" w:bottom="567" w:left="567" w:header="708" w:footer="708" w:gutter="0"/>
          <w:cols w:space="708"/>
        </w:sectPr>
      </w:pPr>
    </w:p>
    <w:tbl>
      <w:tblPr>
        <w:tblW w:w="1525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"/>
        <w:gridCol w:w="612"/>
        <w:gridCol w:w="1225"/>
        <w:gridCol w:w="1113"/>
        <w:gridCol w:w="3173"/>
        <w:gridCol w:w="2282"/>
        <w:gridCol w:w="2282"/>
        <w:gridCol w:w="1503"/>
        <w:gridCol w:w="1503"/>
        <w:gridCol w:w="56"/>
        <w:gridCol w:w="1391"/>
        <w:gridCol w:w="56"/>
      </w:tblGrid>
      <w:tr w:rsidR="00975599">
        <w:tblPrEx>
          <w:tblCellMar>
            <w:top w:w="0" w:type="dxa"/>
            <w:bottom w:w="0" w:type="dxa"/>
          </w:tblCellMar>
        </w:tblPrEx>
        <w:trPr>
          <w:trHeight w:hRule="exact" w:val="668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1500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 xml:space="preserve">2017-01-08 </w:t>
            </w:r>
            <w:r>
              <w:rPr>
                <w:rFonts w:ascii="Arial" w:hAnsi="Arial"/>
                <w:i/>
                <w:color w:val="000000"/>
                <w:sz w:val="18"/>
              </w:rPr>
              <w:t>17:47:05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INT-00601/17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 KOMANDORSKA POJAZDY TAXI PARKUJĄ NA CHODNIKU + BUS NA TRAWNIKUPONOWNE ZGŁOSZENIE G. 18.13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19:07:04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1501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20:05:14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INT-00610/17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DO GARAŻU PRZEZ </w:t>
            </w:r>
            <w:r>
              <w:rPr>
                <w:rFonts w:ascii="Arial" w:hAnsi="Arial"/>
                <w:color w:val="000000"/>
                <w:sz w:val="20"/>
              </w:rPr>
              <w:t>POJAZD LANCIA.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WANDY 20/1/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22:16:48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1502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23:38:54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1503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20:09:54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INT-00611/17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PARKOWANIE</w:t>
            </w:r>
            <w:r>
              <w:rPr>
                <w:rFonts w:ascii="Arial" w:hAnsi="Arial"/>
                <w:color w:val="000000"/>
                <w:sz w:val="20"/>
              </w:rPr>
              <w:t xml:space="preserve"> ZA ZNAKIEM B-36.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23:38:54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  <w:tr w:rsidR="00975599">
        <w:tblPrEx>
          <w:tblCellMar>
            <w:top w:w="0" w:type="dxa"/>
            <w:bottom w:w="0" w:type="dxa"/>
          </w:tblCellMar>
        </w:tblPrEx>
        <w:trPr>
          <w:trHeight w:hRule="exact" w:val="1837"/>
        </w:trPr>
        <w:tc>
          <w:tcPr>
            <w:tcW w:w="668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1504</w:t>
            </w:r>
          </w:p>
        </w:tc>
        <w:tc>
          <w:tcPr>
            <w:tcW w:w="122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2017-01-08 20:18:59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INT-00613/17</w:t>
            </w:r>
          </w:p>
        </w:tc>
        <w:tc>
          <w:tcPr>
            <w:tcW w:w="31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247D4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WJAZD OD AL. PRACY. PARKOWANIE POJAZDÓW NA CAŁEJ SZEROKOSCI CHODNIKA.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MAKOWA /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75599"/>
        </w:tc>
        <w:tc>
          <w:tcPr>
            <w:tcW w:w="1559" w:type="dxa"/>
            <w:gridSpan w:val="2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391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75599" w:rsidRDefault="009247D4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2017-01-09 00:32:01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5599" w:rsidRDefault="00975599"/>
        </w:tc>
      </w:tr>
    </w:tbl>
    <w:p w:rsidR="00975599" w:rsidRDefault="00975599"/>
    <w:sectPr w:rsidR="00975599">
      <w:pgSz w:w="16838" w:h="11906"/>
      <w:pgMar w:top="567" w:right="567" w:bottom="567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7D4" w:rsidRDefault="009247D4">
      <w:r>
        <w:separator/>
      </w:r>
    </w:p>
  </w:endnote>
  <w:endnote w:type="continuationSeparator" w:id="0">
    <w:p w:rsidR="009247D4" w:rsidRDefault="0092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7D4" w:rsidRDefault="009247D4">
      <w:r>
        <w:rPr>
          <w:color w:val="000000"/>
        </w:rPr>
        <w:separator/>
      </w:r>
    </w:p>
  </w:footnote>
  <w:footnote w:type="continuationSeparator" w:id="0">
    <w:p w:rsidR="009247D4" w:rsidRDefault="00924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75599"/>
    <w:rsid w:val="00454EFB"/>
    <w:rsid w:val="009247D4"/>
    <w:rsid w:val="009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6C0C5-1254-4416-A52F-37C74E4D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202</Pages>
  <Words>37017</Words>
  <Characters>222104</Characters>
  <Application>Microsoft Office Word</Application>
  <DocSecurity>0</DocSecurity>
  <Lines>1850</Lines>
  <Paragraphs>517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dcterms:created xsi:type="dcterms:W3CDTF">2018-03-24T09:57:00Z</dcterms:created>
  <dcterms:modified xsi:type="dcterms:W3CDTF">2018-03-24T09:57:00Z</dcterms:modified>
</cp:coreProperties>
</file>