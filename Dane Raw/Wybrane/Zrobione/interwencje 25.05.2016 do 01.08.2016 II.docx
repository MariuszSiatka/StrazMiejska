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poza miejscami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wyznaczonymi MKK-50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ARMII KRAJOWEJ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20:07:09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20:06:10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MKK 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20:12:42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sygnalizatorem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na czerwony świetle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Kontorola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Kontorola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20:47:27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TRAWNIKU PARKUJĄ POJAZDY.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23-31/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23:01:20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22:12:03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GRABISZYŃSKA PARKOWANIE POJAZDU MARKI SEICENTO DWOMA KOŁAMI NA TRAWNIKU ORAZ SEAT (CO DO TEGO DRUGIEGO ZGŁASZAJĄCY NIE WI CZY POPEŁNIA WYKROCZENIE)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22:12:03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wyznaczonym-brak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22:47:31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znakiem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22:50:55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tabliczki o szkodliwosci spozywania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23:49:22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23:49:43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23:49:22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23:49:43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08:24:16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01:49:56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07:43:52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07:32:12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07:23:52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w odległosci mniejszej niz 10 m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08:24:16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08:33:40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08:37:10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pojazdu marki VW o nr rej.  przy lewej krawędzi jezdni w sposób utrudniający ruch kołowy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innym pojazdowm.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RUMIANKOWA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09:19:05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MIENIA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KASPROWICZA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23:01:45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09:47:46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15.06.2016 przeprowadzono kontrolę pod kątem gospodarki odpadami, zgodnie z wykazem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WORONOWICKA 3/2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19:24:48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15.06.2016 przeprowadzono 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NIEMKIŃSKA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2016-08-05 12:23:44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WSPÓLNA KONTROLA Z PRACOWNIKIEM WŚIR PODŁĄCZEŃ DO KAZNALIZACJI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WAŁBRZYSKA 4/1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19:34:50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09:47:20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15.06.2016 przeprowadzono 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NIEMKIŃSKA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2016-08-05 12:21:06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15.06.2016 przeprowadzono 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NIEMKIŃSKA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2016-08-22 11:52:41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15.06.2016 przeprowadzono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SOSNOWA 7-9/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19:28:31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wpólna kontrola z pracownikiem wśir - podłączenia do kanalizacji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KOŚCIELNA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19:33:58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00:31:35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00:31:50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zakazie przy Straży Pożarnej.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23:29:01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07:25:48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zakazie 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Straży Pożarnej.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23:29:01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08:02:07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Krzemieniecka, turkusowy VW Passat  zaparkowany poniżej 10m od skrzyzowania.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OSIEDLOWA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08:52:10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08:02:07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08:17:18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sklepie Społem handel owoce 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INŻYNIERSKA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10:11:20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08:17:18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08:20:56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1. a Grabiszyńska przy PKO - handel owoce2. a Szczęśliwa - handel owoce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09:21:44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08:20:56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08:33:42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pojazdów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17-19/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10:05:04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08:33:42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09:29:02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Hande, m. in.l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12:01:45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09:29:02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10:08:45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12:55:15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10:08:45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10:13:40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Miarki na przejściu dla pieszych zaparkowany pojazd marki Skoda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12:31:23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10:25:20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pożarowy na teren ZSP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11:41:36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10:46:56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podwórze, plac zabaw spożywanie alkoholu i 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REJA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23:32:43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10:46:56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podwórze, plac zabaw spożywanie alkoholu i 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REJA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23:32:43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10:46:56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11:04:13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 przy Biedronce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22:46:54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11:04:13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11:25:57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14.06.2016 przeprowadzono kontrolę pod kątem gospodarki odpadami.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MAŁOSZYŃSKA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2016-08-22 11:52:07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11:35:14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14.06.2016 przeprowadzono kontrolę pod katem gospodarki odpadami.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MAŁOSZYŃSKA 2/1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11:46:22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nielegalne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12:39:59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12:18:35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12:38:26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12:38:38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P-21, oraz kawałek dalej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LITOMSKA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15:22:54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zajęty buspas.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12:47:04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P-21, oraz kawałek dalej zajęty buspas.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LITOMSKA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15:22:54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79/130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13:17:55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Nieuprawniony pojazd na kopercie dla ZZK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13:50:48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13:17:55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15:05:00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1,5m na chodniku pomiędzy Drukarską a Komandorską.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15:10:22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Urzędzie pracy nieprawidłowo zaparkowane 3 pojazdy na chodniku nie przy krawędzi jezdni i przy szkole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17:10:16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15:36:32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15:41:25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15:36:32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15:41:25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15:38:42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15:40:41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15:43:07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strony ul. Krupniczej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15:43:07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15:43:07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strony ul. Krupniczej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15:43:07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17:53:39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pasie zieleni zaparkowany pojazd - niszczy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ENERGETYCZNA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19:16:25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17:53:39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19:07:23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Taxi - pojazdy nieuprawnione,Godz.19:36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kolejne zgłoszenie,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21:12:07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19:07:23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19:35:58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2 stoiska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19:36:29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19:36:45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pojazdy, osobowy i dostawczy zaparkowane tuż przed mostem, blokują chonik, zmuszając pieszych do chodzenia trawnikiem.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OŁAWSKI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22:07:52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19:36:45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19:36:45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pojazdy, osobowy i dostawczy zaparkowane tuż przed mostem, blokują chonik, zmuszając pieszych do chodzenia trawnikiem.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OŁAWSKI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22:07:52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19:36:45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19:40:01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19:43:29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19:45:47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19:46:10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20:09:36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 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20:09:36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 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20:12:57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20:14:50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20:15:21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CHODNIKU NIEORAWIDŁOWO ZAPARKOWANY POJAZD MARKI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CITROEN , BRAK PRZEJŚĆIA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20-22/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21:09:53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20:17:45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PATROL PODJĄŁ INTERWENCJĘ WOBEC AGRESYWNEGO MĘŻCZYZNY LAT 19, KTÓRY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 STOSOWAŁ SIĘ DO WYDAWANYCH POLECEŃ. UŻYTO ŚPB W POSTACI SIŁY FIZYCZNEJ.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MAŚLICKA 193/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02:35:04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20:44:24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GARAŻ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AL.WIŚNIOWA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21:29:50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20:54:30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B-1 NIE DOTYCZY MIESZKAŃCÓW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21:26:55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20:54:30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22:56:00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 ORAZ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KOCHANOWSKIEGO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22:56:44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23:03:00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23:03:39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00:09:44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00:26:13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01:16:36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miejscem wyznaczonym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01:14:38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08:20:17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22:37:56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22:43:34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08:18:40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00:15:10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BALONOWA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22:43:50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22:37:46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16D/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08:33:47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16.06.2016 przeprowadzono kontrolę pod kątem gospodarki odpadami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MAŁOSZYŃSKA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2016-08-18 12:22:31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16.06.2016 przeprowadzono kontrolę pod kątem gospodarki odpadami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MAŁOSZYŃSKA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2016-08-22 11:46:01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08:41:40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BUDZISZYŃSKA 30-34A/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08:48:15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05:13:41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05:13:54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05:13:41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05:13:54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07:18:21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JANITÓW N APRZYSTANKU MPK ZAPARKOWANE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12:55:11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07:34:53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PRZED WEJŚCIEM DO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UNIWERSYTETU NA CHODNIKU ZAPARKOWANY POJ. HYUNDAI I20 NIE PRZY KRAWĘDZI JEZDNI, BRAK 1,5 M PRZEJŚĆIA DLA PIESZYCH.Koljene zgłoszenie z nr tel. 713672001 o godz. 09.35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DAWIDA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12:24:38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07:34:53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08:24:05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Estrońska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10:12:30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08:24:05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08:24:05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Estrońska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10:12:30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08:24:05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08:27:40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Konopnickiej dwa pojazdy Skoda i Audi zaparkowane na skrzyżowaniu, utudniają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MAKUSZYŃSKIEGO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10:38:12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08:42:01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Grochowa niegalny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08:56:23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08:42:01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09:34:51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stoiska handlowe z odzieżą.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ZATORSKA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12:03:03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09:34:51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09:35:35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Wyszyńskiego nielegalny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2016-06-17 00:19:14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09:58:35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odl. mniej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10:01:18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09:58:35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odl.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mniej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10:01:18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10:22:15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15.06.2016 przeprowadzono kontrolę pod kątem gospodarki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WORONOWICKA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19:25:30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odpadami,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10:25:07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11:00:19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WPŁYNEŁA INTERWENCJA Z ODDZIAŁU II DOTYCZĄCA ZANIECZYSZCZONEJ DZIAŁKI PRZY UL.WOŁOWSKIEJ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WOŁOWSKA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09:27:37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11:06:00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Hali Hali Kupców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Perła handel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ARMII KRAJOWEJ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16:27:21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11:17:27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chodniku przed sklepem PSS Społem oraz spożywanie alkoholu na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12:17:09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11:28:01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BLOKOWANIE PASA RUCU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11:28:18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posesji ponownie wybiegł agresywny pies, atakuje przechodniów. Właściciel nie reaguje.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BARWINKOWA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12:24:57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12:07:41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parkingu dla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meleksów parkują pojazdy osobowe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13:06:36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12:07:41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12:09:54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Energetyczna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12:09:54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Energetyczna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Energetyczna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12:12:30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przyłączenia się do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msk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PARTYNICKA 5A/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13:03:11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12:41:27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12:47:41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koło poczty i sklepu spożywczego nielegalny handel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OKULICKIEGO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23:51:52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2016-06-16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Prowadzenie sprzedaży na terenie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6/8/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13:11:39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13:07:33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gminy poza miejscem wyznaczonym do tego - truskawki.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13:22:22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nn. firma wygrodziła chodnik, stawiają jakieś reklamy, brak możliwości przejścia.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13:50:45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13:22:22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13:27:36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Sępa Szarzyńskiego parkowanie na chodniku, brak </w:t>
            </w:r>
            <w:r>
              <w:rPr>
                <w:rFonts w:ascii="Arial" w:hAnsi="Arial"/>
                <w:color w:val="000000"/>
                <w:sz w:val="20"/>
              </w:rPr>
              <w:t>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BENEDYKTYŃSKA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18:55:06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13:27:36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13:27:36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Sępa Szarzyńskiego parkowanie na chodniku,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BENEDYKTYŃSKA </w:t>
            </w:r>
            <w:r>
              <w:rPr>
                <w:rFonts w:ascii="Arial" w:hAnsi="Arial"/>
                <w:color w:val="000000"/>
                <w:sz w:val="16"/>
              </w:rPr>
              <w:t>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18:55:06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13:27:36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13:36:19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14:34:25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13:36:19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13:39:56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</w:t>
            </w:r>
            <w:r>
              <w:rPr>
                <w:rFonts w:ascii="Arial" w:hAnsi="Arial"/>
                <w:color w:val="000000"/>
                <w:sz w:val="20"/>
              </w:rPr>
              <w:t xml:space="preserve"> Mikołaja na wys. Rossmana na przystanku MPK o nazwie Rynek parkuja pojazdy, utrudniaja ruch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15:49:58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13:39:56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13:43:24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nr 78 </w:t>
            </w:r>
            <w:r>
              <w:rPr>
                <w:rFonts w:ascii="Arial" w:hAnsi="Arial"/>
                <w:color w:val="000000"/>
                <w:sz w:val="20"/>
              </w:rPr>
              <w:t xml:space="preserve">pojazd marki Ford o  zaparkowany na trawniku, niszczy roślinność.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19:00:09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13:43:24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nr 78 pojazd marki Ford o  zaparkowany na </w:t>
            </w:r>
            <w:r>
              <w:rPr>
                <w:rFonts w:ascii="Arial" w:hAnsi="Arial"/>
                <w:color w:val="000000"/>
                <w:sz w:val="20"/>
              </w:rPr>
              <w:t xml:space="preserve">trawniku, niszczy roślinność.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19:00:09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13:57:35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Poniatowskiego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00:23:28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13:57:35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14:17:50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Szarskiego handel truskawka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MIŃSKA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17:52:35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14:17:50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15:22:59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ZAGONY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16:50:23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15:22:59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16:43:47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I na ul.MenniczejPojazdy zaparkowane na całej szerokości chodnika oraz na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WIERZBOWA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21:13:45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16:43:47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16:43:47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I na ul.MenniczejPojazdy zaparkowane na całej szerokości chodnika oraz na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WIERZBOWA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21:13:45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16:43:47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16:48:31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utrudnienie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16:48:38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17:34:09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dojazd od nieruchomości - strefa </w:t>
            </w:r>
            <w:r>
              <w:rPr>
                <w:rFonts w:ascii="Arial" w:hAnsi="Arial"/>
                <w:color w:val="000000"/>
                <w:sz w:val="20"/>
              </w:rPr>
              <w:t>ruchu parkowanie na zakazie + ul. Walońska 7-13 strefa zamieszkania parkowanie w miejscach niewyznaczonych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WALOŃSKA 7-13/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00:11:39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17:34:09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17:34:48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miwjscu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PARTYNICKA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17:35:01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85/130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Created by </w:t>
            </w:r>
            <w:r>
              <w:rPr>
                <w:rFonts w:ascii="Arial" w:hAnsi="Arial"/>
                <w:i/>
                <w:color w:val="000000"/>
                <w:sz w:val="16"/>
              </w:rPr>
              <w:t>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17:34:48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miwjscu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PARTYNICKA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17:35:01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18:54:28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męzczyzna pijacy piwo na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GRABISZYŃSKA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18:54:43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18:57:45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handlu </w:t>
            </w:r>
            <w:r>
              <w:rPr>
                <w:rFonts w:ascii="Arial" w:hAnsi="Arial"/>
                <w:color w:val="000000"/>
                <w:sz w:val="20"/>
              </w:rPr>
              <w:t>na terenie Gminy Wrocław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18:58:59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19:11:07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oławska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19:12:07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19:13:35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ulicy szewskiej pod kątem zanieczyszczania, spożywania alkoholu,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19:14:17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2016-06-16 </w:t>
            </w:r>
            <w:r>
              <w:rPr>
                <w:rFonts w:ascii="Arial" w:hAnsi="Arial"/>
                <w:i/>
                <w:color w:val="000000"/>
                <w:sz w:val="16"/>
              </w:rPr>
              <w:t>19:13:35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ulicy szewskiej pod kątem zanieczyszczania, spożywania alkoholu,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19:14:17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20:38:58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Zablokowane miejsce </w:t>
            </w:r>
            <w:r>
              <w:rPr>
                <w:rFonts w:ascii="Arial" w:hAnsi="Arial"/>
                <w:color w:val="000000"/>
                <w:sz w:val="20"/>
              </w:rPr>
              <w:t>parkigowe zgłaszającej. Poza wyznaczonymi miejscami obowiązuje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RACŁAWICKA 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21:32:14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20:38:58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20:43:33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Nieuprawnione pojazdy na kopertach dla </w:t>
            </w:r>
            <w:r>
              <w:rPr>
                <w:rFonts w:ascii="Arial" w:hAnsi="Arial"/>
                <w:color w:val="000000"/>
                <w:sz w:val="20"/>
              </w:rPr>
              <w:t>inwalidów.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NYSKA 50A/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22:00:01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20:43:33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21:25:22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popjazdu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2016-06-16 </w:t>
            </w:r>
            <w:r>
              <w:rPr>
                <w:rFonts w:ascii="Arial" w:hAnsi="Arial"/>
                <w:i/>
                <w:color w:val="000000"/>
                <w:sz w:val="20"/>
              </w:rPr>
              <w:t>21:25:28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10:10:00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23:38:25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nieprawidłowy postój pojazdu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23:39:58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09:55:00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2016-06-16 23:58:47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POJAZDÓW - 2 BLOKADY - 2 MK/ 200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2016-06-16 23:59:49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INT-23900/16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BRAK SMYCZY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2016-06-19 23:11:12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INT-25676/16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ZAGONY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2016-07-01 07:35:31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02:42:56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grupy osób </w:t>
            </w:r>
            <w:r>
              <w:rPr>
                <w:rFonts w:ascii="Arial" w:hAnsi="Arial"/>
                <w:color w:val="000000"/>
                <w:sz w:val="20"/>
              </w:rPr>
              <w:t>spozywających alkohol w podwórzu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ŁACIARSKA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02:42:56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86/130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Created by Tomasz </w:t>
            </w:r>
            <w:r>
              <w:rPr>
                <w:rFonts w:ascii="Arial" w:hAnsi="Arial"/>
                <w:i/>
                <w:color w:val="000000"/>
                <w:sz w:val="16"/>
              </w:rPr>
              <w:t>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02:42:56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grupy osób spozywających alkohol w podwórzu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ŁACIARSKA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2016-06-17 </w:t>
            </w:r>
            <w:r>
              <w:rPr>
                <w:rFonts w:ascii="Arial" w:hAnsi="Arial"/>
                <w:i/>
                <w:color w:val="000000"/>
                <w:sz w:val="20"/>
              </w:rPr>
              <w:t>02:42:56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02:51:28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zakłócającej ciszę nocną - gra na wu-wu-zeli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ZAKŁÓCANIE CISZY NOCNEJ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OŁAWSKA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02:51:28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05:29:50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oodającej mocz na celewacje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05:29:50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07:41:11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budowie </w:t>
            </w:r>
            <w:r>
              <w:rPr>
                <w:rFonts w:ascii="Arial" w:hAnsi="Arial"/>
                <w:color w:val="000000"/>
                <w:sz w:val="20"/>
              </w:rPr>
              <w:t>nieprawidłowe parkowanie pojazdów - blokowanie chodnika, trawniki (pracownicy budowy)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PARTYNICKA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09:46:13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07:41:11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08:14:37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DĄBROWSKIEGO 32-36/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19:17:42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08:14:37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09:05:38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PLACU ZABAW OBOK ŚMIETNIKU NA CHODNIKU ZAPARKOWANY POJAZD MARKI AUDI DBA 22  BRAK 1,5M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PSZENNA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11:10:50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09:05:38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09:15:05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WSPÓLNA KONTROLA Z WŚIR - PODŁĄCZENIA DO MSK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KOŚCIELNA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2016-07-19 19:33:39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09:15:05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09:53:57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Pretficza a Energetyczna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09:54:18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10:20:27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2016-06-17 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10:20:27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10:20:36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10:46:49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handel na chodniku kwiatami.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16:25:47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10:46:49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11:01:22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O NR REJ. PPU ORAZ DGR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CZAJKOWSKIEGO 120/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17:18:43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11:01:22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11:23:25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12:03:33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11:23:25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11:29:01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SZKOLE PARKOWANIE POJADÓW NA ZAKAZIE- GLINIANA PRZY URZĘDZIE PRACY NA CHODNIKU NIE PRZY KRAWĘDZI JEZDNI UTRUDNIONY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14:55:37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11:29:01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87/130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11:29:01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SZKOLE PARKOWANIE POJADÓW NA ZAKAZIE- GLINIANA PRZY URZĘDZIE PRACY NA CHODNIKU NIE PRZY KRAWĘDZI JEZDNI UTRUDNIONY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14:55:37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11:29:01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11:35:51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Krzycka a Sowia w okolicy jadłodajni handel.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KRZYCKA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12:39:43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11:35:51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11:52:57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pomniku Konia parkowanie pojazdów oraz osoby </w:t>
            </w:r>
            <w:r>
              <w:rPr>
                <w:rFonts w:ascii="Arial" w:hAnsi="Arial"/>
                <w:color w:val="000000"/>
                <w:sz w:val="20"/>
              </w:rPr>
              <w:t>spożywające alkohol.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SZEWSKA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2016-06-18 05:03:27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11:52:57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12:18:16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18:08:19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12:18:16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12:38:31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mycie auta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ZŁOTNICKA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12:38:50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12:38:31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12:39:55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sklepu Biedronka, przy pętli</w:t>
            </w:r>
            <w:r>
              <w:rPr>
                <w:rFonts w:ascii="Arial" w:hAnsi="Arial"/>
                <w:color w:val="000000"/>
                <w:sz w:val="20"/>
              </w:rPr>
              <w:t xml:space="preserve"> hadel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2016-06-19 23:08:47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12:39:55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12:40:12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MIESZKAŃCA IŻ W PODWÓRKU OD DŁUŻSZEGO CZASU POJAZDY PARKUJĄ NA TRAWNIKU BEZPOŚREDNIO PRZY OKNACH</w:t>
            </w:r>
            <w:r>
              <w:rPr>
                <w:rFonts w:ascii="Arial" w:hAnsi="Arial"/>
                <w:color w:val="000000"/>
                <w:sz w:val="20"/>
              </w:rPr>
              <w:t xml:space="preserve"> PRAWDOPODOBNIE NALEŻĄ DO PIZZERI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WESOŁA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17:51:48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12:40:12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12:52:03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12:53:29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12:58:57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TARNOGAJSKA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18:19:18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12:58:57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13:08:30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pjazd </w:t>
            </w:r>
            <w:r>
              <w:rPr>
                <w:rFonts w:ascii="Arial" w:hAnsi="Arial"/>
                <w:color w:val="000000"/>
                <w:sz w:val="20"/>
              </w:rPr>
              <w:t>blokujący chodnik brak przejscia dla pieszych , utrudnienie w ruchu pojazd zostal odholowany  D-1270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SKIERNIEWICKA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13:11:00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13:08:30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13:15:48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</w:t>
            </w:r>
            <w:r>
              <w:rPr>
                <w:rFonts w:ascii="Arial" w:hAnsi="Arial"/>
                <w:color w:val="000000"/>
                <w:sz w:val="20"/>
              </w:rPr>
              <w:t>STRONY ŚLĘŻNEJ PARKOWANIE ZA B-36 PRZY 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14:35:41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13:15:48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13:25:49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odległosci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13:25:55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13:25:49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odległosci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13:25:55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14:34:50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Legnicka a Zachodnia stoisko handlowe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18:43:32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14:34:50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88/130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16:23:26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"Biedronka" handel owocami.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BENEDYKTYŃSKA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2016-06-19 23:14:53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16:23:26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17:27:11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ZA ZNAKIEM B-36 ORAZ 1 POJAZDU SKODA DW   NA SKRZYŻOWANIU.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DEMBOWSKIEGO 43 A, 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2016-06-19 23:05:12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17:27:11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18:14:38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Zielony pojazd zaparkowany na skrzyżowaniu Stalowa a Brązowa, tył pojazdu wystaje na jezdnię, powoduje zagrożenie w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STALOWA 80/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18:59:59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18:14:38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18:24:18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18:24:25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19:10:14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2pojazdy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19:11:48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19:24:46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nielegalnego handlu na </w:t>
            </w:r>
            <w:r>
              <w:rPr>
                <w:rFonts w:ascii="Arial" w:hAnsi="Arial"/>
                <w:color w:val="000000"/>
                <w:sz w:val="20"/>
              </w:rPr>
              <w:t>terenie Parku Kulturowego.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19:24:53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19:24:46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19:52:03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jadąc od Akademii Sztuk Pięknych w kierunku Dobrzyńskiej parkowanie za B-36 + chodniki i droga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TRAUGUTTA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21:27:11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19:52:03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21:35:36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zabloowany wjazd do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VIVALDIEGO 3/1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2016-06-17 23:10:59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21:35:36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21:37:35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2016-06-18 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01:26:33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21:37:35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21:56:01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2016-06-18 01:27:05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21:56:01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2016-06-17 22:41:59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INT-23734/16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 przez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SKIBOWA 95/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2016-06-18 00:14:32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22:41:59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INT-24198/16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2016-06-21 22:28:18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INT-24200/16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BRAK LEGALIZACJI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2016-06-21 </w:t>
            </w:r>
            <w:r>
              <w:rPr>
                <w:rFonts w:ascii="Arial" w:hAnsi="Arial"/>
                <w:i/>
                <w:color w:val="000000"/>
                <w:sz w:val="20"/>
              </w:rPr>
              <w:t>23:06:03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INT-24203/16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HANDEL- BRAK LEGALIZACJI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2016-06-21 23:31:08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89/130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DROBNERA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23:36:00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23:15:44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owocami na terenie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gminy wrocław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KIEŁCZOWSKA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13:44:58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KIEŁCZOWSKA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22:52:35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KOCHANOWSKIEGO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23:23:19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JACKOWSKIEGO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23:40:29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09:19:45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23:03:06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rożlinności, postój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23-31/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PILCZYCKA 191/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10:01:03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05:14:09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na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05:14:09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08:02:21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posesję OŚRODEK DLA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STAWOWA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09:39:37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08:02:21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08:44:46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pętli mpk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05:23:21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WAGNERA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10:34:40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08:54:53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09:16:14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PARANDOWSKIEGO POJAZD O NR REJ. DMI G 553 ZABLOKOWAŁ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DOŁĘGI-MOSTOWICZA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09:26:41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09:16:14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09:19:04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SZARSKIEGA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MIŃSKA 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09:39:13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09:19:04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10:07:37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NOWY TARG 9-14/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11:08:54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11:45:08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JAWOROWA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13:02:18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11:58:13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WYSZYŃSKIEGO W PARKU E. SZTEIN SPRZEDAŻ TRUSKAWEK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05:36:11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11:58:13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13:07:56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 PRZEJŚCIEM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16:49:17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14:00:23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15:45:07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14:00:23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15:45:07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14:29:40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B-36 PRZY PARKINGU PIĘTROWYM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23:46:13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14:29:40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OFIAR OŚWIĘCIMSKICH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GEPPERTA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15:17:08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ZAPARKOWANE POJAZDY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SKRZYŻOWANIU . OD GEPERTTA POJ. OPEL A OD UL. OFIAR POJ. SKODA 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17:24:31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miejscu obowiązywania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znaku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17:24:31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MAŁACHOWSKIEGO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18:26:32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19:40:38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 w miejscu obowiązywania znaku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MODRZEWSKIEGO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19:43:21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20:06:47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SEAT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CHŁOPSKA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21:42:33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20:06:47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21:10:48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04:21:59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21:10:48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21:10:48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04:21:59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21:10:48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21:29:38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miejscu obowiązywania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znakuów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21:29:38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21:29:38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znakuów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2016-06-18 21:29:38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 bez zezwolenia przy targowisku ul. Robotnicza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20:24:28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06:35:47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i wjazd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06:39:48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i wjazd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06:41:44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i wjazd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06:39:48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 bez zezwolenia przy targowisku ul. Robotnicza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20:24:28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Pilczycka 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23:28:26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23:28:26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07:41:48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SKRĘCAJĄC W GEPPERTA POJAZD MARKI SMART ZAPARKOWANY W ODLEGŁOŚCI 10M OD SKRZYŻOWANIA I OD PRZEJŚCIA DLA PIESZYCH ORAZ NA DRODZE DLA ROWERÓW ZGŁASZAJĄCY P.SZEREDA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07:41:48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10:25:25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strony Grota-Roweckiego, dwa pojazdy po prawej stronie za B-36 oraz kawałek dalej na łuku pojazdy ograniczające widoczność.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IWASZKIEWICZA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18:56:26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11:13:09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róg Tarnogajska -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15:08:41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12:02:45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mężczyzn spożywa alkoholo na placu zabaw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12:31:21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12:02:45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12:28:38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Siostrzanej dwa pojazdy Bus Citroen i Opel Corsa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blokują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RODZINNA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13:50:14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12:28:38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13:31:23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Handekl na terenie Gminy Wrocławia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2016-06-19 13:31:47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23:33:39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23:37:26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 m przejcia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06:05:26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07:01:19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06:59:39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06:45:15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MIŁOSZYCKA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23:43:08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05:16:35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JADĄC OD STRONY UL. HALLERA POJAZD KOLORU CZARNEGO ZAPARKOWANY NA JEZDNI ORAZ CHODNIKU , CAŁKOWICIE ZABLOKOWANY CHODNIK.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STOPNICKA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05:58:33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05:16:35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07:59:48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jezdni blokują i utrudniaja ruch przed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PRZYJAŻNI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07:59:48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08:01:11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znakiem b-1 w Rynku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08:01:47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08:27:50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Wyższej Szkole Oficerskiej parkowanie w parku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10:22:45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09:07:45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wg zgłaszającego wykonawca robót budowlanych pozostawia śmieći prosi o interwencję 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oczekauje na patrol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WALECZNYCH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07:57:48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09:51:29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09:51:29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10:07:43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ul.Ślężnej 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12:01:43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10:50:19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przejściu dla pieszych utrudniaja ruch pieszych i stwarzają zagrozenie.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MIARKI KAROLA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13:50:30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11:17:02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przystanku vis a vis firmy IVECO 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250/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11:17:02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przystanku vis a vis firmy IVECO 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250/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11:17:02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przystanku vis a vis firmy IVECO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250/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11:21:45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11:25:21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przejściu nielegalny handel . Kolejne zgłoszenie o godz. 14.07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16:23:43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11:32:53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 zbiegu z ul.Tarnogajską odbywa się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17:21:44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11:32:53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11:58:09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postoju taxi.Kolejne zgłoszenie o godz.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12.34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13:00:46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11:58:09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12:08:42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wjęździe do placu manewrowego Straży Pożarnej.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12:22:47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B-36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18:06:29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12:22:47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Prowadzona jest sprzedaż truskawek pomiedzy Aquaparkiem i sklepem Kaufland przy parkingu.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17:43:25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12:33:57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12:37:00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Podwale pojazd marki Alfa ROmeo zaparkowany na skrzyżowaniu, utrudnia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KRUPNICZA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13:42:24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12:41:46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12:41:46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12:41:59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Plac Muzealny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12:52:11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Łąkowa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12:54:01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oraz parkowanie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12:54:01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B-36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oraz parkowanie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oraz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12:58:13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14:31:19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14:31:29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14:33:41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 i pieszych C-13 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14:33:47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14:33:41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 i pieszych C-13 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14:33:47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14:43:47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zakazie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OSTROWSKIEGO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16:28:27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14:43:47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14:44:00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Używanie słów wulgarnych w miejscu publicznym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ZAKŁÓCANIE ŁADU I PORZĄDKU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14:44:09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14:45:36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zablokowały wyjazd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 parkingowych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PSIE BUDY 10/11/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15:33:41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14:45:36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15:48:48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osiedlu parkowanie na zakazie. Problem zgłasza Trans-Formers.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PLESZEWSKA  2-8/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15:56:29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 skrzyżowaniem z ul. Komuny Paryskiej pojazd marki Opel, koloru granatowego, na niemieckich nr rej. zaparkowany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17:29:45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15:56:29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17:34:46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postoju taxi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ŁACIARSKA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17:50:14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17:35:15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17:35:15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17:35:25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18:07:00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zamieszkania, poza miejsca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HALLERA 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00:16:27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18:21:51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kierująca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pojazdem marki Volvo o nr rej. nie posiada dokumentu uprawniającego do kierowania pojazdami. Patrol na ww. pojazd założył wcześniej urządzenie blokujące. Wezwano Policję w celu potwierdzenia danych.Kierująca w trakcie interwencji zadzwoniła do CKiM inform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ując, że funkcjonariusz R Poni, który podjął wobec niej interwencję jest niegrzeczny, arogancki i nie powinien pracować w takiej jednostce jak Straz Miejska, bo to źle świadczy o nas.Ww. złoży skargę na ww. strażnika.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-20 18:57:45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18:21:51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18:37:54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18:38:05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19:45:35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19:45:52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21:06:26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Cztery pojazdy na chodniku blokują przejście pieszym.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DZIELNICOWA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22:54:06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21:06:26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22:27:06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22:29:50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23:57:12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DROBNERA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00:08:32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ŚWIĘTEGO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00:05:28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SKRZYŻOWANIU NOWOWIEJSKA / WYSZYŃSKIEGO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00:27:10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07:49:42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00:33:59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WIERZBOWA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11:11:53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B-35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23:59:12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00:07:41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00:15:13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07:49:42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07:53:44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KOCHANOWSKIEGO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00:01:18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00:18:43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00:13:48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00:07:41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11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POSTÓJ W ODLEGŁOŚCI MNIEJSZEJ NIŻ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23:06:04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23:43:02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23:43:02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zabroniuonym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POPOWICKI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10:52:40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miejscach zabronionych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10:54:42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zabronoionym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POPOWICKI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10:41:50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06:55:33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06:54:23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kościoła na Piasku - parkowanie pojazdów za B-1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NAJŚWIĘTSZEJ MARII PANNY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11:28:31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06:54:23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08:29:33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OŁBIŃSKA NA WYSOKOŚCI CENTRALI RUCHU PARKOWANIE POJAZDÓW W SPOSÓB UTRUDNIAJĄCY RUCH DLA WOZÓW STRAŻY POŻARNEJ, ZGŁOSZENIE Z STR.POŻ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10:53:31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08:29:33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08:29:33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OŁBIŃSKA NA WYSOKOŚCI CENTRALI RUCHU PARKOWANIE POJAZDÓW W SPOSÓB UTRUDNIAJĄCY RUCH DLA WOZÓW STRAŻY POŻARNEJ, ZGŁOSZENIE Z STR.POŻ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10:53:31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08:29:33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08:49:53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STRONY KOSZAR POJAZD W POPRZEK CHODNIKA DGL W TYM MIEJSCU OBOWIĄZUJE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08:49:53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10:41:34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z owocami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10:41:48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11:03:48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ŚLĘŻNEJ PARKOWANIE POJAZDÓW ZA B-36 PRZY 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15:38:35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11:03:48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11:06:09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 zastosowanie sie do sygnalizatora  S6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11:06:18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11:43:25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ESTOŃSKA POJAZD BUS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UKRAIŃSKA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12:45:53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11:43:25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WYSZYŃSKIEGO KILKA STOISK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00:31:43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12:13:01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12:25:36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12:25:51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13:02:52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13:03:05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13:08:24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13:08:41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13:10:29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2  pojazdów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14:20:00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13:56:09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MIEJSACU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KOTLARSKA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13:56:23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13:58:49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RĄDZIE (NIE OD STRONY SKAY TOWER) HANDEL WARZYWAMI Z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15:55:31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13:58:49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14:16:48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PO OBU STRONACH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15:55:05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14:16:48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14:16:48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PO OBU STRONACH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15:55:05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14:16:48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14:16:48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PO OBU STRONACH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15:55:05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14:16:48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14:49:55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ul. Prostej 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Grabiszyńskiej parkuje pojazd przy przejściu dla pieszych i na skrzyżowaniu, a na Grabiszyńskiej na skrzyżowaniu z Prostą parkują w sposób ograniczający widoczność dla wyjeżdżających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 15:39:09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Prostej na Grabiszyńską.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14:49:55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15:29:47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oraz parkowanie w odległości mniejszej niz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15:29:47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oraz parkowanie w odległości mniejszej niz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15:32:22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ulicy Oławskiej z uwagą nahandel, reklamy, ulotki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15:33:46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Więzienna parkowanie na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15:35:47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16:07:49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16:08:02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16:07:49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16:08:02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16:26:09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B36+T24 oraz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FRANCISZKAŃSKI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16:26:09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17:07:31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MARKI MERCEDES NA CAŁEJ SZEROKOŚCI CHODNIKA I A KIEROWCA ODKURZA AUTO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PONIATOWSKIEGO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17:51:30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17:07:31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18:19:27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DODATKOWO NA CHODNIKACH BRAK 1,5M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62A-C/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00:13:29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18:19:27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18:19:27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DODATKOWO NA CHODNIKACH BRAK 1,5M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62A-C/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00:13:29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18:19:27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20:04:56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i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20:04:59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20:37:48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całej szerokości chodnika i B-36.Koljene zgłoszenie o godz. 00.05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03:50:02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20:37:48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21:27:53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B-36 i 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WAGNERA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00:00:52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21:27:53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22:11:25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do garażu podziemnego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WAGNERA 27-29/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23:23:00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22:11:25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KOCHANOWSKIEGO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22:51:37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23:21:28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23:21:28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niezastosowanie sie do znaku 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09:42:50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08:27:34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08:27:34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Z2.4013.11.2016.KONIEPRAWIDŁWE PARKOWANIE NA DRODZE DOJAZDOWEJ DO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PRZEDSZKOLA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80/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19:40:43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00:04:16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Zadymienie okolicy ul. Żernickiej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ŻERNICKA 296/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08:46:13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23:43:14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zanieczyszczanie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autobusu.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wpłynął mail o podrzucaniu śmieci budowlanychDO.4040.48.2016.AS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TRAUGUTTA 35/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06:14:14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Zgłoszenie pracownika ZDiUM. Brak zabezpieczeń robót budowlanych.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2016-07-28 07:51:28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Orląt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Lwowskich -kontrola pod kontem przejścia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10:44:00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08:07:05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NA WJEŻDZIE,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ZABLOKOWANY WJAZD, ORAZ WEWNĄTRZ.WJAZD OD UL. ZIELIŃSKIEGO/, GODZ.11.25 PONOWNE ZGŁOSZENIE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13:00:12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08:07:05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08:25:20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LEGNICKA A ZACHODNIA ORAZ UL. SŁUBICKA A ZACHODNIA HANDEL WARZYWAMI.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08:25:20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09:41:15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niezastosowanie sie do sygnalizatora S6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09:44:42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09:56:08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09:56:08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10:00:55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10:01:33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GRABISZYŃSKA NIEPRAWIDŁOWO ZAPARKOWANY NA WYSEPCE POJAZD I OGRANICZA WIDOCZNOŚĆ.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KOLEJOWA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10:50:14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10:01:33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13:26:06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2016-06-22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pakowanie pojazdu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10:05:13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10:38:06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13:55:20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10:38:06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10:42:20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TARNOGAJSKA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11:13:24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10:42:20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10:51:44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15:09:25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10:51:44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11:20:20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SZARSKIEGO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23:59:32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11:24:33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INT-24299/16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SĘPA SZARZYŃSKIEGO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22:40:59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11:24:33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2016-06-22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11:31:20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11:45:21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11:31:20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11:45:21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11:43:48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PODWÓRKU POJAZD M-KI VOLVO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DAMROTA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12:21:25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11:43:48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12:07:20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pojazdu w miejscu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obowiązywania znaku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62 A,B/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12:10:25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znaków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12:10:34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12:10:25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znaków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12:10:34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12:40:37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PARKINGU.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SOKOLNICZA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13:15:06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wspólnie z wśir, wg wykazu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GAŁCZYŃSKIEGO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19:43:40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15:05:24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15:05:59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15:11:32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KOPERCIE RZECZNIIKA PRAW OBYWATELSKICH.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WIERZBOWA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15:28:58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15:11:32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15:15:53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odległości mniejszej niż 10m 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skrzyżowania (Lelewela/Prosta/Kolejowa)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15:16:22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16:26:15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oraz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PLAC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16:26:42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16:26:15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oraz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16:26:42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16:34:45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16:34:45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2016-06-22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RONDA PARKOWANIE NA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17:39:24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17:15:10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ZAKAZIE PRZYSTANKU MPK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ORAZ BLOKOWANIE CHODNIKÓW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17:15:10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17:18:34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17:18:39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17:24:47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17:24:51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17:27:51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Kamienie w pasie drogowym - ryzyko najechania i uszkodzenia pojazdu.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GRABOWA 94/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19:12:22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17:27:51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17:49:06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17:49:34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18:37:43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KIERUNKU UL. WOJSKA POLSKIEGO  POJAZDY Z BUDOWY ZANIECZYŚCIŁY JEZDNIE BŁOTEM I ŻWIREM.MKK200 art 102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KOŚNEGO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09:02:54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18:37:43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18:41:27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UL. BECKA A PARTYZANTÓW NISZCZENIE ZIELENI, BLOKOWANIE CHODNIKÓW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 DYWIZJI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18:58:26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18:41:27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UL. BECKA A PARTYZANTÓW NISZCZENIE ZIELENI, BLOKOWANIE CHODNIKÓW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 DYWIZJI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18:58:26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19:06:45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13-21/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01:24:36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19:06:45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19:06:45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13-21/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01:24:36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19:06:45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20:52:52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POJAZDU O NR REJ DW 416TN ZOSTAŁY WYRZUCONE DESKI I JAK TWIERDZI ZGŁASZAJĄCY MATERACE, Z ODGŁOSÓW DOCHODZĄCYCH Z TEL MOŻE BYĆ TO KONFLIKT SĄSIEDZKI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BOYA ŻELEŃSKIEGO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00:08:16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20:52:52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22:32:20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22:32:53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22:35:21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ŻEGIESTOWSKIEJ TRWA BUDOWA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PO GODZ 22  ZAKŁOCA SPOKÓJ KOLEJNE ZGŁOSZENIE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ZAKŁÓCANIE CISZY NOCNEJ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00:32:35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22:35:21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22:45:22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JACKOWSKIEGO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22:55:03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23:02:23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23:27:18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22:51:21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13:16:59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13:21:06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00:10:07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GMINNYM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22:05:18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 W MIEJSCU OBBOWIĄZYWANIA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08:28:17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KAZIMIERZA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08:28:17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KROMERA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23:44:20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 marki MERCEDES  na powierzchni wyłączonej z ruchu (P-21).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WILANOWSKA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22:42:53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23:27:18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22:45:22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23:59:09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05:52:54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 ogrodom botanicznym na pasie ruchu zaparkowany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06:44:37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05:52:54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07:28:10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ZGŁOSZENIE Z SPÓLDZIELNI MIESZKANIOWEJ POJAZD RENAULT  NA CAŁEJ SZEROKOŚCI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CIEPŁA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08:50:34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07:28:10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08:08:32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1. przy Grabiszyńskiej ( PKO) truskawka2. przy sklepie chemicznym - truskawka3. przed Żabką -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09:21:39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08:08:32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08:28:56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Zachodnia handel owoce/warzywa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00:14:35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08:40:01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księgarni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11:52:46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09:03:32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Land Rover  parkuje za B-1 oraz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WOLNOŚCI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11:29:56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09:03:32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09:36:55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odcinku od estakady do Duńskiej - nieprawidłowe parkowanie pojazdów - na chodnikach, przejściu dla pieszych, skrzyżowaniu itp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MUCHOBORSKA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15:49:35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09:36:55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 hotelem Monopol - nieprawidłowo zaparkowany pojazd utrudnia wyjazd z budowy na pl. Franciszkańskiego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11:27:19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15:11:53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10:10:04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Skoda parkuje na kopercie dla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JANISZEWSKIEGO ZYGMUNTA 11/17/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22:12:53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10:14:29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skrzyżowaniu i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ŚLICZNA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14:44:15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10:14:29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10:43:09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chodnik przez parkujący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11:13:14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10:43:09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11:08:03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sikajaca na elewacje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48/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11:31:34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1. a Sienkiewicza przy kiosku stoisko z truskawką2. a Benedyktyńska przy Biedronce stoisko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23:32:18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11:31:34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11:45:17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ul.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11:45:17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ul.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wodległości mniejszej niz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11:49:22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11:56:16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kopercie dla osoby niepełnosprawnej bez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11:56:27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12:02:26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nielegalne punkty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23:45:04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12:02:26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12:11:48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ul. Energetyczna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przejściu Winogronowym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WINOGRONOWE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12:17:18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założono 1 blokadę, nałożono 1/mk/100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PARTYNICKA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12:17:29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12:20:51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handlu na terenie Gminy Wrocławia ul. Krzycka/ ul. Przyjaźni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12:23:28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12:25:14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FRANCISZKAŃSKI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12:25:19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12:33:08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12:33:13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13:10:49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CIEPŁA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14:15:30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13:18:51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13:19:36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13:34:46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Miasteczku Ruchu Drogowego nieprawidłowe parkowanie pojazdów na chodniku - utrudnianie ruchu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13:34:46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Miasteczku Ruchu Drogowego nieprawidłowe parkowanie pojazdów na chodniku - utrudnianie ruchu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13:50:00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KACZMARSKIEGO 7/9/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17:24:38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14:25:04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usiłowanie spożywania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39/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14:25:04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14:44:18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Opel Corsa koloru srebrnego zastawia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11:02:46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14:44:18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16:18:56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księgarni -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19:12:10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16:44:38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odcinku od Drukarskiej do Komandorskiej - 3 pojazdy parkują na całej szerokości chodnika blokują przejście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18:10:11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16:44:38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16:59:37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spozywanie alkoholu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PROMENADA STAROMIEJSKA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16:59:37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17:23:25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17:23:39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17:23:25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17:23:39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18:16:24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19:56:41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18:16:24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18:39:28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NIEPRAWIDŁOWO PARKUJĄCE POJAZDY UTRUDNIAJĄ PRZEJAZD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TRANS-FORMERS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PLESZEWSKA 2-8/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21:37:27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18:52:02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POTOKOWA 29A/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19:55:59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18:52:02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20:40:01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 BRAK 1,5 M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65/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21:24:46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21:24:52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KOŃCU DROGI PO PRAWEJ I LEWEJ STRONIE PRZY PODSTAWIE WAŁU RZEKI  SĄ WYKOPANE DUŻE WYKOPY.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ŻUŻLOWCÓW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08:43:58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21:24:52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GMINNYM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 ZGODY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22:27:45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22:41:41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22:58:40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 ,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22:51:09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22:23:26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 DEPTANIE TRAWNIKA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22:45:04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powstańców Śl. zanieczsyzczenie terenu, współpraca z ZDIUM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08:50:22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02:32:04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Zaniedzyszenie miejsc dostępnych dla publiczniści ul. Ofiar Ośięcimskich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02:32:07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05:27:05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05:27:05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05:27:05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05:27:05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05:27:05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05:27:05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06:30:36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INT-24593/16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ZABLOKOWANE MIEJSCE PARKINGOWE OSOBY ZGŁASZAJĄCEJ PRZE POJAZD MARKI AUDI.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10:25:50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06:30:36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07:55:39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Parkujące pojazdy przy przedszkolu "Guliwer" utrudniają i blokują dostęp i wjazd do przedszkola.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PRZYJAŹNI 2A/1-2/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09:39:30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07:55:39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09:47:26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SP nr 13 nieprawidłowe parkowanie pojazdów - B-36 + chodniki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12:12:09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09:47:26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09:51:15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marki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Audi o nr rej. STI52184 zaparkowany n atrawniku, niszczy roślinność.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11:53:30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09:51:15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10:28:38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wjeździe do garażu.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JANUSZOWICKA 27A/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10:28:38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10:28:38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wjeździe do garażu.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JANUSZOWICKA 27A/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10:28:38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11:20:42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INT-24692/16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między Komandorską a Drukarską dwa pojazdy zaaparkowane na chodniku, blokują przejście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15:18:10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11:43:28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wjad na posesje podwórza + pojazd zaparkowany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ANTONIEGO 18/20/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14:46:36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11:43:28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11:43:28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wjad na posesje podwórza + pojazd zaparkowany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ANTONIEGO 18/20/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14:46:36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11:43:28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11:46:10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LESZCZYŃSKIEGO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16:48:08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11:46:10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11:56:13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Kunickiego zanieczyszczona jezdnia błotem przez pojazdy z budowySprawcę wykroczenia ukarano MKK200 art 102 kw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PRZEDŚWIT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2016-07-14 08:00:26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11:56:13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13:32:35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pOWSTAŃCÓW śLĄSKICH PARKOWANIE NA ZAKAZIE + UTRUNIONA WIDOCZNOŚĆ (NA WYS. BYŁEGO URZĘDU PRACY).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14:33:13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13:32:35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13:35:42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koło Biedronki nielegalne stoisko handlowe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15:34:51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13:35:42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13:59:26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chodniku za słupkami.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14:50:30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13:59:26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15:42:17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przy tunelu i rampie dla wózku i osób niepełnosprawnych.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282/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18:54:42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15:42:17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16:20:17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skrzyżowaniu z ul.Powstańców Śl. na wys. dawnego budynku Urzędu Pracy w żywopłocie znajduje się róJ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dzikich pszczół lub os.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DZIKIE ZWIERZĘTA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16:23:06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16:51:20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16:51:20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16:51:20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16:51:20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16:59:16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Pereca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04:27:17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16:59:16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17:04:45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B-35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01:21:54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17:04:45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17:15:38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postaoju TAXI zaparkowane są pojazdy nieuprawnione.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22:03:22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17:15:38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postaoju TAXI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zaparkowane są pojazdy nieuprawnione.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22:03:22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17:32:57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21:25:15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INT-24781/16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Gromady - pojazd parkujący za słupkami odgradzjącymi jezdnię od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PIŁSUDSKIEGO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22:37:57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21:25:15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00:35:26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chodniku brak pozostawienia 1,5 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08:41:38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08:44:41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odległości mniejszej niż 10m przed przejściem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00:42:44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jc w:val="center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07:59:27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a Pereca handel przy PKO.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08:56:01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07:59:27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10:44:41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WIŚNIOWA PRZYSTANEK O NR 11374 PRZY ZATOCE MPK ZAPARKOWANY POJAZD MARKI MERCEDES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12:10:29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10:44:41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12:25:21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na całej szer. chodnika (przy sklepie rowerówym).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PONIATOWSKIEGO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12:59:25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19:12:25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Krupniczej na Włodkowica parkowanie za B-36 po obu stronach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03:29:36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19:12:25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21:05:48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Handlel na hodniku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Olawskiej nie stosowanie sie do przepisów Parku Kulturowego wbrew zakazom zawartym w art 112. Ustawy o ochronie zabytków i opiece nad zabytkami w zw. z uchwała R.M.W. L.VI.1465/14 -wniosek do sądu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21:05:48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2016-06-25 21:42:10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vis a vis nr 28 pojazd zaparkowany na przystanku MPK - utrudnione jest wysiadanie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GROCHOWA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21:55:17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21:42:10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ul. Robotnicza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19:02:21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ul. Robotnicza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19:02:21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06:16:52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07:29:31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09:41:16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POJAZDY W MIEJSCACH NIEWYZNACZONYCH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10:32:19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09:41:16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2016-06-26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STREFIE ZAMIESZKANIA POJAZDY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10:32:19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09:41:16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MIEJSCACH NIEWYZNACZONYCH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09:41:16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14:15:29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B-36, BLOKOWANIE WJAZDU NR 16KOLEJNE ZGŁOSZENIE G. 15.55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16:27:21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B-36, BLOKOWANIE WJAZDU NR 16KOLEJNE ZGŁOSZENIE G. 15.55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16:27:21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14:57:29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INT-24883/16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DASZYŃSKIEGO A DAMROTA W PODWÓRZU POJAZD Z PRZYCZEPĄ ZAPARKOWANY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TRAWNIKU,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JARACZA STEFANA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15:30:36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14:57:29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19:02:05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MIEJSCU DLA OSOBY NIEPEŁNOSPRAWNEJ POJAZD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NYSKA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50A/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00:02:00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19:02:05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2016-06-26 23:58:06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pojazdy za B-36 i 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PETRUSEWICZA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06:35:21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23:58:06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ZGODY, , BRAK WPISU O DZIAŁALNOŚCI ,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SKŁODOWSKIEJ - 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09:44:57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11:31:24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11:28:02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11:50:58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ZGODY, BRAK LEGALIZACJI WAGI, BRAK WPISU O DZIAŁALNOŚCI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23:11:54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 zarządcy terenu.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19:32:50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POJAZDU W ODLEGŁOŚCI MNIEJSZEJ NIŻ 15 M OD SŁUPKA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( 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07:44:05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POJAZDU W ODLEGŁOŚCI MNIEJSZEJ NIŻ 15 M OD SŁUPKA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zatrzymanie pojazdu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BEZ ZGODY, BRAK LEGALIZACJI WAGI, BRAK WPISU O DZIAŁALNOŚCI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11:31:24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12:00:51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pasie zieleni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10:30:36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27.06.2016 przeprowadzono 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JUNACKA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17:52:08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SPOŻYWANIE ALKOHOLOU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12:23:45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NISKICH ŁĄKACH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11:21:07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09:40:29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Swobodna na wysokości sklepu Dino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pojazdy parkują na chodniku zmuszajac pieszych na wejscie na jezdnię lub ścieżke rowerową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13:01:13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09:50:41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Sądowa 4 przed Izbą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Adwokacka pojazdy parkują na chodniku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10:18:17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2016-06-27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Sądowa 4 przed Izbą Adwokacka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10:18:17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parkują na chodniku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10:22:13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Taxi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BOLESŁAWIECKA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11:53:49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Taxi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BOLESŁAWIECKA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11:53:49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10:35:03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Jodłowa wjazd na podwórze Jodłowa , Nankiera , Plac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Nowy Targ , zaparkowane pojazdy na trawniku w podwórku , pojazdy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JODŁOWA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10:40:38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Wyszyńskiego przy Aptece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11:02:54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13:50:51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11:02:54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11:02:54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13:50:51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11:02:54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11:28:27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postoju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TAXI parkuje inny pojazd nie będący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11:28:27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11:34:12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KRAWIECKA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11:34:12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11:35:35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marki Peugeot kol. srebrnego blokuje przejście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15-19/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14:59:06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11:36:27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 ahandlu na terenie parku kulturowego.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11:37:47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11:41:06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owoce-warzywa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11:59:58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11:41:06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handel owoce-warzywa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11:59:58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11:45:37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11:45:53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2016-06-27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INT-24997/16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 vis dwa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22:42:58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12:23:56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ścieżce dla rowerów, utrudnianie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KAZIMIERZA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12:25:22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12:39:06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kopercie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12:39:21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12:55:42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zjazd w ul. Żelazną - parkowanie pojazdów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14:12:03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13:02:02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Tarnogajska handel owoce-warzywa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16:14:07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13:02:02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13:07:40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plakatująca bez wymagane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SŁONECZNA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08:44:52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13:29:22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warzywami w miejscu nie wyznaczonym pod przejściem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19:28:50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13:29:22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14:37:31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róg Ciepła -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15:46:18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14:37:31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15:12:30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8 zaparkowany pojazd marki fiat  na pasach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16:00:35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15:12:30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16:13:01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Przeprowadzono o godz 15.35  kontrolę parkowanie za znakiem B-36 ul. Kotlarska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16:16:23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16:13:01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Przeprowadzono o godz 15.35 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kontrolę parkowanie za znakiem B-36 ul. Kotlarska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16:16:23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16:31:40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Życzliwa i ul. Krzycka za znakami B-36 zaparkowane 8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22:25:55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16:31:40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16:36:22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Rogowska 53 na świeżo skoszonym trawniku zaparkowane 8 pojazdów niszczące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ROGOWSKA 127/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17:31:18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16:36:22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16:38:53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Nowodworska 53 spożywanie alkoholu na podwórku przy placu zabaw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23:01:14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16:38:53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17:44:26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kopercie dla inwalidy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DOBRZYŃSKA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17:44:26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17:44:26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17:55:25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na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TĘCZOWA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17:55:43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18:06:57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19:36:33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18:06:57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18:47:29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18:47:44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18:47:29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18:47:29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18:47:44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18:47:29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18:55:09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18:55:16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18:55:09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19:25:51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podwórze, w osłonie śmietnikowej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przebywają nietrzeźwe bezdomne osoby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BEZDOMNY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KOŚCIUSZKI 4-18/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19:31:52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19:25:51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20:07:11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Usiłowanie spożywania alkoholu w miejscu publicznym ul. Szewska 75-77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WRAK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75-77/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20:07:20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22:39:28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objętym zakazem oraz zaśmiecanie miejsca publicznego.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22:47:54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22:53:13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alkoholou w miejscu objętym zakazem.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WEJHEROWSKA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22:57:17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23:50:34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2016-06-27 23:53:19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10:05:17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10:20:20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08:53:17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09:05:15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00:17:54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00:17:54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Niezabezpieczona i nieoznaczona przeszkoda komunikacyjna na drodze publicznej , bez nadzoru.DO.4042.520.2016.AS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07:31:50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08:49:03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09:05:15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MKK 200 art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102kw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JORDANOWSKA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09:32:57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NISTOSOWANIE SIĘ DO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10:12:00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04:29:02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04:29:46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04:29:02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04:29:46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06:49:38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SP NR 113 POJAZDY ZA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06:49:38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07:34:36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SKRZYŻOWANIU Z UL. PIĘKNĄ JADĄC DO PRZEDSZKOLA ZAPARKOWANA LAWETA I POJAZD OSOBOWY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07:34:36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07:49:57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strefa zamieszkania - parkowanie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PRĄDZYŃSKIEGO IGNACEGO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11:42:47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07:49:57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Strona: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119/130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07:49:57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strefa zamieszkania - parkowanie poza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PRĄDZYŃSKIEGO IGNACEGO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11:42:47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07:49:57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07:51:06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11:38:56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08:36:43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budynku oswiaty na przystanku linii 144 zaparkowane pojazdy,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08:36:43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09:13:42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Łączności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09:13:56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09:54:51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handlu owocami na terenie parku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09:55:13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09:56:46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owocami ul. Pereca a Grabiszyńska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13:02:00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09:56:46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09:57:37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Przestrzenna pojazd Rand Rover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16:43:41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09:57:37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Przestrzenna pojazd Rand Rover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16:43:41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10:01:17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strony balkonów pojazd o nr rej. PGN 168Cm zaparkowany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trawniku, niszczy roślinność.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10:01:17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10:03:05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Wesoła - pojazd zaparkowany na chodniku, na postoju taxi - VW Passat o   + pojazd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marki Audi całkowice zablokował przejście chodnikiem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11:59:28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10:03:05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10:13:25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Stoiska handlowe ustawione na chodniku utrudniają ruch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16:22:21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10:13:25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10:16:30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koparki ustawionej na parkingu wycieka płyn eksploatacyjny. Złaszający sporządził dokumentacje zdjęciową i służy wskazaniem koparki.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OCHRONA SRODOWISKA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72/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08:35:21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10:16:30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10:54:18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Barlickiego pojazd marki VW Polo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11:16:51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10:54:18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na miejscu dla osoby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11:03:09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11:28:09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11:28:09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11:28:24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11:31:06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08:33:00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11:40:21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INT-25190/16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19:58:11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12:06:59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12:07:06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 zbiegu z ul.Kolejową w parku na terenie zielonym zaparkowane są trzy pojazdy niszczace roślinność.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TĘCZOWA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12:07:06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12:31:21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12:33:55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 oraz na chodniku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12:33:55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postoju TAXI bez uprawnień oraz na chodniku brak pozostawienia 1,5 m przejścia dla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12:34:12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12:50:46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12:50:52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13:06:27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podwórzu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PL.NOWY TARG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13:52:02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13:06:27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14:15:22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na chodniku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08:44:18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14:15:22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na chodniku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08:44:18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14:33:06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Stopnicka na chodniku od kilku miesięcy parkuje pojazd marki Daewoo Matiz,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16:37:17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14:51:22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Hotelu Sofitel parkowanie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15:27:58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14:51:22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skrzyżowaniu ze Ślężną parkowanie pojazdów na kopercie dla osób niepełnosprawnych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PABIANICKA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16:14:12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17:57:47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kopercie dla osoby niepełnosprawnej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BISKUPIA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17:58:01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18:49:03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Wiązowa 1 pojazd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LIPOWA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19:06:11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18:49:03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19:18:01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pyblicznym ul. J.Pawła II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JANA PAWŁA II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19:18:11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19:32:31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19:32:48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21:48:07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D-40- pojazdy poza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DRZEWIECKIEGO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20:19:34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21:48:07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23:06:58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zatrzymanie pojazdu na trawniku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KOSMONAUTÓW 274/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23:20:07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23:15:02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23:15:02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zatrzymanie pojazdu na trawniku niszczenie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roślinności.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KOSMONAUTÓW 274/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2016-06-28 23:20:07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11:41:53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12:18:49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SKŁODOWSKIEJ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psy bez nakazanych środków ostrozności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SEMPOŁOWSKIEJ 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11:14:29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umów i rachunków za wywóz nieczystości ciekłych - współpraca WŚIR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GROTA ROWECKIEGO 32/2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08:18:27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29.06.2016 o godz.10:40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skontrolowano lokal Okrasa pod kontem pachołków /potykaczy/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07:04:20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 dniu 29.06.2016 przeprowadzono kontrolę pod kątem gospodarki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LUTYŃSKA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18:56:44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przyłączenia do MSK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PARAFIALNA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16:36:40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Mycie auta na nieruchomości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SNOPKOWA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08:28:47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11:07:02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07:07:01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102 kw, zanieczyszczony wjazd i wyjazd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06:54:50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07:07:01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07:14:06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Taxi parkowanie pojazdów nieuprawnionych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11:18:47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07:14:06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07:19:36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niezabezpieczony wykop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WAŁBRZYSKA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07:19:36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07:44:28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D-40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DRZEWIECKIEGO 52/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11:24:55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07:44:28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POZA MIEJSCEM 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34-36/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11:16:47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09:20:53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przejście przez jezdnie w miejscu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09:21:32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09:23:26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chodniku bez zgody zarządcy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09:23:53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09:46:15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OSTROWSKIEGO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09:46:35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09:50:11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owocami na chodniku Pereca a Grabiszyńska.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12:25:29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09:57:58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POWSTAŃCÓW ŚLĄSKICH PARKOWANIE POJAZDÓW PRZY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12:09:21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09:57:58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09:57:58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POWSTAŃCÓW ŚLĄSKICH PARKOWANIE POJAZDÓW PRZY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12:09:21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09:57:58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09:58:57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kopercie przeznaczonej dla pojazdów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SOLNY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09:58:57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10:26:17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 (owoce-maliny)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10:28:10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10:29:06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NARODOWE FORUM MUZYKI WJAZD DO GARAŻU ZGŁOSZENIE Z OCHRONY O POJEŻDZIE, KTÓRY BLOKUJE DROGĘ WEWNĄTRZ PARKINGU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11:48:18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10:29:06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10:30:19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10:30:33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10:54:30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WSZYSZYŃSKIEGO HANDEL WARZYWAMI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11:32:59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10:54:30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11:17:41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11:18:14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12:21:03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13:02:47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12:21:03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13:02:47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12:21:24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INT-25398/16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ODCINKU PROWADZĄCYM DO PRZEDSZKOLA POJAZD AUDI DW 976.. ZAPRKOWANY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12-13/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16:21:21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12:21:24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12:41:51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Dn. 29.06.2016 r. kontrola handlu ul.Psie Budy 3/4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PSIE BUDY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12:48:47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12:45:03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terenie zielonym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12:49:33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warzywami i owocami na terenie gminy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PRZYJAŹNI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12:52:03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13:42:29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13:43:01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13:51:49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PODZIEMIU HANDEL TZRY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STOISKA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15:33:50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13:51:49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13:51:49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PODZIEMIU HANDEL TZRY STOISKA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15:33:50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13:51:49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14:54:22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garażu.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HALLERA 160/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15:58:19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14:54:22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15:07:15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WE WNĘTRZU PODWÓRZOWYM NA UL. LEGNICKIEJ 22 (WJAZD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OD NABYCIŃSKIEJ) STOI WRAK POJAZDU, W KTÓRYM SĄ ODPADY I SZCZURY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15:10:00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15:46:35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Z PRZYCZEPĄ ZAPARKOWANY PRZY WYJEŹDZIE utrudnia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widoczność A LAWETA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HALLERA 192/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17:16:42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15:46:35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17:01:21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17:01:21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17:57:15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Działalność promocyjna na terenie parku kulturowego (rozdawanie puszek z piwem), nałożono mkk 1/100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9/11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17:57:15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odległości mniejszej niż 10m od przejscia dla pieszych oraz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odległości mniejszej niż 10m od przejscia dla pieszych oraz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18:30:04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oraz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18:30:12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18:45:24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w miejscu niewyznaczonym, nałożono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mkk1/50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18:48:34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20:32:59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Grota Roweckiego trzy pojazdy zaparkowane na zakazie +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łuku drogi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IWASZKIEWICZA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20:32:59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20:32:59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Grota Roweckiego trzy pojazdy zaparkowane na zakazie + na łuku drogi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IWASZKIEWICZA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20:32:59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22:21:56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pojazdy Mercedes zaparkowane w strefie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23:53:30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22:21:56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23:14:02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23:14:02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skrzyżowaniu w sposób nie utrudniający ruch oraz na kopercie dla autobusów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skrzyżowaniu w sposób 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utrudniający ruch oraz na kopercie dla autobusów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23:18:35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23:28:41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2016-06-29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23:28:41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10:11:07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11:36:32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09:27:31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GMINNYM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09:10:57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GMINNYM ORAZ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09:14:10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GMINNYM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09:23:06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09:22:35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by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09:22:35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09:22:35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06:48:19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handle na terenie gminy, w obszarze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11:23:29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dniu 30.06.2016 przeprowadzono kontrolę pod kątem gospodarki odpadami, zgodnie z wykazem Ekosystemu.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LUTYŃSKA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2016-08-05 10:34:29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RĘKODZIELNICZA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09:56:43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na czerwonym świetle.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11:05:03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Podczas współpracy z kontrolerami MPK interweniowano w tramwaju linii 20 z powodu awanturującego się mężczyzny, który używając słów wulgarnych zakłócał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innym pasażerom przejaz środkiem komunikacji publicznej.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ZAKŁÓCANIE ŁADU I PORZĄDKU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ZŁOTNICKA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16:37:46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06:38:54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zakazie, na wyjeździe z Narodowego Forum Myzuki, 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Hotelu Monopol zaparkowany jest pojazd marki Skoda Oktavia, koloru srebrnego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08:30:36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06:38:54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06:49:25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WAGNERA 11-15,37/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10:54:10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06:49:25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07:09:00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INT-25497/16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miejscu ZZK parkuje pojazd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ELŻBIETY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08:31:11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07:09:00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08:40:52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PKO 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10:08:36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09:03:02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strefie zamieszkania poza miejscami wyznaczonymi do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FRANCISZKAŃSKI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09:03:02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FRANCISZKAŃSKI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09:37:09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SZKOLE DWA POJAZDY PARKUJĄ NA CHODNIKU NIEZGODNIE Z OZNAKOWANIEM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MUZELANY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10:52:50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09:37:09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09:37:09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SZKOLE DWA POJAZDY PARKUJĄ NA CHODNIKU NIEZGODNIE Z OZNAKOWANIEM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MUZELANY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10:52:50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09:37:09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10:26:00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KAUFLANDZIE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09:59:04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10:30:40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miejscem wyznaczonym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10:32:53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10:48:51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MIASTECZKA DROGOWEGO NAPRZECIWWKO W PARKU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POJAZDÓW.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17:02:16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10:48:54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W STREFIE ZAMIESZKANIA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13:58:13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10:48:54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W STREFIE ZAMIESZKANIA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13:58:13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11:22:18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11:22:18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12:11:23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 Wśir przyłączenia do MSK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SPOKOJNA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12:35:15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MIEJSCU DLA OSOBY NIEPEŁNOSPRAWNEJ POJAZD BEZ WYMAGANYCH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SZAJNOCHY 7/9/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13:12:42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12:40:11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POJAZDU W ODLEGŁOŚCI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MNIEJSZEJ NIŻ 10M OD SKRZYŻOWANIA, UTRUDNIENIE W WIDOCZNOŚCI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MUZELANY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18:34:38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12:40:11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POJAZDU W ODLEGŁOŚCI MNIEJSZEJ NIŻ 10M 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SKRZYŻOWANIA, UTRUDNIENIE W WIDOCZNOŚCI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MUZELANY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18:34:38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by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1502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13:36:24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Wrocławia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13:38:34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13:36:24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Wrocławia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13:38:34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14:43:30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VIS A VIS NR 12-14 POJAZD NISSAN ZAPARKOWANY NA CHODNIKU 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PRZEJŚCIU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18:13:43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14:43:30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powierzchni wyułaczonej z ruchu P-21 oraz na kopercie dla osoby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powierzchni wyułaczonej z ruchu P-21 oraz na kopercie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PLAC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powierzchni wyułaczonej z ruchu P-21 oraz na kopercie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2016-06-30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15:28:29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15:28:29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strefie zamieszkania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15:35:24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BISKUPA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15:35:36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17:43:31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UL.PRZESTRZENNA NA  SKRZYZOWANIU ZAPARKOWANY POJAZD, KTÓRY UTRUDNIA RUCH.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19:56:59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668"/>
        <w:gridCol w:w="1225"/>
        <w:gridCol w:w="1113"/>
        <w:gridCol w:w="2282"/>
        <w:gridCol w:w="612"/>
        <w:gridCol w:w="2282"/>
        <w:gridCol w:w="2282"/>
        <w:gridCol w:w="1503"/>
        <w:gridCol w:w="1502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2016-06-30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UL.PRZESTRZENNA NA  SKRZYZOWANIU ZAPARKOWANY POJAZD, KTÓRY UTRUDNIA RUCH.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2016-06-30 19:56:59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 w:rsidR="007D4361"/>
    <w:p w:rsidR="007D4361"/>
    <w:p w:rsidR="007D4361"/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9851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mężczyzna z otwartym piwem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17:03:29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Spożywanie alkoholu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przystanku MPK nr 18006.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18:10:15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alkoholu w miejscu objętym zakazem.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18:13:57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PALENIE TYTONIU W MIEJSCACH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10:52:17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10:02:47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10:57:46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10:02:47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19:21:28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Niestosowanie się do sygnalizatora S-1 przejazd na czerwonym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19:17:49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09:34:00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wyjazd w Kamieńskiego - pojazdy z budowy nanoszą błoto na jezdnię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POLANOWICKA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12:06:59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09:34:00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10:07:47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Długa 14-16 na skrzyżowaniu zaparkowany Renault Clio - utrudnia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RYBACKA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12:15:20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10:30:03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10:32:17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10:36:04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Biesronki - handel owoce-warzywa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09:33:32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10:36:04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11:35:29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Cafe Borówka na chodniku zaparkowany Mercedes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12:54:13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11:50:43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JRG 8 na chodniku za znakiem zakazu zaparkowane dwa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11:50:43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JRG 8 na chodniku za znakiem zakazu zaparkowane dwa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13:00:45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11:55:08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róg Ciepła -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13:05:46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12:18:14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2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12:18:14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12:43:32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zjeździe z ronda z Zakrzowa - stoisko handlowe z niebieskim brezentem wątpliwej estetyce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09:28:31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12:43:32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12:51:28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12:51:38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12:55:34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12:55:42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2016-07-01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Powstańców Śl. przy kwiaciarni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14:23:31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12:57:55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12:57:55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12:57:55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Powstańców Śl. przy kwiaciarni 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14:23:31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12:57:55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13:35:31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13:35:31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10:35:30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13:44:49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zgłaszająca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prosi o pomoc przy sprawdzeniu szczepień psa, który pogryzł męża i jej psa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LWOWSKA 4/15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14:15:01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13:44:49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14:11:15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Borowska po str. byłego szpitala połozniczego - Ford  kol.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czarnego blokuje przejście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DYREKCYJNA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15:09:11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14:11:15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14:42:06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Hotelu Sofitel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16:59:28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14:42:06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15:19:16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 B-1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NOWY TARG 9/14/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16:19:55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15:19:16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15:33:45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pojazdy parkują w miejscu niewyzbaczonym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POSTĘPOWA 59/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17:59:33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16:34:09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róg Petrusewicza -osoby prowadzące sprzedaż warzyw są nietrzeźwe, wulgarne i dodatkowo zaśmiecają teren wyrzucając śmieci w poblickie krzaki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18:47:57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16:34:09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17:37:01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parkowanie pojazdu poza miejscem wyznaczonym - według zgłaszającego kierujący sam sobie wymalował miejsce parkingowe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18:22:03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19:24:02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MIESZCZAŃSKA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19:24:02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19:24:02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MIESZCZAŃSKA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19:24:02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19:26:28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19:26:28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19:26:28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19:26:28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19:27:51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19:27:56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19:27:51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19:30:51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19:32:34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19:32:48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19:32:34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19:47:26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ŚWIĘTEJ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19:47:26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19:56:02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i 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NOWY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19:56:14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19:56:02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20:03:10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20:03:10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20:03:10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20:03:10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20:03:10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20:03:10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20:13:44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poza miejscami wyznaczonymi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20:13:44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20:17:25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poza miejscami wyznaczonymi MKK 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20:20:25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poza miejscami wyznaczonymi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20:20:25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PIWA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10:26:37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zaułku solnym dwie osoby sikaja na elewacje budynków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17:07:41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01:15:00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sikajaca na elewacje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KUŹNICZA 59/60/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17:05:12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by Tomasz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zaułku solnym dwie osoby sikaja na elewacje budynków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17:07:41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w odległości mniejszej niż 10m od skrzyżowania.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12:24:17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10:14:09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10:55:10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strefie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D40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06:35:16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D40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06:35:16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OGNISKA NA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WYPALANIE,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10:51:40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09:28:44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TYM REJONIE WYPROWADZANY JEST PIES BEZ NAKAZANYCH ŚR. OSTR. RASY WILCZUR.(NOTORYCZNIE)PROŚBA ZGŁASZAJĄCEGO O KONTAKT ZE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STRAZNIKIEM OSIEDL, POSIADA DOKUMENTACJĘ FOTOGRAFICZNĄ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WIERZCHOWICKA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2016-08-01 12:31:41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09:28:44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2016-07-02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między Ślężną a Borowską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16:11:45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pojazdów utrudnia przejazd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autobusom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10:59:06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Dąbrowskiego w strefie zamieszkania parkowanie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17:49:04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10:59:06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12:01:18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POJAZDY W MIEJSCU INNYM NIŻ 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9-10/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12:09:59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12:01:18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12:39:58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STR. PODWÓRZA POJAZD NA TRAWNIKU, NISZCZY ROŚLINNOŚĆ BMW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NYSKA 27-29/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00:49:25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12:39:58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13:35:37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zablokowany wyjazd z Hotelu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10:20:55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13:35:37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19:26:41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zakazie vis a vis kopert dla osób niepenosprawnych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22:16:35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19:26:41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19:26:41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zakazie vis a vis kopert dla osób niepenosprawnych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2016-07-02 22:16:35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19:26:41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SOŁTYSOWICKA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09:42:19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09:29:40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Prowadzenie handlu w innym miejscu niż wyznaczone w tym celu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09:31:07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09:47:46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Prowadzenie handlu w innym miejscu niż wyznaczone w tym celu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09:31:07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06:49:36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06:47:45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08:00:49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PĘTLI MPK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08:00:49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PĘTLI MPK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09:34:00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15:44:45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16:21:32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15:44:45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16:57:26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OFIAR OŚWIĘCIMSKICH PARKOWANIE POJAZDÓW W SPOSÓB UTRUDNIAJĄCY RUCH KOŁOWY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GEPPERTA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16:57:26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16:57:26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OFIAR OŚWIĘCIMSKICH PARKOWANIE POJAZDÓW W SPOSÓB UTRUDNIAJĄCY RUCH KOŁOWY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GEPPERTA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18:53:09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16:57:26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17:09:17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TYŁU HALI POJAZDY ZAPARKOWANE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18:35:05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17:09:17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20:05:04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trawniku 3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MAŚLICKA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12:17:34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20:05:04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20:10:27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podwórza przez pojazd marki BMW. wjazd od ul.Pilczyckiej.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PILCZYCKA 196/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12:20:01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21:12:24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stoisko z balonami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21:12:47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21:17:11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 handlu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stoisko z ksiazkami rozłozone na chodniku ok 15m2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21:33:35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marki Renault parkuje na zakazie, utrudnia wyjazd z miejsc parkingowych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RYMARSKA 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00:22:22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21:33:35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21:36:51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ZA B-36 (OD TYGODNIA), UTRUDNIA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2016-07-03 22:33:00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21:36:51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osoby oodającej mocz na elewacje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BISKUPIA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01:29:40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Niezabezpieczenie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miejsca niebezpiecznego - wykopMKK500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AWICENNY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2016-07-09 13:42:22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mężczyzna sika na elewacjię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17:13:10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08:04:15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INT-27586/16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ALEJKI PARKOWEJ WZDŁUŻ TORÓW TRAMWAJOWYCH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2016-07-14 07:26:32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- BLOKOWANIE RYCHU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PIASTOWSKA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11:34:08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NIEDŹWIEDZIA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08:12:50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INT-27119/16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WNIOSEK O KONTROLĘ POD KATEM NIEPRAWIDŁWOEGO POSTOJU POJAZDÓ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2016-07-11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21:43:15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17:32:47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07:37:27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08:38:38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08:38:38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żebrząca wsród przechodniów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żebrząca wsród przechodniów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05:38:21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jezdni zaparkowane pokazdy  wzdłuż linii ciągłej , utrudniają ruch kołowy (jeden przy ul. DYREKCYJNEJ, kolejne pojazdy bliżej ul. GLINIANEJ)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05:38:21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05:38:21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jezdni zaparkowane pokazdy  wzdłuż linii ciągłej , utrudniają ruch kołowy (jeden przy ul. DYREKCYJNEJ, kolejne pojazdy bliżej ul. GLINIANEJ)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07:42:21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05:38:21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INT-25995/16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jezdni zaparkowane pokazdy  wzdłuż linii ciągłej , utrudniają ruch kołowy (jeden przy ul. DYREKCYJNEJ, kolejne pojazdy bliżej ul. GLINIANEJ)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07:15:17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NA KOPERCIE ZZK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07:46:41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07:15:17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08:39:18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D-40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08:39:18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09:58:40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JEDEN POJAZD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UKRYTA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11:22:56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09:58:40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10:07:54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NIEPRAWIDŁOWO ZAPARKOWANE POJAZDY UTRUDNIAJĄ RUCH.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12:12:27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10:51:52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10:51:52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11:18:18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spożywania alkoholu w miejscu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zabroniony.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PROMENADA STAROMIEJSKA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11:18:29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11:18:18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11:36:57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nielegalnego handlu na terenie Parku Kulturowego.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11:37:03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11:53:47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i parkowanie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11:53:47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11:53:47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12:23:48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parku kulturowego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12:30:05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12:30:53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kopercie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19:56:57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12:33:11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PRZEJŚCIU PODZIEMNYM 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07:42:53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12:33:11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12:48:48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TĘCZOWA PRZY BUDCE TELEFONICZNEJ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17:38:14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12:48:48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by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12:51:32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12:51:32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12:56:20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REKLAMA W PASIE DROGOWYM BEZ ZGODY ZARZADCY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KAZIMIERZA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WIELKIEGO 31-33/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12:59:03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13:02:53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13:02:53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13:04:41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13:04:41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13:06:28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13:06:28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13:09:41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chodniku bokiem pojazdu brak 1,5 m prziścia dla pieszych , utrudnienie w ruchu stworzenie zagrożenia dla ruchu pieszychpojazd m-ki Mercedes o został odholowany na parking strzeżony D-1394 &lt;SO Borek 246 &gt;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SKIERNIEWICKA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13:13:26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14:14:59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ODCINKU OD UL. KOSMONAUTÓW A PORĘBSKIEJ  NIEPRAWIDŁOWE PARKOWANIE W STREFIE ZAMIESZKANIA.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15:13:25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14:14:59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14:14:59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ODCINKU OD UL. KOSMONAUTÓW A PORĘBSKIEJ  NIEPRAWIDŁOWE PARKOWANIE W STREFIE ZAMIESZKANIA.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15:13:25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14:14:59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14:18:32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EKIPA WYKONUJĄCA OCIEPLENIE BUDYNKU NIE ZABAEZPIECZYŁA ODPOWIEDNIO ELEWACJI I FRAGMENTY STYROPIANU ZANIECZYSZCZAJĄ POBLISKI TEREN.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STRAŻNICZA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09:36:28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14:18:32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14:30:15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WARZYWAMI/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15:20:50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16:55:56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16:55:56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16:55:56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16:55:56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17:36:13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D-40 W MIEJSCU NIE 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9-10/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18:15:47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17:36:13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18:07:26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reklamy na terenie pętli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autobusowej.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09:57:07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18:08:29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MARKI MERCEDES ZAPARKOWANY NA ZAKAZIE I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PILCZYCKA 95/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18:08:29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18:43:04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09:54:12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18:53:34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Restauracja BLT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&amp;TAPS wystawienie dwóch stojaków reklamowych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58/59/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18:53:45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19:02:49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PATROL OTRZYMAŁ ZGŁOSZENIE O PARKOWANIU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00:10:35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19:02:49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PATROL OTRZYMAŁ ZGŁOSZENIE O PARKOWANIU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00:10:35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21:51:47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pojazdy za D-40 Mitsubishi i Mercedes.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08:48:32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21:51:47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Mężczyzna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zanieczyszczający miejsce ogolnie dostępne dla publiczności.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BUDZISZYŃSKA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12:13:55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MKK300 sprzedaż w miejscu niedozwolonym bez zgody zarządcy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MKK300 sprzedaż w miejscu niedozwolonym bez zgody zarządcy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MKK500 gromadzenie odpadów bez tyt. prawnego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osoba spozywa piwo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DRODZE DLA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ŚW. MACIEJA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17:03:57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zakazie B-36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21:23:01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14:23:44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INT-27152/16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2016-07-12 07:13:14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16:25:50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16:25:50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16:25:50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10:57:26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11:57:02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PLAC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11:57:02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12:05:02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wjechała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GARNCARSKA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17:18:24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terenie gimnazjium 2 osoby z otwartym piwem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17:05:44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07:25:15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chodniku oraz na łuku - utrudnianie w ruchu pieszym sam.Opel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08:38:22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08:02:04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oraz na wys. 19 - strefa zamieszkania parkowanie pojazdów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12/14/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07:11:10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08:02:04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08:19:01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wys. sklepu Leviatan pojazd parkuje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09:28:56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08:19:01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zanieczyszczenie miejsca publicznego poprzez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gromadzenie smieci przez osobe stale przebywająca na ławce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61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09:04:04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dwóch pojazdów nie przy krawędzi jezdni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39-41/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09:04:04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09:09:47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09:11:27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09:44:19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mawewrowy - 3 pojazdy parkujące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10:57:10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09:44:19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09:44:19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plac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mawewrowy - 3 pojazdy parkujące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10:57:10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09:44:19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09:53:22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parkowanie pojazdów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97-117/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15:50:06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09:53:22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09:54:49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E-maiil z dnia 02.07.16 dotyczący zanieczyszczonego chodnika (łącznik do DH Astra od strony przystanku) odpadami i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zalegające odpady przy PizzeriiZ3.4042.46.2016.MK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SZYBOWCOWA 3B/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12:13:20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10:00:47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11:40:34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11:14:58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Współpraca z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11:16:18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11:14:58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11:24:31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Współpraca z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11:28:46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11:24:31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11:39:13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KONTROLE PARKOWANIA POJAZDÓW NA CHODNIKU I JEZDNI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WZDŁUŻ LINI CIĄGŁEJ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82-90/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11:59:19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kawiarni Borówka pojazd Mercedes Sprinter biały - parkuje na chodniku w miejscu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niedozwolonym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17:48:38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11:59:19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12:11:27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nieuprawnionych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DOKERSKA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13:00:29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12:11:27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13/73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12:12:58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jadąc w stronę ul. Braniborskiej - parkowanie pojazdów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16:58:06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12:12:58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12:54:29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13:16:06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12:54:29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13:10:39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13:10:39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13:38:11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POWSTAŃCÓW ŚLĄSKICH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14:43:10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13:38:11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14:27:37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14:28:15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15:29:22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róg Brodatego  - składowanie gruzu poremontowego w podwórko oraz sterta gabarytów - remont mieszkania w klatce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Pomorska 23 lub 25 - prośba osoby zgłaszjącej o sprawdzenie zgody u zarządcy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POMORSKA 23/29/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2016-07-15 10:47:15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15:29:22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18:28:30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05.07.2016 o godz 14:10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skontrolowano nieprawidłowo parkowanie na ul Malarskiej we Wrocławiu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18:28:30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18:28:30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05.07.2016 o godz 14:10 skontrolowano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nieprawidłowo parkowanie na ul Malarskiej we Wrocławiu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18:28:30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18:56:34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 przez ustawę.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POPOWICKA POLANA/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18:56:49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18:56:34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19:16:22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19:24:22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19:19:12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19:19:36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21:13:48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21:13:55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21:13:48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21:13:55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21:25:06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21:25:11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14/73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22:33:23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22:34:40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22:36:12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2016-07-05 22:36:26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interwencja wobec osoby sporzywającej alkohol -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schodach budynku Łaciarska 7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ŁACIARSKA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00:43:24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MKK50 brak rachunków (wymaganej ilości - terminy)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BLIŹNIACZA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MKK50 brak rachunków (wymaganej ilości - terminy)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KRZEMIENIECKA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14:30:10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Reklama w pasie drogowym bez zgody zarządcy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83/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18:38:05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umieszczanie plakatów bez zgody zarządcy.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07:17:11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Oklejone witryny okienne - Pl Nowy Targ 24 sklep KIBICA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NOWY TARG 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12:41:28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Wyklejone witryny okienne - KEBAB - ul.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Świdnicka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2016-07-18 12:41:55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INT-28220/16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blokowanie wyjazdu z garażu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ROENTGENA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2016-07-18 08:54:43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14:35:38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pomiędzu ul. Dworcową a Kołłątaja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00:46:17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chodniku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12:31:01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15/73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12:31:01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12:31:01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2016-07-11 07:37:20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jazda rowerem po zmroku bez wymaganego oświetlenia.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JĘDRZEJOWSKA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07:05:27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12:14:55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12:14:55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09:36:28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09:36:28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10:54:16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pomiędzu ul. Dworcową a Kołłątaja parkowanie pojazdów na chodniku 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00:46:17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06:36:17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zanieczyszczony wjazd i wyjazd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08:45:09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06:36:17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06:42:50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 na terenie ZDiUM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08:45:33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07:18:42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KOPERCIE DLA ZGK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ELŻBIETY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07:35:15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07:18:42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07:51:55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Ślęznej po prawej stronie parkowanie pojazdów z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PETRUSEWICZA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08:52:23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07:51:55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16/73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08:22:24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handel.Koljene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09:55:13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08:22:24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08:22:24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handel.Koljene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09:55:13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08:22:24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09:23:06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KOMENDZIE POJAZDY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15:53:35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09:33:18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Barlickiegi pojazd marki Nissan Almera zaparkowany na skrzyżowaniu, utrudnia widoczność.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09:53:05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09:33:18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10:22:47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 NR 86,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63-75 POJAZDY ZAPARKOWANE NA PRZEJŚCIU DLA PIESZYCH I NA CHODNIKU-BRAK 1,5 M SZER.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86/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13:43:10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10:22:47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 NR 86, 63-75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PRZEJŚCIU DLA PIESZYCH I NA CHODNIKU-BRAK 1,5 M SZER.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86/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13:43:10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10:29:24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zakazie +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trawnik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32-34/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11:22:52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10:29:24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10:34:58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BIEDRONKI 3 STOISKA Z NIELEGALNYM HANDLEM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SZYBOWCOWA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11:15:21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10:34:58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10:47:37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SKWIERZYŃSKA A GAJOWICKA POJAZDY ZA B-36KOLEJNE ZGŁOSZENIE G. 11.20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12:10:27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10:57:50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nr 7 parkowanie za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WOLNOŚCI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16:00:02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10:57:50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11:26:46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12:11:10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11:26:46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11:26:46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12:11:10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11:26:46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12:02:30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Oławska przystanek linii "K" w kierunku Krupniczj parkuje pojazd osobowy - prośba o założenie blokady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12:02:30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12:27:21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Prowadzenie sprzedaży na terenie gminy poza miejsce wyznaczonym do tego ul Skarbowców przy parkingu.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6/8/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12:30:32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17/73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12:50:53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skrzyżowanie z ul.Energetyczną-parkowanie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12:50:53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skrzyżowanie z ul.Energetyczną-parkowanie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12:51:36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13:27:55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POJAZDY W STR. ZAMIESZKANIA OBOK ŚMIETNIKA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11:01:41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13:27:55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13:30:52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13:32:43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13:32:43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13:34:03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13:35:20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13:35:26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13:35:20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14:07:03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kopercie ZZK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ELŻBIETY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15:06:26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14:07:03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14:16:04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Czekoladowa a Cukrowa parkowanie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CZEKOLADOWA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14:16:33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14:16:04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Czekoladowa a Cukrowa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CZEKOLADOWA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14:16:33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15:42:58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Gubińska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16:28:28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15:42:58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17:08:37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DĄBROWSKIEGO POJAZDY ZA D-40 W MIEJSCACH INNYCH NIŻ 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117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00:21:01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17:08:37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17:08:37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DĄBROWSKIEGO POJAZDY ZA D-40 W MIEJSCACH INNYCH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NIŻ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117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00:21:01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17:08:37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17:10:58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INT-26491/16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11:05:24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18/73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19:15:53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terenie placu zabaw na terenie SP nr 45 przebywa para z psem, ktory biega luzemi załatwia swoje potrzeby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KRAJEWSKIEGO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12:30:11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19:15:53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19:26:18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 POJAZDÓW ZA D-40 W MIEJSCACH INNYCH NIŻ WYZNACZONE (W PARKU)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GÓRECKA 1-2/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07:25:31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19:26:18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20:21:32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d-40-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07:31:51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20:21:32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22:07:07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zaparkowany niezgodnie z oznakowaniem  - blokuje 4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miejsca parkingowe przy ZETO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7/13/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2016-07-06 22:40:04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22:07:07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MKK250 brak umów i rachunków na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KUNICKIEGO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08:43:49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umow i rachunkow na wywoz nieczystosci cieklych, wspolpraca z WŚiR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STANISŁAWOWSKA 117/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2016-08-03 08:55:56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07:16:10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15:39:17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15:45:29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01:48:07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miejscem wyznaczonym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01:50:01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01:45:35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01:52:23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01:52:23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19/73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NIESTOSOWANIE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14:43:57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15:34:42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07:40:35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za D-40 w miejscach nie wyznaczonych, przy bramach wejściowych do klatek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DRZEWIECKIEGO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09:15:51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07:40:35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07:40:35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D-40 w miejscach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nie wyznaczonych, przy bramach wejściowych do klatek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DRZEWIECKIEGO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09:15:51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07:40:35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10:44:24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STRAŻY POŻARNEJ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15:49:20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11:03:06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11:03:06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11:10:38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strony JP II do Zelwerowicza parkowanie pojazdów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chodniku za B-36 i 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14:15:09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11:11:46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HANDEL WARZYWAMI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19:39:28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11:11:46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13:09:00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przejściu podziemnym ustawione stoiska handlowe.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13:09:00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przejściu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podziemnym ustawione stoiska handlowe.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13:20:28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Prowadzenie sprzedaży na terenie gminy poza miejscem wyznaczonym do tego przy ulicy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Skarbowców.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6/8/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13:23:38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13:20:28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15:00:31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pojazdów na jezdni, chodniku w rejonie dojazdu do szkoły oficerskiej.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19:33:51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20/73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15:44:42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15:44:42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15:48:02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KONSTYTUCJI 3-GO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15:48:02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KONSTYTUCJI 3-GO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15:48:09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15:50:46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15:50:53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16:06:42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Ślężnej parkowanie za B-36 przy Parku Skowronim.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16:06:42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16:16:55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Opolska między Zabrzańską a Świątnicką VW i Fiat za B-36 dodatkowo częścuiowo na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18:16:03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16:16:55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16:49:33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osoba nieletnia żebrze 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lokalu Vega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16:49:50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16:53:57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17:51:04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w miejscu obowiązywania znaku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17:51:21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17:51:04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2016-07-07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18:23:13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INT-26609/16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zanieczyszczonego wjazdu/wyjazdu z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2016-07-08 12:30:01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/>
    <w:sectPr>
      <w:pgSz w:w="16838" w:h="11906"/>
      <w:pgMar w:top="567" w:right="567" w:bottom="567" w:left="567" w:header="708" w:footer="708" w:gutter="0"/>
      <w:pgNumType w:start="3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405</Pages>
  <Words>80606</Words>
  <Characters>483640</Characters>
  <Application>Microsoft Office Word</Application>
  <DocSecurity>0</DocSecurity>
  <Lines>4030</Lines>
  <Paragraphs>1126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dcterms:created xsi:type="dcterms:W3CDTF">2018-03-27T16:25:00Z</dcterms:created>
  <dcterms:modified xsi:type="dcterms:W3CDTF">2018-03-27T16:25:00Z</dcterms:modified>
</cp:coreProperties>
</file>