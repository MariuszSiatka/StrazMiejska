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1.0.0 -->
  <w:body>
    <w:tbl>
      <w:tblPr>
        <w:tblStyle w:val="TableNormal"/>
        <w:tblW w:w="15250" w:type="dxa"/>
        <w:tblInd w:w="10" w:type="dxa"/>
        <w:tblLayout w:type="fixed"/>
        <w:tblCellMar>
          <w:top w:w="0" w:type="dxa"/>
          <w:left w:w="10" w:type="dxa"/>
          <w:bottom w:w="0" w:type="dxa"/>
          <w:right w:w="10" w:type="dxa"/>
        </w:tblCellMar>
        <w:tblLook w:val="0000"/>
      </w:tblPr>
      <w:tblGrid>
        <w:gridCol w:w="56"/>
        <w:gridCol w:w="612"/>
        <w:gridCol w:w="1225"/>
        <w:gridCol w:w="668"/>
        <w:gridCol w:w="445"/>
        <w:gridCol w:w="2282"/>
        <w:gridCol w:w="612"/>
        <w:gridCol w:w="2282"/>
        <w:gridCol w:w="2282"/>
        <w:gridCol w:w="1503"/>
        <w:gridCol w:w="334"/>
        <w:gridCol w:w="111"/>
        <w:gridCol w:w="1057"/>
        <w:gridCol w:w="1725"/>
        <w:gridCol w:w="56"/>
      </w:tblGrid>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val="restart"/>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15:10:00</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292</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2016-07-07 18:29:41</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INT-26612/16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Naprawa pojadu na podwórku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PORZĄDKOWA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KOŚCIELNA 15/</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400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2016-07-08 12:26:58</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14:30:00</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2782" w:type="dxa"/>
            <w:gridSpan w:val="2"/>
            <w:vMerge w:val="restart"/>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Strona: 21/73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5232" w:type="dxa"/>
            <w:gridSpan w:val="5"/>
            <w:vMerge w:val="restart"/>
            <w:shd w:val="clear" w:color="auto" w:fill="auto"/>
            <w:tcMar>
              <w:top w:w="0" w:type="dxa"/>
              <w:left w:w="10" w:type="dxa"/>
              <w:bottom w:w="0" w:type="dxa"/>
              <w:right w:w="10" w:type="dxa"/>
            </w:tcMar>
          </w:tcPr>
          <w:p w:rsidR="007D4361">
            <w:pPr>
              <w:rPr>
                <w:rFonts w:ascii="Arial" w:hAnsi="Arial"/>
                <w:color w:val="000000"/>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2782" w:type="dxa"/>
            <w:gridSpan w:val="2"/>
            <w:vMerge/>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5232" w:type="dxa"/>
            <w:gridSpan w:val="5"/>
            <w:vMerge/>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2893" w:type="dxa"/>
            <w:gridSpan w:val="3"/>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 xml:space="preserve">Created by Tomasz </w:t>
            </w:r>
            <w:r>
              <w:rPr>
                <w:rFonts w:ascii="Arial" w:hAnsi="Arial"/>
                <w:i/>
                <w:color w:val="000000"/>
                <w:sz w:val="16"/>
                <w:szCs w:val="16"/>
              </w:rPr>
              <w:t>Beliczyński</w:t>
            </w:r>
          </w:p>
        </w:tc>
        <w:tc>
          <w:tcPr>
            <w:tcW w:w="56" w:type="dxa"/>
            <w:shd w:val="clear" w:color="auto" w:fill="auto"/>
            <w:tcMar>
              <w:top w:w="0" w:type="dxa"/>
              <w:left w:w="10" w:type="dxa"/>
              <w:bottom w:w="0" w:type="dxa"/>
              <w:right w:w="10" w:type="dxa"/>
            </w:tcMar>
          </w:tcPr>
          <w:p w:rsidR="007D4361">
            <w:pPr>
              <w:rPr>
                <w:sz w:val="16"/>
                <w:szCs w:val="16"/>
              </w:rPr>
            </w:pPr>
          </w:p>
        </w:tc>
      </w:tr>
    </w:tbl>
    <w:p>
      <w:pPr>
        <w:sectPr>
          <w:type w:val="nextPage"/>
          <w:pgSz w:w="16838" w:h="11906"/>
          <w:pgMar w:top="567" w:right="567" w:bottom="567" w:left="567" w:header="708" w:footer="708" w:gutter="0"/>
          <w:pgNumType w:start="301"/>
          <w:cols w:space="708"/>
          <w:titlePg w:val="0"/>
        </w:sectPr>
      </w:pPr>
    </w:p>
    <w:tbl>
      <w:tblPr>
        <w:tblStyle w:val="TableNormal"/>
        <w:tblW w:w="15250" w:type="dxa"/>
        <w:tblInd w:w="10" w:type="dxa"/>
        <w:tblLayout w:type="fixed"/>
        <w:tblCellMar>
          <w:top w:w="0" w:type="dxa"/>
          <w:left w:w="10" w:type="dxa"/>
          <w:bottom w:w="0" w:type="dxa"/>
          <w:right w:w="10" w:type="dxa"/>
        </w:tblCellMar>
        <w:tblLook w:val="0000"/>
      </w:tblPr>
      <w:tblGrid>
        <w:gridCol w:w="56"/>
        <w:gridCol w:w="612"/>
        <w:gridCol w:w="1225"/>
        <w:gridCol w:w="1113"/>
        <w:gridCol w:w="2282"/>
        <w:gridCol w:w="612"/>
        <w:gridCol w:w="2282"/>
        <w:gridCol w:w="2282"/>
        <w:gridCol w:w="1503"/>
        <w:gridCol w:w="334"/>
        <w:gridCol w:w="111"/>
        <w:gridCol w:w="1057"/>
        <w:gridCol w:w="1725"/>
        <w:gridCol w:w="56"/>
      </w:tblGrid>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L.p.</w:t>
            </w:r>
          </w:p>
        </w:tc>
        <w:tc>
          <w:tcPr>
            <w:tcW w:w="1225"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DataGodzina</w:t>
            </w:r>
          </w:p>
        </w:tc>
        <w:tc>
          <w:tcPr>
            <w:tcW w:w="1113"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Numer</w:t>
            </w:r>
          </w:p>
        </w:tc>
        <w:tc>
          <w:tcPr>
            <w:tcW w:w="2894"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Opis</w:t>
            </w:r>
          </w:p>
        </w:tc>
        <w:tc>
          <w:tcPr>
            <w:tcW w:w="228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Typ</w:t>
            </w:r>
          </w:p>
        </w:tc>
        <w:tc>
          <w:tcPr>
            <w:tcW w:w="228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Miejsce</w:t>
            </w:r>
          </w:p>
        </w:tc>
        <w:tc>
          <w:tcPr>
            <w:tcW w:w="1503"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Status</w:t>
            </w:r>
          </w:p>
        </w:tc>
        <w:tc>
          <w:tcPr>
            <w:tcW w:w="1502"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Kwota mandatu</w:t>
            </w:r>
          </w:p>
        </w:tc>
        <w:tc>
          <w:tcPr>
            <w:tcW w:w="1781"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Data zakończenia</w:t>
            </w: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293</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2016-07-07 18:37:07</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INT-26613/16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PARKOWANIE POJAZDÓW POZA MIEJSCEM WYZNACZONYM, </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BULWAR DEDALA 19/</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2016-07-08 06:27:11</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18:37:07</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294</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2016-07-07 19:26:33</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INT-26620/16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HANDEL NA TERENIE GMINY</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ŚWIĘTEGO WINCENTEGO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2016-07-07 19:26:52</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11:10:00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295</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2016-07-07 19:33:51</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INT-26621/16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ROZWIESZANIE OGŁOSZEŃ NA </w:t>
            </w:r>
            <w:r>
              <w:rPr>
                <w:rFonts w:ascii="Arial" w:hAnsi="Arial"/>
                <w:color w:val="000000"/>
                <w:sz w:val="16"/>
                <w:szCs w:val="16"/>
              </w:rPr>
              <w:t>LATARNIACH</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PLAKATY (REKLAMY)</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POMORSKA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2016-07-07 19:34:49</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12:10:00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296</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2016-07-07 20:09:25</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INT-26623/16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za B-35 (kod 4kluczyk7)</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MASLICKA 173/</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2016-07-08 06:29:55</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20:09:25</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297</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2016-07-07 20:13:58</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INT-26624/16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na postoju taxi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WŁODKOWICA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2016-07-07 23:58:31</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20:13:58</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298</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2016-07-08</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INT-27033/16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Spożywanie alkoholu w miejscu </w:t>
            </w:r>
            <w:r>
              <w:rPr>
                <w:rFonts w:ascii="Arial" w:hAnsi="Arial"/>
                <w:color w:val="000000"/>
                <w:sz w:val="16"/>
                <w:szCs w:val="16"/>
              </w:rPr>
              <w:t xml:space="preserve">zabroniony. </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SPOŻYWANIE ALKOHOLU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ŻEROMSKIEGO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2016-07-12 06:45:13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12:05:00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299</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2016-07-08</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INT-27065/16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Zaśmiecanie miejsca gromadzenia odpadów.</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PORZĄDKOWA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PRZEJŚCIE GARNCARSKIE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2016-07-11 14:41:12</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10:52:00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300</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2016-07-08</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INT-26967/16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ZAŚMIECANIE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PORZĄDKOWA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KOWALSKA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2016-07-11 08:19:42</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21:00:00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301</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2016-07-08</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INT-26959/16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spożywanie alkoholu  w miejscu zabronionym</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SPOŻYWANIE ALKOHOLU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PARK GRABISZYŃSKI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2016-07-11 07:44:37</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11:40:00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302</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2016-07-08</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INT-27696/16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zatrzymanie pojazdu na przejściu dla pieszych.</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RUMIANKOWA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2016-07-14 13:18:04</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14:30:00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303</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2016-07-08</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INT-26757/16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2 stoiska handlowe na płycie rynku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RYNEK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2016-07-08 19:13:50</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17:30:00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304</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2016-07-08</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INT-26757/16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2 stoiska handlowe na płycie rynku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RYNEK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 xml:space="preserve">2016-07-08 </w:t>
            </w:r>
            <w:r>
              <w:rPr>
                <w:rFonts w:ascii="Arial" w:hAnsi="Arial"/>
                <w:i/>
                <w:color w:val="000000"/>
                <w:sz w:val="16"/>
                <w:szCs w:val="16"/>
              </w:rPr>
              <w:t>19:13:50</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17:30:00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305</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2016-07-08</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INT-27082/16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handel na terenie gminy bez zezwolenia.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KOZANOWSKA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2016-07-11 17:08:31</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10:50:00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306</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2016-07-08</w:t>
            </w:r>
          </w:p>
        </w:tc>
        <w:tc>
          <w:tcPr>
            <w:tcW w:w="1113"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INT-27084/16</w:t>
            </w:r>
          </w:p>
        </w:tc>
        <w:tc>
          <w:tcPr>
            <w:tcW w:w="2894" w:type="dxa"/>
            <w:gridSpan w:val="2"/>
            <w:shd w:val="clear" w:color="auto" w:fill="auto"/>
            <w:tcMar>
              <w:top w:w="0" w:type="dxa"/>
              <w:left w:w="10" w:type="dxa"/>
              <w:bottom w:w="0" w:type="dxa"/>
              <w:right w:w="10" w:type="dxa"/>
            </w:tcMar>
          </w:tcPr>
          <w:p w:rsidR="007D4361">
            <w:pPr>
              <w:spacing w:after="0"/>
              <w:rPr>
                <w:rFonts w:ascii="Arial" w:hAnsi="Arial"/>
                <w:color w:val="000000"/>
                <w:sz w:val="16"/>
                <w:szCs w:val="16"/>
              </w:rPr>
            </w:pPr>
            <w:r>
              <w:rPr>
                <w:rFonts w:ascii="Arial" w:hAnsi="Arial"/>
                <w:color w:val="000000"/>
                <w:sz w:val="16"/>
                <w:szCs w:val="16"/>
              </w:rPr>
              <w:t xml:space="preserve">handel, na terenie gminy bez </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HORBACZEWSKIEGO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2016-07-11 17:12:26</w:t>
            </w:r>
          </w:p>
        </w:tc>
        <w:tc>
          <w:tcPr>
            <w:tcW w:w="56" w:type="dxa"/>
            <w:shd w:val="clear" w:color="auto" w:fill="auto"/>
            <w:tcMar>
              <w:top w:w="0" w:type="dxa"/>
              <w:left w:w="10" w:type="dxa"/>
              <w:bottom w:w="0" w:type="dxa"/>
              <w:right w:w="10" w:type="dxa"/>
            </w:tcMar>
          </w:tcPr>
          <w:p w:rsidR="007D4361">
            <w:pPr>
              <w:rPr>
                <w:sz w:val="16"/>
                <w:szCs w:val="16"/>
              </w:rPr>
            </w:pPr>
          </w:p>
        </w:tc>
      </w:tr>
    </w:tbl>
    <w:p>
      <w:pPr>
        <w:sectPr>
          <w:pgSz w:w="16838" w:h="11906"/>
          <w:pgMar w:top="567" w:right="567" w:bottom="567" w:left="567" w:header="708" w:footer="708" w:gutter="0"/>
          <w:pgNumType w:start="302"/>
          <w:cols w:space="708"/>
        </w:sectPr>
      </w:pPr>
    </w:p>
    <w:tbl>
      <w:tblPr>
        <w:tblStyle w:val="TableNormal"/>
        <w:tblW w:w="15250" w:type="dxa"/>
        <w:tblInd w:w="10" w:type="dxa"/>
        <w:tblLayout w:type="fixed"/>
        <w:tblCellMar>
          <w:top w:w="0" w:type="dxa"/>
          <w:left w:w="10" w:type="dxa"/>
          <w:bottom w:w="0" w:type="dxa"/>
          <w:right w:w="10" w:type="dxa"/>
        </w:tblCellMar>
        <w:tblLook w:val="0000"/>
      </w:tblPr>
      <w:tblGrid>
        <w:gridCol w:w="56"/>
        <w:gridCol w:w="612"/>
        <w:gridCol w:w="1225"/>
        <w:gridCol w:w="668"/>
        <w:gridCol w:w="445"/>
        <w:gridCol w:w="2282"/>
        <w:gridCol w:w="612"/>
        <w:gridCol w:w="2282"/>
        <w:gridCol w:w="2282"/>
        <w:gridCol w:w="1503"/>
        <w:gridCol w:w="334"/>
        <w:gridCol w:w="111"/>
        <w:gridCol w:w="1057"/>
        <w:gridCol w:w="1725"/>
        <w:gridCol w:w="56"/>
      </w:tblGrid>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tc>
        <w:tc>
          <w:tcPr>
            <w:tcW w:w="1225" w:type="dxa"/>
            <w:shd w:val="clear" w:color="auto" w:fill="auto"/>
            <w:tcMar>
              <w:top w:w="0" w:type="dxa"/>
              <w:left w:w="10" w:type="dxa"/>
              <w:bottom w:w="0" w:type="dxa"/>
              <w:right w:w="10" w:type="dxa"/>
            </w:tcMar>
          </w:tcPr>
          <w:p/>
        </w:tc>
        <w:tc>
          <w:tcPr>
            <w:tcW w:w="1113" w:type="dxa"/>
            <w:gridSpan w:val="2"/>
            <w:vMerge w:val="restart"/>
            <w:shd w:val="clear" w:color="auto" w:fill="auto"/>
            <w:tcMar>
              <w:top w:w="0" w:type="dxa"/>
              <w:left w:w="10" w:type="dxa"/>
              <w:bottom w:w="0" w:type="dxa"/>
              <w:right w:w="10" w:type="dxa"/>
            </w:tcMar>
            <w:vAlign w:val="center"/>
          </w:tcPr>
          <w:p/>
        </w:tc>
        <w:tc>
          <w:tcPr>
            <w:tcW w:w="2894" w:type="dxa"/>
            <w:gridSpan w:val="2"/>
            <w:shd w:val="clear" w:color="auto" w:fill="auto"/>
            <w:tcMar>
              <w:top w:w="0" w:type="dxa"/>
              <w:left w:w="10" w:type="dxa"/>
              <w:bottom w:w="0" w:type="dxa"/>
              <w:right w:w="10" w:type="dxa"/>
            </w:tcMar>
          </w:tcPr>
          <w:p w:rsidR="007D4361">
            <w:pPr>
              <w:spacing w:before="0"/>
              <w:rPr>
                <w:rFonts w:ascii="Arial" w:hAnsi="Arial"/>
                <w:color w:val="000000"/>
                <w:sz w:val="16"/>
                <w:szCs w:val="16"/>
              </w:rPr>
            </w:pPr>
            <w:r>
              <w:rPr>
                <w:rFonts w:ascii="Arial" w:hAnsi="Arial"/>
                <w:color w:val="000000"/>
                <w:sz w:val="16"/>
                <w:szCs w:val="16"/>
              </w:rPr>
              <w:t>zezwolenia.</w:t>
            </w:r>
          </w:p>
        </w:tc>
        <w:tc>
          <w:tcPr>
            <w:tcW w:w="2282" w:type="dxa"/>
            <w:shd w:val="clear" w:color="auto" w:fill="auto"/>
            <w:tcMar>
              <w:top w:w="0" w:type="dxa"/>
              <w:left w:w="10" w:type="dxa"/>
              <w:bottom w:w="0" w:type="dxa"/>
              <w:right w:w="10" w:type="dxa"/>
            </w:tcMar>
            <w:vAlign w:val="center"/>
          </w:tcPr>
          <w:p/>
        </w:tc>
        <w:tc>
          <w:tcPr>
            <w:tcW w:w="2282" w:type="dxa"/>
            <w:shd w:val="clear" w:color="auto" w:fill="auto"/>
            <w:tcMar>
              <w:top w:w="0" w:type="dxa"/>
              <w:left w:w="10" w:type="dxa"/>
              <w:bottom w:w="0" w:type="dxa"/>
              <w:right w:w="10" w:type="dxa"/>
            </w:tcMar>
            <w:vAlign w:val="center"/>
          </w:tcPr>
          <w:p/>
        </w:tc>
        <w:tc>
          <w:tcPr>
            <w:tcW w:w="1503" w:type="dxa"/>
            <w:shd w:val="clear" w:color="auto" w:fill="auto"/>
            <w:tcMar>
              <w:top w:w="0" w:type="dxa"/>
              <w:left w:w="10" w:type="dxa"/>
              <w:bottom w:w="0" w:type="dxa"/>
              <w:right w:w="10" w:type="dxa"/>
            </w:tcMar>
            <w:vAlign w:val="center"/>
          </w:tcPr>
          <w:p/>
        </w:tc>
        <w:tc>
          <w:tcPr>
            <w:tcW w:w="1502" w:type="dxa"/>
            <w:gridSpan w:val="3"/>
            <w:shd w:val="clear" w:color="auto" w:fill="auto"/>
            <w:tcMar>
              <w:top w:w="0" w:type="dxa"/>
              <w:left w:w="10" w:type="dxa"/>
              <w:bottom w:w="0" w:type="dxa"/>
              <w:right w:w="10" w:type="dxa"/>
            </w:tcMar>
            <w:vAlign w:val="center"/>
          </w:tcPr>
          <w:p/>
        </w:tc>
        <w:tc>
          <w:tcPr>
            <w:tcW w:w="1725" w:type="dxa"/>
            <w:shd w:val="clear" w:color="auto" w:fill="auto"/>
            <w:tcMar>
              <w:top w:w="0" w:type="dxa"/>
              <w:left w:w="10" w:type="dxa"/>
              <w:bottom w:w="0" w:type="dxa"/>
              <w:right w:w="10" w:type="dxa"/>
            </w:tcMar>
            <w:vAlign w:val="center"/>
          </w:tcPr>
          <w:p/>
        </w:tc>
        <w:tc>
          <w:tcPr>
            <w:tcW w:w="56" w:type="dxa"/>
            <w:shd w:val="clear" w:color="auto" w:fill="auto"/>
            <w:tcMar>
              <w:top w:w="0" w:type="dxa"/>
              <w:left w:w="10" w:type="dxa"/>
              <w:bottom w:w="0" w:type="dxa"/>
              <w:right w:w="10" w:type="dxa"/>
            </w:tcMar>
          </w:tc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11:20:00</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2782" w:type="dxa"/>
            <w:gridSpan w:val="2"/>
            <w:vMerge w:val="restart"/>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Strona: 22/73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5232" w:type="dxa"/>
            <w:gridSpan w:val="5"/>
            <w:vMerge w:val="restart"/>
            <w:shd w:val="clear" w:color="auto" w:fill="auto"/>
            <w:tcMar>
              <w:top w:w="0" w:type="dxa"/>
              <w:left w:w="10" w:type="dxa"/>
              <w:bottom w:w="0" w:type="dxa"/>
              <w:right w:w="10" w:type="dxa"/>
            </w:tcMar>
          </w:tcPr>
          <w:p w:rsidR="007D4361">
            <w:pPr>
              <w:rPr>
                <w:rFonts w:ascii="Arial" w:hAnsi="Arial"/>
                <w:color w:val="000000"/>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2782" w:type="dxa"/>
            <w:gridSpan w:val="2"/>
            <w:vMerge/>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5232" w:type="dxa"/>
            <w:gridSpan w:val="5"/>
            <w:vMerge/>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2893" w:type="dxa"/>
            <w:gridSpan w:val="3"/>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Created by Tomasz Beliczyński</w:t>
            </w:r>
          </w:p>
        </w:tc>
        <w:tc>
          <w:tcPr>
            <w:tcW w:w="56" w:type="dxa"/>
            <w:shd w:val="clear" w:color="auto" w:fill="auto"/>
            <w:tcMar>
              <w:top w:w="0" w:type="dxa"/>
              <w:left w:w="10" w:type="dxa"/>
              <w:bottom w:w="0" w:type="dxa"/>
              <w:right w:w="10" w:type="dxa"/>
            </w:tcMar>
          </w:tcPr>
          <w:p w:rsidR="007D4361">
            <w:pPr>
              <w:rPr>
                <w:sz w:val="16"/>
                <w:szCs w:val="16"/>
              </w:rPr>
            </w:pPr>
          </w:p>
        </w:tc>
      </w:tr>
    </w:tbl>
    <w:p>
      <w:pPr>
        <w:sectPr>
          <w:type w:val="nextPage"/>
          <w:pgSz w:w="16838" w:h="11906"/>
          <w:pgMar w:top="567" w:right="567" w:bottom="567" w:left="567" w:header="708" w:footer="708" w:gutter="0"/>
          <w:pgNumType w:start="303"/>
          <w:cols w:space="708"/>
          <w:titlePg w:val="0"/>
        </w:sectPr>
      </w:pPr>
    </w:p>
    <w:tbl>
      <w:tblPr>
        <w:tblStyle w:val="TableNormal"/>
        <w:tblW w:w="15250" w:type="dxa"/>
        <w:tblInd w:w="10" w:type="dxa"/>
        <w:tblLayout w:type="fixed"/>
        <w:tblCellMar>
          <w:top w:w="0" w:type="dxa"/>
          <w:left w:w="10" w:type="dxa"/>
          <w:bottom w:w="0" w:type="dxa"/>
          <w:right w:w="10" w:type="dxa"/>
        </w:tblCellMar>
        <w:tblLook w:val="0000"/>
      </w:tblPr>
      <w:tblGrid>
        <w:gridCol w:w="56"/>
        <w:gridCol w:w="612"/>
        <w:gridCol w:w="1225"/>
        <w:gridCol w:w="1113"/>
        <w:gridCol w:w="2282"/>
        <w:gridCol w:w="612"/>
        <w:gridCol w:w="2282"/>
        <w:gridCol w:w="2282"/>
        <w:gridCol w:w="1503"/>
        <w:gridCol w:w="334"/>
        <w:gridCol w:w="111"/>
        <w:gridCol w:w="1057"/>
        <w:gridCol w:w="1725"/>
        <w:gridCol w:w="56"/>
      </w:tblGrid>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L.p.</w:t>
            </w:r>
          </w:p>
        </w:tc>
        <w:tc>
          <w:tcPr>
            <w:tcW w:w="1225"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DataGodzina</w:t>
            </w:r>
          </w:p>
        </w:tc>
        <w:tc>
          <w:tcPr>
            <w:tcW w:w="1113"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Numer</w:t>
            </w:r>
          </w:p>
        </w:tc>
        <w:tc>
          <w:tcPr>
            <w:tcW w:w="2894"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Opis</w:t>
            </w:r>
          </w:p>
        </w:tc>
        <w:tc>
          <w:tcPr>
            <w:tcW w:w="228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Typ</w:t>
            </w:r>
          </w:p>
        </w:tc>
        <w:tc>
          <w:tcPr>
            <w:tcW w:w="228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Miejsce</w:t>
            </w:r>
          </w:p>
        </w:tc>
        <w:tc>
          <w:tcPr>
            <w:tcW w:w="1503"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Status</w:t>
            </w:r>
          </w:p>
        </w:tc>
        <w:tc>
          <w:tcPr>
            <w:tcW w:w="1502"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Kwota mandatu</w:t>
            </w:r>
          </w:p>
        </w:tc>
        <w:tc>
          <w:tcPr>
            <w:tcW w:w="1781"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Data zakończenia</w:t>
            </w: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307</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2016-07-08</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INT-27086/16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handel na terenie gminy bez zezwolenia.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ESTOŃSKA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2016-07-11 17:15:41</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10:15:00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308</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2016-07-08</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INT-27087/16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handel na terenie gminy bez </w:t>
            </w:r>
            <w:r>
              <w:rPr>
                <w:rFonts w:ascii="Arial" w:hAnsi="Arial"/>
                <w:color w:val="000000"/>
                <w:sz w:val="16"/>
                <w:szCs w:val="16"/>
              </w:rPr>
              <w:t>zezwolenia.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STRZEGOMSKA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2016-07-11 17:19:53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10:15:00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309</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2016-07-08</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INT-26957/16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niestosowanie się do znaku B-1</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BEZPIECZEŃSTWO W KOMUNIKACJI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MOSTY MŁYŃSKIE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2016-07-11 07:41:16</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18:45:00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310</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2016-07-08</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INT-26957/16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niestosowanie się do znaku B-1</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BEZPIECZEŃSTWO W KOMUNIKACJI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MOSTY MŁYŃSKIE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2016-07-11 07:41:16</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18:45:00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311</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2016-07-08</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INT-27077/16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2 osoby głośno krzyczące w podwórku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ZAKŁÓCANIE CISZY NOCNEJ</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WIDOK 1-3/</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POUCZENIE</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2016-07-11 16:15:43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23:50:00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312</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2016-07-08</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INT-27078/16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3 osoby spożywajace aklohol w podwórku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SPOŻYWANIE ALKOHOLU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SZEWSKA 68/</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POUCZENIE</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2016-07-11 16:21:39</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23:05:00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313</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2016-07-08 08:05:10</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INT-26649/16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handel warzywami, przy przychodni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OSTROWSKIEGO 1/</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2016-07-08 10:32:23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08:05:10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314</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2016-07-08 08:12:00</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INT-26652/16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HANDEL BEZ ZEZWOLENIA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JEMIOŁOWA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2016-07-08 09:18:35</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08:12:00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315</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2016-07-08 08:34:55</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INT-26660/16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NA WYS. PRZEDSZKOLA CZARNE BMW ZK ... PARKUJE ZA B-36</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BISKUPIA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2016-07-08 11:22:44</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08:34:55</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316</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2016-07-08 09:06:07</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INT-26667/16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PRZY PLACU ZABAW NA TRAWNIKU USTAWIONY KONTENER NE ODPADY BUDOWLANE, PRZY SAMEJ BRAMIE WEJŚCIOWEJ. NISZCZENIE ROŚLINNOŚCI, DURZE ZAPYLENIE NA PLAC ZABAW</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PORZĄDKOWA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LEGNICKA 26/</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2016-07-08 09:41:17</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09:06:07</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317</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2016-07-08 09:53:06</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INT-26673/16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PRZY KSIĘGARNI HANDEL BEZ ZEZWOLENIA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PL. LEGIONÓW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2016-07-08 16:48:51</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09:53:06</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318</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2016-07-08 10:12:48</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INT-26675/16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A CIEPŁA HANDEL TRUSKAWKĄ</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GLINIANA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2016-07-08 16:49:35</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10:12:48</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bl>
    <w:p>
      <w:pPr>
        <w:sectPr>
          <w:pgSz w:w="16838" w:h="11906"/>
          <w:pgMar w:top="567" w:right="567" w:bottom="567" w:left="567" w:header="708" w:footer="708" w:gutter="0"/>
          <w:pgNumType w:start="304"/>
          <w:cols w:space="708"/>
        </w:sectPr>
      </w:pPr>
    </w:p>
    <w:tbl>
      <w:tblPr>
        <w:tblStyle w:val="TableNormal"/>
        <w:tblW w:w="15250" w:type="dxa"/>
        <w:tblInd w:w="10" w:type="dxa"/>
        <w:tblLayout w:type="fixed"/>
        <w:tblCellMar>
          <w:top w:w="0" w:type="dxa"/>
          <w:left w:w="10" w:type="dxa"/>
          <w:bottom w:w="0" w:type="dxa"/>
          <w:right w:w="10" w:type="dxa"/>
        </w:tblCellMar>
        <w:tblLook w:val="0000"/>
      </w:tblPr>
      <w:tblGrid>
        <w:gridCol w:w="56"/>
        <w:gridCol w:w="612"/>
        <w:gridCol w:w="1225"/>
        <w:gridCol w:w="668"/>
        <w:gridCol w:w="445"/>
        <w:gridCol w:w="2282"/>
        <w:gridCol w:w="612"/>
        <w:gridCol w:w="2282"/>
        <w:gridCol w:w="2282"/>
        <w:gridCol w:w="1503"/>
        <w:gridCol w:w="334"/>
        <w:gridCol w:w="111"/>
        <w:gridCol w:w="1057"/>
        <w:gridCol w:w="1725"/>
        <w:gridCol w:w="56"/>
      </w:tblGrid>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319</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2016-07-08 11:07:42</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INT-26680/16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POJAZDY ZA B-36</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KACZMARSKIEGO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2016-07-08 12:19:28</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11:07:42</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320</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2016-07-08 11:20:11</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INT-26688/16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OSOBY ŻEBRZĄCE </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ŻEBRZĄCY</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RYNEK 7/</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2016-07-08 15:12:44</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10:05:00</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2782" w:type="dxa"/>
            <w:gridSpan w:val="2"/>
            <w:vMerge w:val="restart"/>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Strona: 23/73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5232" w:type="dxa"/>
            <w:gridSpan w:val="5"/>
            <w:vMerge w:val="restart"/>
            <w:shd w:val="clear" w:color="auto" w:fill="auto"/>
            <w:tcMar>
              <w:top w:w="0" w:type="dxa"/>
              <w:left w:w="10" w:type="dxa"/>
              <w:bottom w:w="0" w:type="dxa"/>
              <w:right w:w="10" w:type="dxa"/>
            </w:tcMar>
          </w:tcPr>
          <w:p w:rsidR="007D4361">
            <w:pPr>
              <w:rPr>
                <w:rFonts w:ascii="Arial" w:hAnsi="Arial"/>
                <w:color w:val="000000"/>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2782" w:type="dxa"/>
            <w:gridSpan w:val="2"/>
            <w:vMerge/>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5232" w:type="dxa"/>
            <w:gridSpan w:val="5"/>
            <w:vMerge/>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2893" w:type="dxa"/>
            <w:gridSpan w:val="3"/>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Created by Tomasz Beliczyński</w:t>
            </w:r>
          </w:p>
        </w:tc>
        <w:tc>
          <w:tcPr>
            <w:tcW w:w="56" w:type="dxa"/>
            <w:shd w:val="clear" w:color="auto" w:fill="auto"/>
            <w:tcMar>
              <w:top w:w="0" w:type="dxa"/>
              <w:left w:w="10" w:type="dxa"/>
              <w:bottom w:w="0" w:type="dxa"/>
              <w:right w:w="10" w:type="dxa"/>
            </w:tcMar>
          </w:tcPr>
          <w:p w:rsidR="007D4361">
            <w:pPr>
              <w:rPr>
                <w:sz w:val="16"/>
                <w:szCs w:val="16"/>
              </w:rPr>
            </w:pPr>
          </w:p>
        </w:tc>
      </w:tr>
    </w:tbl>
    <w:p>
      <w:pPr>
        <w:sectPr>
          <w:type w:val="nextPage"/>
          <w:pgSz w:w="16838" w:h="11906"/>
          <w:pgMar w:top="567" w:right="567" w:bottom="567" w:left="567" w:header="708" w:footer="708" w:gutter="0"/>
          <w:pgNumType w:start="305"/>
          <w:cols w:space="708"/>
          <w:titlePg w:val="0"/>
        </w:sectPr>
      </w:pPr>
    </w:p>
    <w:tbl>
      <w:tblPr>
        <w:tblStyle w:val="TableNormal"/>
        <w:tblW w:w="15250" w:type="dxa"/>
        <w:tblInd w:w="10" w:type="dxa"/>
        <w:tblLayout w:type="fixed"/>
        <w:tblCellMar>
          <w:top w:w="0" w:type="dxa"/>
          <w:left w:w="10" w:type="dxa"/>
          <w:bottom w:w="0" w:type="dxa"/>
          <w:right w:w="10" w:type="dxa"/>
        </w:tblCellMar>
        <w:tblLook w:val="0000"/>
      </w:tblPr>
      <w:tblGrid>
        <w:gridCol w:w="56"/>
        <w:gridCol w:w="612"/>
        <w:gridCol w:w="1225"/>
        <w:gridCol w:w="1113"/>
        <w:gridCol w:w="2282"/>
        <w:gridCol w:w="612"/>
        <w:gridCol w:w="2282"/>
        <w:gridCol w:w="2282"/>
        <w:gridCol w:w="1503"/>
        <w:gridCol w:w="334"/>
        <w:gridCol w:w="111"/>
        <w:gridCol w:w="1057"/>
        <w:gridCol w:w="1725"/>
        <w:gridCol w:w="56"/>
      </w:tblGrid>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L.p.</w:t>
            </w:r>
          </w:p>
        </w:tc>
        <w:tc>
          <w:tcPr>
            <w:tcW w:w="1225"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DataGodzina</w:t>
            </w:r>
          </w:p>
        </w:tc>
        <w:tc>
          <w:tcPr>
            <w:tcW w:w="1113"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Numer</w:t>
            </w:r>
          </w:p>
        </w:tc>
        <w:tc>
          <w:tcPr>
            <w:tcW w:w="2894"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Opis</w:t>
            </w:r>
          </w:p>
        </w:tc>
        <w:tc>
          <w:tcPr>
            <w:tcW w:w="228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Typ</w:t>
            </w:r>
          </w:p>
        </w:tc>
        <w:tc>
          <w:tcPr>
            <w:tcW w:w="228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Miejsce</w:t>
            </w:r>
          </w:p>
        </w:tc>
        <w:tc>
          <w:tcPr>
            <w:tcW w:w="1503"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Status</w:t>
            </w:r>
          </w:p>
        </w:tc>
        <w:tc>
          <w:tcPr>
            <w:tcW w:w="1502"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Kwota mandatu</w:t>
            </w:r>
          </w:p>
        </w:tc>
        <w:tc>
          <w:tcPr>
            <w:tcW w:w="1781"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Data zakończenia</w:t>
            </w: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321</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2016-07-08 11:50:43</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INT-26693/16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A SZCZĘŚLIWA POJAZDY NA ZAKAZIE I NA TRAWNIKU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GWIAŹDZISTA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2016-07-08 17:05:33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11:50:43</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322</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2016-07-08 11:50:43</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INT-26693/16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A SZCZĘŚLIWA POJAZDY NA ZAKAZIE I NA TRAWNIKU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GWIAŹDZISTA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2016-07-08 17:05:33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11:50:43</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323</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2016-07-08 12:09:00</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INT-26695/16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PRZY ŻABCE BLOKOWANIE CHODNIKÓW ORAZ </w:t>
            </w:r>
            <w:r>
              <w:rPr>
                <w:rFonts w:ascii="Arial" w:hAnsi="Arial"/>
                <w:color w:val="000000"/>
                <w:sz w:val="16"/>
                <w:szCs w:val="16"/>
              </w:rPr>
              <w:t>PARKOWANIE NA PRZEJŚCIU DLA PIESZYCH</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MATEJKI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2016-07-08 17:56:44</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12:09:00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324</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2016-07-08 12:09:40</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INT-26694/16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na kopercie dla inwalidów bez uprawnień</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STRZEGOMSKA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2016-07-08 12:09:55</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12:09:40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325</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2016-07-08 12:21:40</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INT-26697/16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na p-21</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BLOKADA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POWSTAŃCÓW ŚLĄSKICH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2016-07-08 12:28:38</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12:21:40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326</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2016-07-08 12:33:40</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INT-26701/16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za b-36</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BLOKADA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GWARNA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2016-07-08 12:39:36</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12:33:40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327</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2016-07-08 13:05:49</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INT-26708/16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spożywanie alkoholu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SPOŻYWANIE ALKOHOLU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GWARNA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2016-07-08 13:05:55</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13:05:49</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328</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2016-07-08 13:14:36</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INT-26711/16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PRZY WYŻSZEJ SZKOLE OFICERSKIEJ  POJAZDY ZA ZAKAZEM ZATRZYMYMYWANI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CZAJKOWSKIEGO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2016-07-08 17:56:14</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13:14:36</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329</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2016-07-08 13:14:36</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INT-26711/16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PRZY WYŻSZEJ SZKOLE OFICERSKIEJ  POJAZDY ZA ZAKAZEM ZATRZYMYMYWANI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CZAJKOWSKIEGO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2016-07-08 17:56:14</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13:14:36</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330</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2016-07-08 13:14:39</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INT-26710/16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parkowanie w odległości mniejszej niz 10 m </w:t>
            </w:r>
            <w:r>
              <w:rPr>
                <w:rFonts w:ascii="Arial" w:hAnsi="Arial"/>
                <w:color w:val="000000"/>
                <w:sz w:val="16"/>
                <w:szCs w:val="16"/>
              </w:rPr>
              <w:t>przejścia dla pieszych</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BLOKADA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PROSTA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2016-07-08 13:14:50</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13:14:39</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331</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2016-07-08 13:14:39</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INT-26710/16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w odległości mniejszej niz 10 m przejścia dla pieszych</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BLOKADA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PROSTA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2016-07-08 13:14:50</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13:14:39</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332</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2016-07-08 14:39:47</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INT-26724/16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BRAK LEGALIZACJI WAGI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KRASZEWSKIEGO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2016-07-08 14:40:20</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09:30:00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bl>
    <w:p>
      <w:pPr>
        <w:sectPr>
          <w:pgSz w:w="16838" w:h="11906"/>
          <w:pgMar w:top="567" w:right="567" w:bottom="567" w:left="567" w:header="708" w:footer="708" w:gutter="0"/>
          <w:pgNumType w:start="306"/>
          <w:cols w:space="708"/>
        </w:sectPr>
      </w:pPr>
    </w:p>
    <w:tbl>
      <w:tblPr>
        <w:tblStyle w:val="TableNormal"/>
        <w:tblW w:w="15250" w:type="dxa"/>
        <w:tblInd w:w="10" w:type="dxa"/>
        <w:tblLayout w:type="fixed"/>
        <w:tblCellMar>
          <w:top w:w="0" w:type="dxa"/>
          <w:left w:w="10" w:type="dxa"/>
          <w:bottom w:w="0" w:type="dxa"/>
          <w:right w:w="10" w:type="dxa"/>
        </w:tblCellMar>
        <w:tblLook w:val="0000"/>
      </w:tblPr>
      <w:tblGrid>
        <w:gridCol w:w="56"/>
        <w:gridCol w:w="612"/>
        <w:gridCol w:w="1225"/>
        <w:gridCol w:w="668"/>
        <w:gridCol w:w="445"/>
        <w:gridCol w:w="2282"/>
        <w:gridCol w:w="612"/>
        <w:gridCol w:w="2282"/>
        <w:gridCol w:w="2282"/>
        <w:gridCol w:w="1503"/>
        <w:gridCol w:w="334"/>
        <w:gridCol w:w="111"/>
        <w:gridCol w:w="1057"/>
        <w:gridCol w:w="1725"/>
        <w:gridCol w:w="56"/>
      </w:tblGrid>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333</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2016-07-08 16:34:07</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INT-26737/16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Parkowanie na miejscu dla osoby </w:t>
            </w:r>
            <w:r>
              <w:rPr>
                <w:rFonts w:ascii="Arial" w:hAnsi="Arial"/>
                <w:color w:val="000000"/>
                <w:sz w:val="16"/>
                <w:szCs w:val="16"/>
              </w:rPr>
              <w:t>niepełnosprawnej bez uprawnień</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POWSTAŃCÓW ŚLĄSKICH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2016-07-08 16:34:14</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16:10:00</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334</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2016-07-08 16:37:20</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INT-26738/16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Utrudnianie ruchu kołowego, parkowanie na ścieżce dla rowerów</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 xml:space="preserve">NIEPRAWIDŁOWE </w:t>
            </w:r>
            <w:r>
              <w:rPr>
                <w:rFonts w:ascii="Arial" w:hAnsi="Arial"/>
                <w:color w:val="000000"/>
                <w:sz w:val="16"/>
                <w:szCs w:val="16"/>
              </w:rPr>
              <w:t>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POWSTAŃCÓW ŚLĄSKICH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2016-07-08 16:37:27</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16:25:00</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2782" w:type="dxa"/>
            <w:gridSpan w:val="2"/>
            <w:vMerge w:val="restart"/>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Strona: 24/73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5232" w:type="dxa"/>
            <w:gridSpan w:val="5"/>
            <w:vMerge w:val="restart"/>
            <w:shd w:val="clear" w:color="auto" w:fill="auto"/>
            <w:tcMar>
              <w:top w:w="0" w:type="dxa"/>
              <w:left w:w="10" w:type="dxa"/>
              <w:bottom w:w="0" w:type="dxa"/>
              <w:right w:w="10" w:type="dxa"/>
            </w:tcMar>
          </w:tcPr>
          <w:p w:rsidR="007D4361">
            <w:pPr>
              <w:rPr>
                <w:rFonts w:ascii="Arial" w:hAnsi="Arial"/>
                <w:color w:val="000000"/>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2782" w:type="dxa"/>
            <w:gridSpan w:val="2"/>
            <w:vMerge/>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5232" w:type="dxa"/>
            <w:gridSpan w:val="5"/>
            <w:vMerge/>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2893" w:type="dxa"/>
            <w:gridSpan w:val="3"/>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Created by Tomasz Beliczyński</w:t>
            </w:r>
          </w:p>
        </w:tc>
        <w:tc>
          <w:tcPr>
            <w:tcW w:w="56" w:type="dxa"/>
            <w:shd w:val="clear" w:color="auto" w:fill="auto"/>
            <w:tcMar>
              <w:top w:w="0" w:type="dxa"/>
              <w:left w:w="10" w:type="dxa"/>
              <w:bottom w:w="0" w:type="dxa"/>
              <w:right w:w="10" w:type="dxa"/>
            </w:tcMar>
          </w:tcPr>
          <w:p w:rsidR="007D4361">
            <w:pPr>
              <w:rPr>
                <w:sz w:val="16"/>
                <w:szCs w:val="16"/>
              </w:rPr>
            </w:pPr>
          </w:p>
        </w:tc>
      </w:tr>
    </w:tbl>
    <w:p>
      <w:pPr>
        <w:sectPr>
          <w:type w:val="nextPage"/>
          <w:pgSz w:w="16838" w:h="11906"/>
          <w:pgMar w:top="567" w:right="567" w:bottom="567" w:left="567" w:header="708" w:footer="708" w:gutter="0"/>
          <w:pgNumType w:start="307"/>
          <w:cols w:space="708"/>
          <w:titlePg w:val="0"/>
        </w:sectPr>
      </w:pPr>
    </w:p>
    <w:tbl>
      <w:tblPr>
        <w:tblStyle w:val="TableNormal"/>
        <w:tblW w:w="15250" w:type="dxa"/>
        <w:tblInd w:w="10" w:type="dxa"/>
        <w:tblLayout w:type="fixed"/>
        <w:tblCellMar>
          <w:top w:w="0" w:type="dxa"/>
          <w:left w:w="10" w:type="dxa"/>
          <w:bottom w:w="0" w:type="dxa"/>
          <w:right w:w="10" w:type="dxa"/>
        </w:tblCellMar>
        <w:tblLook w:val="0000"/>
      </w:tblPr>
      <w:tblGrid>
        <w:gridCol w:w="56"/>
        <w:gridCol w:w="612"/>
        <w:gridCol w:w="1225"/>
        <w:gridCol w:w="1113"/>
        <w:gridCol w:w="2282"/>
        <w:gridCol w:w="612"/>
        <w:gridCol w:w="2282"/>
        <w:gridCol w:w="2282"/>
        <w:gridCol w:w="1503"/>
        <w:gridCol w:w="334"/>
        <w:gridCol w:w="111"/>
        <w:gridCol w:w="1057"/>
        <w:gridCol w:w="1725"/>
        <w:gridCol w:w="56"/>
      </w:tblGrid>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L.p.</w:t>
            </w:r>
          </w:p>
        </w:tc>
        <w:tc>
          <w:tcPr>
            <w:tcW w:w="1225"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DataGodzina</w:t>
            </w:r>
          </w:p>
        </w:tc>
        <w:tc>
          <w:tcPr>
            <w:tcW w:w="1113"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Numer</w:t>
            </w:r>
          </w:p>
        </w:tc>
        <w:tc>
          <w:tcPr>
            <w:tcW w:w="2894"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Opis</w:t>
            </w:r>
          </w:p>
        </w:tc>
        <w:tc>
          <w:tcPr>
            <w:tcW w:w="228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Typ</w:t>
            </w:r>
          </w:p>
        </w:tc>
        <w:tc>
          <w:tcPr>
            <w:tcW w:w="228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Miejsce</w:t>
            </w:r>
          </w:p>
        </w:tc>
        <w:tc>
          <w:tcPr>
            <w:tcW w:w="1503"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Status</w:t>
            </w:r>
          </w:p>
        </w:tc>
        <w:tc>
          <w:tcPr>
            <w:tcW w:w="1502"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Kwota mandatu</w:t>
            </w:r>
          </w:p>
        </w:tc>
        <w:tc>
          <w:tcPr>
            <w:tcW w:w="1781"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Data zakończenia</w:t>
            </w: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335</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2016-07-08 16:52:15</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INT-26742/16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W MIEJSCU TAXI BEZ UPRAWNIEŃ</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PURKYNIEGO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2016-07-08 18:12:23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16:52:15</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336</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2016-07-08 16:52:15</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INT-26742/16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W MIEJSCU TAXI BEZ UPRAWNIEŃ</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PURKYNIEGO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2016-07-08 18:12:23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16:52:15</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337</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2016-07-08 17:41:45</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INT-26746/16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HANDEL NA TERENIE GMINY</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BACCIARELLEGO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2016-07-08</w:t>
            </w:r>
            <w:r>
              <w:rPr>
                <w:rFonts w:ascii="Arial" w:hAnsi="Arial"/>
                <w:i/>
                <w:color w:val="000000"/>
                <w:sz w:val="16"/>
                <w:szCs w:val="16"/>
              </w:rPr>
              <w:t xml:space="preserve"> 17:42:28</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11:55:00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338</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2016-07-08 17:46:24</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INT-26748/16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SPOŻYWANIE ALKOHOLU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SPOŻYWANIE ALKOHOLU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WYSPA SŁODOWA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2016-07-08 17:46:57</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10:55:00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339</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2016-07-08 20:05:30</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INT-26762/16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POJAZDÓW TAXI NA ZAKAZIE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MALARSKA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2016-07-08 22:29:46</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20:05:30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340</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2016-07-08 20:17:48</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INT-26765/16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za znakiem B-36</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BLOKADA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BERENTA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2016-07-08 20:18:10</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14:50:00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341</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2016-07-08 20:17:48</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INT-26765/16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za znakiem B-36</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BLOKADA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BERENTA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2016-07-08 20:18:10</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14:50:00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342</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2016-07-09</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INT-26951/16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Spożywanie alkoholu w miejscu publicznym.</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SPOŻYWANIE ALKOHOLU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MIŃSKA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2016-07-11 07:19:00</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18:05:00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343</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2016-07-09</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INT-26958/16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Spożywanie alkoholu w miejscu zabronionym.</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SPOŻYWANIE ALKOHOLU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PARK STABŁOWICKI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2016-07-11 07:41:27</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15:10:00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344</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2016-07-09</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INT-26961/16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Zaśmiecanie miejsca dostępnego dla publiczności.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PORZĄDKOWA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PARK STABŁOWICKI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2016-07-11 07:47:21</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15:10:00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345</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2016-07-09</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INT-26952/16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Palenie tytoniu na przystanku </w:t>
            </w:r>
            <w:r>
              <w:rPr>
                <w:rFonts w:ascii="Arial" w:hAnsi="Arial"/>
                <w:color w:val="000000"/>
                <w:sz w:val="16"/>
                <w:szCs w:val="16"/>
              </w:rPr>
              <w:t>MPK</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PALENIE TYTONIU W MIEJSCACH  ZABRONIONYCH</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ZBOŻOWA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2016-07-11 07:25:23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13:25:00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346</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2016-07-09</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INT-27180/16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NIEPRAWIDLOWE PARKOWANIE PRZY HOTELU PLAZA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DROBNERA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OSTRZEŻENIE</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2016-07-12</w:t>
            </w:r>
            <w:r>
              <w:rPr>
                <w:rFonts w:ascii="Arial" w:hAnsi="Arial"/>
                <w:i/>
                <w:color w:val="000000"/>
                <w:sz w:val="16"/>
                <w:szCs w:val="16"/>
              </w:rPr>
              <w:t xml:space="preserve"> 09:31:09</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00:20:00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347</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2016-07-09</w:t>
            </w:r>
          </w:p>
        </w:tc>
        <w:tc>
          <w:tcPr>
            <w:tcW w:w="1113"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INT-26948/16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za B36</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KAZIMIERZA WIELKIEGO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2016-07-11 06:58:28</w:t>
            </w:r>
          </w:p>
        </w:tc>
        <w:tc>
          <w:tcPr>
            <w:tcW w:w="56" w:type="dxa"/>
            <w:shd w:val="clear" w:color="auto" w:fill="auto"/>
            <w:tcMar>
              <w:top w:w="0" w:type="dxa"/>
              <w:left w:w="10" w:type="dxa"/>
              <w:bottom w:w="0" w:type="dxa"/>
              <w:right w:w="10" w:type="dxa"/>
            </w:tcMar>
          </w:tcPr>
          <w:p w:rsidR="007D4361">
            <w:pPr>
              <w:rPr>
                <w:sz w:val="16"/>
                <w:szCs w:val="16"/>
              </w:rPr>
            </w:pPr>
          </w:p>
        </w:tc>
      </w:tr>
    </w:tbl>
    <w:p>
      <w:pPr>
        <w:sectPr>
          <w:pgSz w:w="16838" w:h="11906"/>
          <w:pgMar w:top="567" w:right="567" w:bottom="567" w:left="567" w:header="708" w:footer="708" w:gutter="0"/>
          <w:pgNumType w:start="308"/>
          <w:cols w:space="708"/>
        </w:sectPr>
      </w:pPr>
    </w:p>
    <w:tbl>
      <w:tblPr>
        <w:tblStyle w:val="TableNormal"/>
        <w:tblW w:w="15250" w:type="dxa"/>
        <w:tblInd w:w="10" w:type="dxa"/>
        <w:tblLayout w:type="fixed"/>
        <w:tblCellMar>
          <w:top w:w="0" w:type="dxa"/>
          <w:left w:w="10" w:type="dxa"/>
          <w:bottom w:w="0" w:type="dxa"/>
          <w:right w:w="10" w:type="dxa"/>
        </w:tblCellMar>
        <w:tblLook w:val="0000"/>
      </w:tblPr>
      <w:tblGrid>
        <w:gridCol w:w="56"/>
        <w:gridCol w:w="612"/>
        <w:gridCol w:w="1225"/>
        <w:gridCol w:w="668"/>
        <w:gridCol w:w="445"/>
        <w:gridCol w:w="2282"/>
        <w:gridCol w:w="612"/>
        <w:gridCol w:w="2282"/>
        <w:gridCol w:w="2282"/>
        <w:gridCol w:w="1503"/>
        <w:gridCol w:w="334"/>
        <w:gridCol w:w="111"/>
        <w:gridCol w:w="1057"/>
        <w:gridCol w:w="1725"/>
        <w:gridCol w:w="56"/>
      </w:tblGrid>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val="restart"/>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10:00:00</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348</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2016-07-09</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INT-26945/16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kontrola parkowania za </w:t>
            </w:r>
            <w:r>
              <w:rPr>
                <w:rFonts w:ascii="Arial" w:hAnsi="Arial"/>
                <w:color w:val="000000"/>
                <w:sz w:val="16"/>
                <w:szCs w:val="16"/>
              </w:rPr>
              <w:t>znakiem B-36</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CIESZYŃSKIEGO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2016-07-11 06:24:57</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21:30:00</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2782" w:type="dxa"/>
            <w:gridSpan w:val="2"/>
            <w:vMerge w:val="restart"/>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Strona: 25/73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5232" w:type="dxa"/>
            <w:gridSpan w:val="5"/>
            <w:vMerge w:val="restart"/>
            <w:shd w:val="clear" w:color="auto" w:fill="auto"/>
            <w:tcMar>
              <w:top w:w="0" w:type="dxa"/>
              <w:left w:w="10" w:type="dxa"/>
              <w:bottom w:w="0" w:type="dxa"/>
              <w:right w:w="10" w:type="dxa"/>
            </w:tcMar>
          </w:tcPr>
          <w:p w:rsidR="007D4361">
            <w:pPr>
              <w:rPr>
                <w:rFonts w:ascii="Arial" w:hAnsi="Arial"/>
                <w:color w:val="000000"/>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2782" w:type="dxa"/>
            <w:gridSpan w:val="2"/>
            <w:vMerge/>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5232" w:type="dxa"/>
            <w:gridSpan w:val="5"/>
            <w:vMerge/>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2893" w:type="dxa"/>
            <w:gridSpan w:val="3"/>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Created by Tomasz Beliczyński</w:t>
            </w:r>
          </w:p>
        </w:tc>
        <w:tc>
          <w:tcPr>
            <w:tcW w:w="56" w:type="dxa"/>
            <w:shd w:val="clear" w:color="auto" w:fill="auto"/>
            <w:tcMar>
              <w:top w:w="0" w:type="dxa"/>
              <w:left w:w="10" w:type="dxa"/>
              <w:bottom w:w="0" w:type="dxa"/>
              <w:right w:w="10" w:type="dxa"/>
            </w:tcMar>
          </w:tcPr>
          <w:p w:rsidR="007D4361">
            <w:pPr>
              <w:rPr>
                <w:sz w:val="16"/>
                <w:szCs w:val="16"/>
              </w:rPr>
            </w:pPr>
          </w:p>
        </w:tc>
      </w:tr>
    </w:tbl>
    <w:p>
      <w:pPr>
        <w:sectPr>
          <w:type w:val="nextPage"/>
          <w:pgSz w:w="16838" w:h="11906"/>
          <w:pgMar w:top="567" w:right="567" w:bottom="567" w:left="567" w:header="708" w:footer="708" w:gutter="0"/>
          <w:pgNumType w:start="309"/>
          <w:cols w:space="708"/>
          <w:titlePg w:val="0"/>
        </w:sectPr>
      </w:pPr>
    </w:p>
    <w:tbl>
      <w:tblPr>
        <w:tblStyle w:val="TableNormal"/>
        <w:tblW w:w="15250" w:type="dxa"/>
        <w:tblInd w:w="10" w:type="dxa"/>
        <w:tblLayout w:type="fixed"/>
        <w:tblCellMar>
          <w:top w:w="0" w:type="dxa"/>
          <w:left w:w="10" w:type="dxa"/>
          <w:bottom w:w="0" w:type="dxa"/>
          <w:right w:w="10" w:type="dxa"/>
        </w:tblCellMar>
        <w:tblLook w:val="0000"/>
      </w:tblPr>
      <w:tblGrid>
        <w:gridCol w:w="56"/>
        <w:gridCol w:w="612"/>
        <w:gridCol w:w="1225"/>
        <w:gridCol w:w="1113"/>
        <w:gridCol w:w="2282"/>
        <w:gridCol w:w="612"/>
        <w:gridCol w:w="2282"/>
        <w:gridCol w:w="2282"/>
        <w:gridCol w:w="1503"/>
        <w:gridCol w:w="334"/>
        <w:gridCol w:w="111"/>
        <w:gridCol w:w="1057"/>
        <w:gridCol w:w="1725"/>
        <w:gridCol w:w="56"/>
      </w:tblGrid>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L.p.</w:t>
            </w:r>
          </w:p>
        </w:tc>
        <w:tc>
          <w:tcPr>
            <w:tcW w:w="1225"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DataGodzina</w:t>
            </w:r>
          </w:p>
        </w:tc>
        <w:tc>
          <w:tcPr>
            <w:tcW w:w="1113"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Numer</w:t>
            </w:r>
          </w:p>
        </w:tc>
        <w:tc>
          <w:tcPr>
            <w:tcW w:w="2894"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Opis</w:t>
            </w:r>
          </w:p>
        </w:tc>
        <w:tc>
          <w:tcPr>
            <w:tcW w:w="228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Typ</w:t>
            </w:r>
          </w:p>
        </w:tc>
        <w:tc>
          <w:tcPr>
            <w:tcW w:w="228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Miejsce</w:t>
            </w:r>
          </w:p>
        </w:tc>
        <w:tc>
          <w:tcPr>
            <w:tcW w:w="1503"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Status</w:t>
            </w:r>
          </w:p>
        </w:tc>
        <w:tc>
          <w:tcPr>
            <w:tcW w:w="1502"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Kwota mandatu</w:t>
            </w:r>
          </w:p>
        </w:tc>
        <w:tc>
          <w:tcPr>
            <w:tcW w:w="1781"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Data zakończenia</w:t>
            </w: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349</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2016-07-09</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INT-26945/16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kontrola parkowania za znakiem B-36</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CIESZYŃSKIEGO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2016-07-11 06:24:57</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21:30:00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350</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2016-07-09</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INT-26948/16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za B36</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KAZIMIERZA WIELKIEGO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2016-07-11 06:58:28</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10:00:00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351</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2016-07-09</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INT-26954/16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Handel na terenie gminy bez zezwolenia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ESTOŃSKA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2016-07-11 07:37:30</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09:55:00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352</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2016-07-09</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INT-26955/16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Handel na terenie Gminy Wrocław bez wymaganego zezwolenia.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KOZANOWSKA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2016-07-11 07:38:00</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11:05:00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353</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2016-07-09</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INT-27638/16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a ul. </w:t>
            </w:r>
            <w:r>
              <w:rPr>
                <w:rFonts w:ascii="Arial" w:hAnsi="Arial"/>
                <w:color w:val="000000"/>
                <w:sz w:val="16"/>
                <w:szCs w:val="16"/>
              </w:rPr>
              <w:t>Strzegomska- handel na terenie SM Nowy Dwór, nie posiadając wpisu do ewidencji działalności gospodarczej.</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GUBIŃSKA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SĄD REJONOWY</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2016-07-14 10:03:49</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17:10:00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354</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2016-07-09 00:03:35</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INT-26776/16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Ogórkowa przy skręcie </w:t>
            </w:r>
            <w:r>
              <w:rPr>
                <w:rFonts w:ascii="Arial" w:hAnsi="Arial"/>
                <w:color w:val="000000"/>
                <w:sz w:val="16"/>
                <w:szCs w:val="16"/>
              </w:rPr>
              <w:t>w ul. Marchewkową za B-36 2 pojazdy.</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OGÓRKOWA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2016-07-09 00:32:59</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00:03:35</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355</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2016-07-09 04:24:27</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INT-26777/16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za B-36</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KAZIMIERZA WIELKIEGO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SĄD</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 xml:space="preserve">2016-07-09 </w:t>
            </w:r>
            <w:r>
              <w:rPr>
                <w:rFonts w:ascii="Arial" w:hAnsi="Arial"/>
                <w:i/>
                <w:color w:val="000000"/>
                <w:sz w:val="16"/>
                <w:szCs w:val="16"/>
              </w:rPr>
              <w:t>04:24:52</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01:40:00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356</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2016-07-09 05:17:53</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INT-26778/16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ZA B-35</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BLOKADA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KOLEJOWA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2016-07-09 05:18:04</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04:25:00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357</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2016-07-09 06:54:42</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INT-26780/16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POJAZD MARKI ALFA ROMEO NA ZAKAZIE </w:t>
            </w:r>
            <w:r>
              <w:rPr>
                <w:rFonts w:ascii="Arial" w:hAnsi="Arial"/>
                <w:color w:val="000000"/>
                <w:sz w:val="16"/>
                <w:szCs w:val="16"/>
              </w:rPr>
              <w:t>ZATRZYMYWANIA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PLAC WOLNOŚCI 7-9/</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2016-07-09 10:11:37</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06:54:42</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358</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2016-07-09 08:07:22</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INT-26781/16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na wysokości Społem - handel owoce - warzywa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ZEMSKA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2016-07-09 09:34:07</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08:07:22</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359</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2016-07-09 08:07:22</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INT-26781/16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na wysokości Społem - handel owoce - warzywa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ZEMSKA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2016-07-09 09:34:07</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08:07:22</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360</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2016-07-09 08:32:57</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INT-26782/16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a Grochowa 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JEMIOŁOWA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2016-07-09 10:29:25</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08:32:57</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361</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2016-07-09 09:12:41</w:t>
            </w:r>
          </w:p>
        </w:tc>
        <w:tc>
          <w:tcPr>
            <w:tcW w:w="1113"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INT-26785/16</w:t>
            </w:r>
          </w:p>
        </w:tc>
        <w:tc>
          <w:tcPr>
            <w:tcW w:w="2894" w:type="dxa"/>
            <w:gridSpan w:val="2"/>
            <w:shd w:val="clear" w:color="auto" w:fill="auto"/>
            <w:tcMar>
              <w:top w:w="0" w:type="dxa"/>
              <w:left w:w="10" w:type="dxa"/>
              <w:bottom w:w="0" w:type="dxa"/>
              <w:right w:w="10" w:type="dxa"/>
            </w:tcMar>
          </w:tcPr>
          <w:p w:rsidR="007D4361">
            <w:pPr>
              <w:spacing w:after="0"/>
              <w:rPr>
                <w:rFonts w:ascii="Arial" w:hAnsi="Arial"/>
                <w:color w:val="000000"/>
                <w:sz w:val="16"/>
                <w:szCs w:val="16"/>
              </w:rPr>
            </w:pPr>
            <w:r>
              <w:rPr>
                <w:rFonts w:ascii="Arial" w:hAnsi="Arial"/>
                <w:color w:val="000000"/>
                <w:sz w:val="16"/>
                <w:szCs w:val="16"/>
              </w:rPr>
              <w:t xml:space="preserve">jadąc od Żernickiej za skrzyżowaniem z ul. Udzieli na wys. stawu 2 pojazdy ) ciężarowy i osobowy) blokują przejście </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OBJAZDOWA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OSTRZEŻENIE</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2016-07-09 10:41:17</w:t>
            </w:r>
          </w:p>
        </w:tc>
        <w:tc>
          <w:tcPr>
            <w:tcW w:w="56" w:type="dxa"/>
            <w:shd w:val="clear" w:color="auto" w:fill="auto"/>
            <w:tcMar>
              <w:top w:w="0" w:type="dxa"/>
              <w:left w:w="10" w:type="dxa"/>
              <w:bottom w:w="0" w:type="dxa"/>
              <w:right w:w="10" w:type="dxa"/>
            </w:tcMar>
          </w:tcPr>
          <w:p w:rsidR="007D4361">
            <w:pPr>
              <w:rPr>
                <w:sz w:val="16"/>
                <w:szCs w:val="16"/>
              </w:rPr>
            </w:pPr>
          </w:p>
        </w:tc>
      </w:tr>
    </w:tbl>
    <w:p>
      <w:pPr>
        <w:sectPr>
          <w:pgSz w:w="16838" w:h="11906"/>
          <w:pgMar w:top="567" w:right="567" w:bottom="567" w:left="567" w:header="708" w:footer="708" w:gutter="0"/>
          <w:pgNumType w:start="310"/>
          <w:cols w:space="708"/>
        </w:sectPr>
      </w:pPr>
    </w:p>
    <w:tbl>
      <w:tblPr>
        <w:tblStyle w:val="TableNormal"/>
        <w:tblW w:w="15250" w:type="dxa"/>
        <w:tblInd w:w="10" w:type="dxa"/>
        <w:tblLayout w:type="fixed"/>
        <w:tblCellMar>
          <w:top w:w="0" w:type="dxa"/>
          <w:left w:w="10" w:type="dxa"/>
          <w:bottom w:w="0" w:type="dxa"/>
          <w:right w:w="10" w:type="dxa"/>
        </w:tblCellMar>
        <w:tblLook w:val="0000"/>
      </w:tblPr>
      <w:tblGrid>
        <w:gridCol w:w="56"/>
        <w:gridCol w:w="612"/>
        <w:gridCol w:w="1225"/>
        <w:gridCol w:w="668"/>
        <w:gridCol w:w="445"/>
        <w:gridCol w:w="2282"/>
        <w:gridCol w:w="612"/>
        <w:gridCol w:w="2282"/>
        <w:gridCol w:w="2282"/>
        <w:gridCol w:w="1503"/>
        <w:gridCol w:w="334"/>
        <w:gridCol w:w="111"/>
        <w:gridCol w:w="1057"/>
        <w:gridCol w:w="1725"/>
        <w:gridCol w:w="56"/>
      </w:tblGrid>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tc>
        <w:tc>
          <w:tcPr>
            <w:tcW w:w="1225" w:type="dxa"/>
            <w:shd w:val="clear" w:color="auto" w:fill="auto"/>
            <w:tcMar>
              <w:top w:w="0" w:type="dxa"/>
              <w:left w:w="10" w:type="dxa"/>
              <w:bottom w:w="0" w:type="dxa"/>
              <w:right w:w="10" w:type="dxa"/>
            </w:tcMar>
          </w:tcPr>
          <w:p/>
        </w:tc>
        <w:tc>
          <w:tcPr>
            <w:tcW w:w="1113" w:type="dxa"/>
            <w:gridSpan w:val="2"/>
            <w:vMerge w:val="restart"/>
            <w:shd w:val="clear" w:color="auto" w:fill="auto"/>
            <w:tcMar>
              <w:top w:w="0" w:type="dxa"/>
              <w:left w:w="10" w:type="dxa"/>
              <w:bottom w:w="0" w:type="dxa"/>
              <w:right w:w="10" w:type="dxa"/>
            </w:tcMar>
            <w:vAlign w:val="center"/>
          </w:tcPr>
          <w:p/>
        </w:tc>
        <w:tc>
          <w:tcPr>
            <w:tcW w:w="2894" w:type="dxa"/>
            <w:gridSpan w:val="2"/>
            <w:shd w:val="clear" w:color="auto" w:fill="auto"/>
            <w:tcMar>
              <w:top w:w="0" w:type="dxa"/>
              <w:left w:w="10" w:type="dxa"/>
              <w:bottom w:w="0" w:type="dxa"/>
              <w:right w:w="10" w:type="dxa"/>
            </w:tcMar>
          </w:tcPr>
          <w:p w:rsidR="007D4361">
            <w:pPr>
              <w:spacing w:before="0"/>
              <w:rPr>
                <w:rFonts w:ascii="Arial" w:hAnsi="Arial"/>
                <w:color w:val="000000"/>
                <w:sz w:val="16"/>
                <w:szCs w:val="16"/>
              </w:rPr>
            </w:pPr>
            <w:r>
              <w:rPr>
                <w:rFonts w:ascii="Arial" w:hAnsi="Arial"/>
                <w:color w:val="000000"/>
                <w:sz w:val="16"/>
                <w:szCs w:val="16"/>
              </w:rPr>
              <w:t>chodnikiem</w:t>
            </w:r>
          </w:p>
        </w:tc>
        <w:tc>
          <w:tcPr>
            <w:tcW w:w="2282" w:type="dxa"/>
            <w:shd w:val="clear" w:color="auto" w:fill="auto"/>
            <w:tcMar>
              <w:top w:w="0" w:type="dxa"/>
              <w:left w:w="10" w:type="dxa"/>
              <w:bottom w:w="0" w:type="dxa"/>
              <w:right w:w="10" w:type="dxa"/>
            </w:tcMar>
            <w:vAlign w:val="center"/>
          </w:tcPr>
          <w:p/>
        </w:tc>
        <w:tc>
          <w:tcPr>
            <w:tcW w:w="2282" w:type="dxa"/>
            <w:shd w:val="clear" w:color="auto" w:fill="auto"/>
            <w:tcMar>
              <w:top w:w="0" w:type="dxa"/>
              <w:left w:w="10" w:type="dxa"/>
              <w:bottom w:w="0" w:type="dxa"/>
              <w:right w:w="10" w:type="dxa"/>
            </w:tcMar>
            <w:vAlign w:val="center"/>
          </w:tcPr>
          <w:p/>
        </w:tc>
        <w:tc>
          <w:tcPr>
            <w:tcW w:w="1503" w:type="dxa"/>
            <w:shd w:val="clear" w:color="auto" w:fill="auto"/>
            <w:tcMar>
              <w:top w:w="0" w:type="dxa"/>
              <w:left w:w="10" w:type="dxa"/>
              <w:bottom w:w="0" w:type="dxa"/>
              <w:right w:w="10" w:type="dxa"/>
            </w:tcMar>
            <w:vAlign w:val="center"/>
          </w:tcPr>
          <w:p/>
        </w:tc>
        <w:tc>
          <w:tcPr>
            <w:tcW w:w="1502" w:type="dxa"/>
            <w:gridSpan w:val="3"/>
            <w:shd w:val="clear" w:color="auto" w:fill="auto"/>
            <w:tcMar>
              <w:top w:w="0" w:type="dxa"/>
              <w:left w:w="10" w:type="dxa"/>
              <w:bottom w:w="0" w:type="dxa"/>
              <w:right w:w="10" w:type="dxa"/>
            </w:tcMar>
            <w:vAlign w:val="center"/>
          </w:tcPr>
          <w:p/>
        </w:tc>
        <w:tc>
          <w:tcPr>
            <w:tcW w:w="1725" w:type="dxa"/>
            <w:shd w:val="clear" w:color="auto" w:fill="auto"/>
            <w:tcMar>
              <w:top w:w="0" w:type="dxa"/>
              <w:left w:w="10" w:type="dxa"/>
              <w:bottom w:w="0" w:type="dxa"/>
              <w:right w:w="10" w:type="dxa"/>
            </w:tcMar>
            <w:vAlign w:val="center"/>
          </w:tcPr>
          <w:p/>
        </w:tc>
        <w:tc>
          <w:tcPr>
            <w:tcW w:w="56" w:type="dxa"/>
            <w:shd w:val="clear" w:color="auto" w:fill="auto"/>
            <w:tcMar>
              <w:top w:w="0" w:type="dxa"/>
              <w:left w:w="10" w:type="dxa"/>
              <w:bottom w:w="0" w:type="dxa"/>
              <w:right w:w="10" w:type="dxa"/>
            </w:tcMar>
          </w:tc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09:12:41</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362</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2016-07-09 10:09:37</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INT-26788/16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na wys. Biedronki - handel </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BENEDYKTYŃSKA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2016-07-11 06:34:32</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10:09:37</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2782" w:type="dxa"/>
            <w:gridSpan w:val="2"/>
            <w:vMerge w:val="restart"/>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Strona: 26/73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5232" w:type="dxa"/>
            <w:gridSpan w:val="5"/>
            <w:vMerge w:val="restart"/>
            <w:shd w:val="clear" w:color="auto" w:fill="auto"/>
            <w:tcMar>
              <w:top w:w="0" w:type="dxa"/>
              <w:left w:w="10" w:type="dxa"/>
              <w:bottom w:w="0" w:type="dxa"/>
              <w:right w:w="10" w:type="dxa"/>
            </w:tcMar>
          </w:tcPr>
          <w:p w:rsidR="007D4361">
            <w:pPr>
              <w:rPr>
                <w:rFonts w:ascii="Arial" w:hAnsi="Arial"/>
                <w:color w:val="000000"/>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2782" w:type="dxa"/>
            <w:gridSpan w:val="2"/>
            <w:vMerge/>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5232" w:type="dxa"/>
            <w:gridSpan w:val="5"/>
            <w:vMerge/>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2893" w:type="dxa"/>
            <w:gridSpan w:val="3"/>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Created by Tomasz Beliczyński</w:t>
            </w:r>
          </w:p>
        </w:tc>
        <w:tc>
          <w:tcPr>
            <w:tcW w:w="56" w:type="dxa"/>
            <w:shd w:val="clear" w:color="auto" w:fill="auto"/>
            <w:tcMar>
              <w:top w:w="0" w:type="dxa"/>
              <w:left w:w="10" w:type="dxa"/>
              <w:bottom w:w="0" w:type="dxa"/>
              <w:right w:w="10" w:type="dxa"/>
            </w:tcMar>
          </w:tcPr>
          <w:p w:rsidR="007D4361">
            <w:pPr>
              <w:rPr>
                <w:sz w:val="16"/>
                <w:szCs w:val="16"/>
              </w:rPr>
            </w:pPr>
          </w:p>
        </w:tc>
      </w:tr>
    </w:tbl>
    <w:p>
      <w:pPr>
        <w:sectPr>
          <w:type w:val="nextPage"/>
          <w:pgSz w:w="16838" w:h="11906"/>
          <w:pgMar w:top="567" w:right="567" w:bottom="567" w:left="567" w:header="708" w:footer="708" w:gutter="0"/>
          <w:pgNumType w:start="311"/>
          <w:cols w:space="708"/>
          <w:titlePg w:val="0"/>
        </w:sectPr>
      </w:pPr>
    </w:p>
    <w:tbl>
      <w:tblPr>
        <w:tblStyle w:val="TableNormal"/>
        <w:tblW w:w="15250" w:type="dxa"/>
        <w:tblInd w:w="10" w:type="dxa"/>
        <w:tblLayout w:type="fixed"/>
        <w:tblCellMar>
          <w:top w:w="0" w:type="dxa"/>
          <w:left w:w="10" w:type="dxa"/>
          <w:bottom w:w="0" w:type="dxa"/>
          <w:right w:w="10" w:type="dxa"/>
        </w:tblCellMar>
        <w:tblLook w:val="0000"/>
      </w:tblPr>
      <w:tblGrid>
        <w:gridCol w:w="56"/>
        <w:gridCol w:w="612"/>
        <w:gridCol w:w="1225"/>
        <w:gridCol w:w="1113"/>
        <w:gridCol w:w="2282"/>
        <w:gridCol w:w="612"/>
        <w:gridCol w:w="2282"/>
        <w:gridCol w:w="2282"/>
        <w:gridCol w:w="1503"/>
        <w:gridCol w:w="334"/>
        <w:gridCol w:w="111"/>
        <w:gridCol w:w="1057"/>
        <w:gridCol w:w="1725"/>
        <w:gridCol w:w="56"/>
      </w:tblGrid>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L.p.</w:t>
            </w:r>
          </w:p>
        </w:tc>
        <w:tc>
          <w:tcPr>
            <w:tcW w:w="1225"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DataGodzina</w:t>
            </w:r>
          </w:p>
        </w:tc>
        <w:tc>
          <w:tcPr>
            <w:tcW w:w="1113"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Numer</w:t>
            </w:r>
          </w:p>
        </w:tc>
        <w:tc>
          <w:tcPr>
            <w:tcW w:w="2894"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Opis</w:t>
            </w:r>
          </w:p>
        </w:tc>
        <w:tc>
          <w:tcPr>
            <w:tcW w:w="228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Typ</w:t>
            </w:r>
          </w:p>
        </w:tc>
        <w:tc>
          <w:tcPr>
            <w:tcW w:w="228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Miejsce</w:t>
            </w:r>
          </w:p>
        </w:tc>
        <w:tc>
          <w:tcPr>
            <w:tcW w:w="1503"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Status</w:t>
            </w:r>
          </w:p>
        </w:tc>
        <w:tc>
          <w:tcPr>
            <w:tcW w:w="1502"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Kwota mandatu</w:t>
            </w:r>
          </w:p>
        </w:tc>
        <w:tc>
          <w:tcPr>
            <w:tcW w:w="1781"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Data zakończenia</w:t>
            </w: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363</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2016-07-09 11:20:54</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INT-26802/16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pojazdów za znakiem zakazu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WŁODKOWICA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2016-07-09 15:28:38</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11:20:54</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364</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2016-07-09 11:25:42</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INT-26805/16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za zjazdem z Karmelkowej - 2 pojazdy za znakiem zakazu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OGÓRKOWA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WEZWANIE</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2016-07-09 11:57:37</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11:25:42</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365</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2016-07-09 12:27:29</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INT-26812/16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przy Cinciały - 2 pojazdy blokują przejście chodnikiem</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MIARKI KAROLA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LAWETA</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2016-07-09 14:15:06</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12:27:29</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366</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2016-07-09 12:57:14</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INT-26817/16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za D-40 poza miejscem wyznaczonym zaparkowany Mitsubishi Lancer kol. białego</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BULWAR DEDALA 19/</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WEZWANIE</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2016-07-09 13:47:26</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12:57:14</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367</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2016-07-09 13:16:17</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INT-26820/16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nieprawidłowe parkowanie pojazdów - utrudnianie ruchu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PLAC KONSTYTUCJI 3-GO MAJA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2016-07-09 16:54:00</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13:16:17</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368</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2016-07-09 13:16:17</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INT-26820/16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nieprawidłowe </w:t>
            </w:r>
            <w:r>
              <w:rPr>
                <w:rFonts w:ascii="Arial" w:hAnsi="Arial"/>
                <w:color w:val="000000"/>
                <w:sz w:val="16"/>
                <w:szCs w:val="16"/>
              </w:rPr>
              <w:t>parkowanie pojazdów - utrudnianie ruchu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PLAC KONSTYTUCJI 3-GO MAJA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2016-07-09 16:54:00</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13:16:17</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369</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2016-07-09 13:16:17</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INT-26820/16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nieprawidłowe parkowanie pojazdów - utrudnianie ruchu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PLAC KONSTYTUCJI 3-GO MAJA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2016-07-09 16:54:00</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13:16:17</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370</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2016-07-09 14:24:12</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INT-26830/16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spalanie odpadów na działkach  - zadymienie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WYPALANIE, OGNISKO</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PRZEMIŁOWSKA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 xml:space="preserve">2016-07-09 </w:t>
            </w:r>
            <w:r>
              <w:rPr>
                <w:rFonts w:ascii="Arial" w:hAnsi="Arial"/>
                <w:i/>
                <w:color w:val="000000"/>
                <w:sz w:val="16"/>
                <w:szCs w:val="16"/>
              </w:rPr>
              <w:t>14:54:03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14:24:12</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371</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2016-07-09 14:46:43</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INT-26832/16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nieprawidłowe parkowanie pojazdów - utrudnianie ruchu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WARCIAŃSKA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2016-07-09 18:31:54</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14:46:43</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372</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2016-07-09 14:46:43</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INT-26832/16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nieprawidłowe parkowanie pojazdów - utrudnianie ruchu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WARCIAŃSKA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2016-07-09 18:31:54</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14:46:43</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373</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2016-07-09 15:50:02</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INT-26836/16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a Gubińska blokowanie </w:t>
            </w:r>
            <w:r>
              <w:rPr>
                <w:rFonts w:ascii="Arial" w:hAnsi="Arial"/>
                <w:color w:val="000000"/>
                <w:sz w:val="16"/>
                <w:szCs w:val="16"/>
              </w:rPr>
              <w:t>chodnika przez zaparkowanego busa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STRZEGOMSKA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2016-07-09 17:31:15</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15:50:02</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374</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2016-07-09 18:07:32</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INT-26848/16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postój Taxi  zaparkowany pojazd nieuprawniony</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KOMANDORSKA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2016-07-09 18:18:43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18:07:32</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375</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2016-07-09 20:13:29</w:t>
            </w:r>
          </w:p>
        </w:tc>
        <w:tc>
          <w:tcPr>
            <w:tcW w:w="1113"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INT-26855/16</w:t>
            </w:r>
          </w:p>
        </w:tc>
        <w:tc>
          <w:tcPr>
            <w:tcW w:w="2894" w:type="dxa"/>
            <w:gridSpan w:val="2"/>
            <w:shd w:val="clear" w:color="auto" w:fill="auto"/>
            <w:tcMar>
              <w:top w:w="0" w:type="dxa"/>
              <w:left w:w="10" w:type="dxa"/>
              <w:bottom w:w="0" w:type="dxa"/>
              <w:right w:w="10" w:type="dxa"/>
            </w:tcMar>
          </w:tcPr>
          <w:p w:rsidR="007D4361">
            <w:pPr>
              <w:spacing w:after="0"/>
              <w:rPr>
                <w:rFonts w:ascii="Arial" w:hAnsi="Arial"/>
                <w:color w:val="000000"/>
                <w:sz w:val="16"/>
                <w:szCs w:val="16"/>
              </w:rPr>
            </w:pPr>
            <w:r>
              <w:rPr>
                <w:rFonts w:ascii="Arial" w:hAnsi="Arial"/>
                <w:color w:val="000000"/>
                <w:sz w:val="16"/>
                <w:szCs w:val="16"/>
              </w:rPr>
              <w:t xml:space="preserve">POSTÓJ POJAZDU ZA D-40, ODOK ŚMIETNIKA, W MIEJSCU INNYM NIŻ </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BULWAR DEDALA 19/</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2016-07-09 22:21:46</w:t>
            </w:r>
          </w:p>
        </w:tc>
        <w:tc>
          <w:tcPr>
            <w:tcW w:w="56" w:type="dxa"/>
            <w:shd w:val="clear" w:color="auto" w:fill="auto"/>
            <w:tcMar>
              <w:top w:w="0" w:type="dxa"/>
              <w:left w:w="10" w:type="dxa"/>
              <w:bottom w:w="0" w:type="dxa"/>
              <w:right w:w="10" w:type="dxa"/>
            </w:tcMar>
          </w:tcPr>
          <w:p w:rsidR="007D4361">
            <w:pPr>
              <w:rPr>
                <w:sz w:val="16"/>
                <w:szCs w:val="16"/>
              </w:rPr>
            </w:pPr>
          </w:p>
        </w:tc>
      </w:tr>
    </w:tbl>
    <w:p>
      <w:pPr>
        <w:sectPr>
          <w:pgSz w:w="16838" w:h="11906"/>
          <w:pgMar w:top="567" w:right="567" w:bottom="567" w:left="567" w:header="708" w:footer="708" w:gutter="0"/>
          <w:pgNumType w:start="312"/>
          <w:cols w:space="708"/>
        </w:sectPr>
      </w:pPr>
    </w:p>
    <w:tbl>
      <w:tblPr>
        <w:tblStyle w:val="TableNormal"/>
        <w:tblW w:w="15250" w:type="dxa"/>
        <w:tblInd w:w="10" w:type="dxa"/>
        <w:tblLayout w:type="fixed"/>
        <w:tblCellMar>
          <w:top w:w="0" w:type="dxa"/>
          <w:left w:w="10" w:type="dxa"/>
          <w:bottom w:w="0" w:type="dxa"/>
          <w:right w:w="10" w:type="dxa"/>
        </w:tblCellMar>
        <w:tblLook w:val="0000"/>
      </w:tblPr>
      <w:tblGrid>
        <w:gridCol w:w="56"/>
        <w:gridCol w:w="612"/>
        <w:gridCol w:w="1225"/>
        <w:gridCol w:w="668"/>
        <w:gridCol w:w="445"/>
        <w:gridCol w:w="2282"/>
        <w:gridCol w:w="612"/>
        <w:gridCol w:w="2282"/>
        <w:gridCol w:w="2282"/>
        <w:gridCol w:w="1503"/>
        <w:gridCol w:w="334"/>
        <w:gridCol w:w="111"/>
        <w:gridCol w:w="1057"/>
        <w:gridCol w:w="1725"/>
        <w:gridCol w:w="56"/>
      </w:tblGrid>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tc>
        <w:tc>
          <w:tcPr>
            <w:tcW w:w="1225" w:type="dxa"/>
            <w:shd w:val="clear" w:color="auto" w:fill="auto"/>
            <w:tcMar>
              <w:top w:w="0" w:type="dxa"/>
              <w:left w:w="10" w:type="dxa"/>
              <w:bottom w:w="0" w:type="dxa"/>
              <w:right w:w="10" w:type="dxa"/>
            </w:tcMar>
          </w:tcPr>
          <w:p/>
        </w:tc>
        <w:tc>
          <w:tcPr>
            <w:tcW w:w="1113" w:type="dxa"/>
            <w:gridSpan w:val="2"/>
            <w:vMerge w:val="restart"/>
            <w:shd w:val="clear" w:color="auto" w:fill="auto"/>
            <w:tcMar>
              <w:top w:w="0" w:type="dxa"/>
              <w:left w:w="10" w:type="dxa"/>
              <w:bottom w:w="0" w:type="dxa"/>
              <w:right w:w="10" w:type="dxa"/>
            </w:tcMar>
            <w:vAlign w:val="center"/>
          </w:tcPr>
          <w:p/>
        </w:tc>
        <w:tc>
          <w:tcPr>
            <w:tcW w:w="2894" w:type="dxa"/>
            <w:gridSpan w:val="2"/>
            <w:shd w:val="clear" w:color="auto" w:fill="auto"/>
            <w:tcMar>
              <w:top w:w="0" w:type="dxa"/>
              <w:left w:w="10" w:type="dxa"/>
              <w:bottom w:w="0" w:type="dxa"/>
              <w:right w:w="10" w:type="dxa"/>
            </w:tcMar>
          </w:tcPr>
          <w:p w:rsidR="007D4361">
            <w:pPr>
              <w:spacing w:before="0"/>
              <w:rPr>
                <w:rFonts w:ascii="Arial" w:hAnsi="Arial"/>
                <w:color w:val="000000"/>
                <w:sz w:val="16"/>
                <w:szCs w:val="16"/>
              </w:rPr>
            </w:pPr>
            <w:r>
              <w:rPr>
                <w:rFonts w:ascii="Arial" w:hAnsi="Arial"/>
                <w:color w:val="000000"/>
                <w:sz w:val="16"/>
                <w:szCs w:val="16"/>
              </w:rPr>
              <w:t>WYZNACZONE</w:t>
            </w:r>
          </w:p>
        </w:tc>
        <w:tc>
          <w:tcPr>
            <w:tcW w:w="2282" w:type="dxa"/>
            <w:shd w:val="clear" w:color="auto" w:fill="auto"/>
            <w:tcMar>
              <w:top w:w="0" w:type="dxa"/>
              <w:left w:w="10" w:type="dxa"/>
              <w:bottom w:w="0" w:type="dxa"/>
              <w:right w:w="10" w:type="dxa"/>
            </w:tcMar>
            <w:vAlign w:val="center"/>
          </w:tcPr>
          <w:p/>
        </w:tc>
        <w:tc>
          <w:tcPr>
            <w:tcW w:w="2282" w:type="dxa"/>
            <w:shd w:val="clear" w:color="auto" w:fill="auto"/>
            <w:tcMar>
              <w:top w:w="0" w:type="dxa"/>
              <w:left w:w="10" w:type="dxa"/>
              <w:bottom w:w="0" w:type="dxa"/>
              <w:right w:w="10" w:type="dxa"/>
            </w:tcMar>
            <w:vAlign w:val="center"/>
          </w:tcPr>
          <w:p/>
        </w:tc>
        <w:tc>
          <w:tcPr>
            <w:tcW w:w="1503" w:type="dxa"/>
            <w:shd w:val="clear" w:color="auto" w:fill="auto"/>
            <w:tcMar>
              <w:top w:w="0" w:type="dxa"/>
              <w:left w:w="10" w:type="dxa"/>
              <w:bottom w:w="0" w:type="dxa"/>
              <w:right w:w="10" w:type="dxa"/>
            </w:tcMar>
            <w:vAlign w:val="center"/>
          </w:tcPr>
          <w:p/>
        </w:tc>
        <w:tc>
          <w:tcPr>
            <w:tcW w:w="1502" w:type="dxa"/>
            <w:gridSpan w:val="3"/>
            <w:shd w:val="clear" w:color="auto" w:fill="auto"/>
            <w:tcMar>
              <w:top w:w="0" w:type="dxa"/>
              <w:left w:w="10" w:type="dxa"/>
              <w:bottom w:w="0" w:type="dxa"/>
              <w:right w:w="10" w:type="dxa"/>
            </w:tcMar>
            <w:vAlign w:val="center"/>
          </w:tcPr>
          <w:p/>
        </w:tc>
        <w:tc>
          <w:tcPr>
            <w:tcW w:w="1725" w:type="dxa"/>
            <w:shd w:val="clear" w:color="auto" w:fill="auto"/>
            <w:tcMar>
              <w:top w:w="0" w:type="dxa"/>
              <w:left w:w="10" w:type="dxa"/>
              <w:bottom w:w="0" w:type="dxa"/>
              <w:right w:w="10" w:type="dxa"/>
            </w:tcMar>
            <w:vAlign w:val="center"/>
          </w:tcPr>
          <w:p/>
        </w:tc>
        <w:tc>
          <w:tcPr>
            <w:tcW w:w="56" w:type="dxa"/>
            <w:shd w:val="clear" w:color="auto" w:fill="auto"/>
            <w:tcMar>
              <w:top w:w="0" w:type="dxa"/>
              <w:left w:w="10" w:type="dxa"/>
              <w:bottom w:w="0" w:type="dxa"/>
              <w:right w:w="10" w:type="dxa"/>
            </w:tcMar>
          </w:tc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20:13:29</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376</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2016-07-09 22:10:59</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INT-26865/16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POJAZDY Z A B-36</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MALARSKA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2016-07-10 02:42:50</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22:10:59</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2782" w:type="dxa"/>
            <w:gridSpan w:val="2"/>
            <w:vMerge w:val="restart"/>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Strona: 27/73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5232" w:type="dxa"/>
            <w:gridSpan w:val="5"/>
            <w:vMerge w:val="restart"/>
            <w:shd w:val="clear" w:color="auto" w:fill="auto"/>
            <w:tcMar>
              <w:top w:w="0" w:type="dxa"/>
              <w:left w:w="10" w:type="dxa"/>
              <w:bottom w:w="0" w:type="dxa"/>
              <w:right w:w="10" w:type="dxa"/>
            </w:tcMar>
          </w:tcPr>
          <w:p w:rsidR="007D4361">
            <w:pPr>
              <w:rPr>
                <w:rFonts w:ascii="Arial" w:hAnsi="Arial"/>
                <w:color w:val="000000"/>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2782" w:type="dxa"/>
            <w:gridSpan w:val="2"/>
            <w:vMerge/>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5232" w:type="dxa"/>
            <w:gridSpan w:val="5"/>
            <w:vMerge/>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2893" w:type="dxa"/>
            <w:gridSpan w:val="3"/>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Created by Tomasz Beliczyński</w:t>
            </w:r>
          </w:p>
        </w:tc>
        <w:tc>
          <w:tcPr>
            <w:tcW w:w="56" w:type="dxa"/>
            <w:shd w:val="clear" w:color="auto" w:fill="auto"/>
            <w:tcMar>
              <w:top w:w="0" w:type="dxa"/>
              <w:left w:w="10" w:type="dxa"/>
              <w:bottom w:w="0" w:type="dxa"/>
              <w:right w:w="10" w:type="dxa"/>
            </w:tcMar>
          </w:tcPr>
          <w:p w:rsidR="007D4361">
            <w:pPr>
              <w:rPr>
                <w:sz w:val="16"/>
                <w:szCs w:val="16"/>
              </w:rPr>
            </w:pPr>
          </w:p>
        </w:tc>
      </w:tr>
    </w:tbl>
    <w:p>
      <w:pPr>
        <w:sectPr>
          <w:type w:val="nextPage"/>
          <w:pgSz w:w="16838" w:h="11906"/>
          <w:pgMar w:top="567" w:right="567" w:bottom="567" w:left="567" w:header="708" w:footer="708" w:gutter="0"/>
          <w:pgNumType w:start="313"/>
          <w:cols w:space="708"/>
          <w:titlePg w:val="0"/>
        </w:sectPr>
      </w:pPr>
    </w:p>
    <w:tbl>
      <w:tblPr>
        <w:tblStyle w:val="TableNormal"/>
        <w:tblW w:w="15250" w:type="dxa"/>
        <w:tblInd w:w="10" w:type="dxa"/>
        <w:tblLayout w:type="fixed"/>
        <w:tblCellMar>
          <w:top w:w="0" w:type="dxa"/>
          <w:left w:w="10" w:type="dxa"/>
          <w:bottom w:w="0" w:type="dxa"/>
          <w:right w:w="10" w:type="dxa"/>
        </w:tblCellMar>
        <w:tblLook w:val="0000"/>
      </w:tblPr>
      <w:tblGrid>
        <w:gridCol w:w="56"/>
        <w:gridCol w:w="612"/>
        <w:gridCol w:w="1225"/>
        <w:gridCol w:w="1113"/>
        <w:gridCol w:w="2282"/>
        <w:gridCol w:w="612"/>
        <w:gridCol w:w="2282"/>
        <w:gridCol w:w="2282"/>
        <w:gridCol w:w="1503"/>
        <w:gridCol w:w="334"/>
        <w:gridCol w:w="111"/>
        <w:gridCol w:w="1057"/>
        <w:gridCol w:w="1725"/>
        <w:gridCol w:w="56"/>
      </w:tblGrid>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L.p.</w:t>
            </w:r>
          </w:p>
        </w:tc>
        <w:tc>
          <w:tcPr>
            <w:tcW w:w="1225"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DataGodzina</w:t>
            </w:r>
          </w:p>
        </w:tc>
        <w:tc>
          <w:tcPr>
            <w:tcW w:w="1113"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Numer</w:t>
            </w:r>
          </w:p>
        </w:tc>
        <w:tc>
          <w:tcPr>
            <w:tcW w:w="2894"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Opis</w:t>
            </w:r>
          </w:p>
        </w:tc>
        <w:tc>
          <w:tcPr>
            <w:tcW w:w="228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Typ</w:t>
            </w:r>
          </w:p>
        </w:tc>
        <w:tc>
          <w:tcPr>
            <w:tcW w:w="228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Miejsce</w:t>
            </w:r>
          </w:p>
        </w:tc>
        <w:tc>
          <w:tcPr>
            <w:tcW w:w="1503"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Status</w:t>
            </w:r>
          </w:p>
        </w:tc>
        <w:tc>
          <w:tcPr>
            <w:tcW w:w="1502"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Kwota mandatu</w:t>
            </w:r>
          </w:p>
        </w:tc>
        <w:tc>
          <w:tcPr>
            <w:tcW w:w="1781"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Data zakończenia</w:t>
            </w: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377</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2016-07-10</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INT-26963/16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Spożywanie alkoholu w miejscu publicznym</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SPOŻYWANIE ALKOHOLU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IGNUTA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2016-07-11</w:t>
            </w:r>
            <w:r>
              <w:rPr>
                <w:rFonts w:ascii="Arial" w:hAnsi="Arial"/>
                <w:i/>
                <w:color w:val="000000"/>
                <w:sz w:val="16"/>
                <w:szCs w:val="16"/>
              </w:rPr>
              <w:t xml:space="preserve"> 07:49:57</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22:55:00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378</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2016-07-10</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INT-26877/16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NA PRZYSTANKU MPK</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ROBOTNICZA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2016-07-10 10:57:58</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09:25:34</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379</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2016-07-10 09:10:40</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INT-26875/16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nielegalny </w:t>
            </w:r>
            <w:r>
              <w:rPr>
                <w:rFonts w:ascii="Arial" w:hAnsi="Arial"/>
                <w:color w:val="000000"/>
                <w:sz w:val="16"/>
                <w:szCs w:val="16"/>
              </w:rPr>
              <w:t xml:space="preserve">handel Kolejne zgłoszenie </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PL.ORLĄT LWOWSKICH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2016-07-10 18:04:46</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09:10:40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380</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2016-07-10 09:10:40</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INT-26875/16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nielegalny handel Kolejne zgłoszenie o </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PL.ORLĄT LWOWSKICH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2016-07-10 18:04:46</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09:10:40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381</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2016-07-10 12:48:53</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INT-26890/16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przy Agua PArku parkowanie za B-36+T-24</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BOROWSKA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2016-07-10 19:02:25</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12:48:53</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382</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2016-07-10 12:48:53</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INT-26890/16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przy Agua PArku </w:t>
            </w:r>
            <w:r>
              <w:rPr>
                <w:rFonts w:ascii="Arial" w:hAnsi="Arial"/>
                <w:color w:val="000000"/>
                <w:sz w:val="16"/>
                <w:szCs w:val="16"/>
              </w:rPr>
              <w:t>parkowanie za B-36+T-24</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BOROWSKA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2016-07-10 19:02:25</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12:48:53</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383</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2016-07-10 14:49:03</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INT-26905/16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utrudniony wyjazd z miejsc parkingowych - Audi  Pojazd parkuje na pasach wyłączonych z ruchu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ZAUŁEK ROGOZIŃSKI 9/</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2016-07-10 17:37:05</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14:49:03</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384</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2016-07-10 16:47:46</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INT-26915/16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między Szewska na pl. Nowy Targ parkowanie na zakazie </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KOTLARSKA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LAWETA</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2016-07-10 23:03:58</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16:47:46</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385</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2016-07-10 17:59:55</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INT-26921/16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MISTUBISCHI ZAPARKOWANY W STREFIE POZA MIEJSCEM WYZNACZONYM </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BULWAR DEDALA 19/</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WEZWANIE</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2016-07-10 22:17:47</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17:59:55</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386</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2016-07-10 17:59:55</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INT-26921/16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MISTUBISCHI ZAPARKOWANY W STREFIE POZA MIEJSCEM WYZNACZONYM </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BULWAR DEDALA 19/</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WEZWANIE</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2016-07-10 22:17:47</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17:59:55</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387</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2016-07-10 21:52:38</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INT-26935/16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pojazdów na traniku - niszczenie zieleni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NISZCZENIE ZIELENI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BAJANA 23-31/</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WEZWANIE</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2016-07-10 22:29:13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21:52:38</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388</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2016-07-11</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INT-27140/16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Kontrola środowiskowa z wykazu Ekosystemu.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PORZĄDKOWA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CHOBIEŃSKA 6/1</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300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2016-08-03 09:25:05</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10:50:00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bl>
    <w:p>
      <w:pPr>
        <w:sectPr>
          <w:pgSz w:w="16838" w:h="11906"/>
          <w:pgMar w:top="567" w:right="567" w:bottom="567" w:left="567" w:header="708" w:footer="708" w:gutter="0"/>
          <w:pgNumType w:start="314"/>
          <w:cols w:space="708"/>
        </w:sectPr>
      </w:pPr>
    </w:p>
    <w:tbl>
      <w:tblPr>
        <w:tblStyle w:val="TableNormal"/>
        <w:tblW w:w="15250" w:type="dxa"/>
        <w:tblInd w:w="10" w:type="dxa"/>
        <w:tblLayout w:type="fixed"/>
        <w:tblCellMar>
          <w:top w:w="0" w:type="dxa"/>
          <w:left w:w="10" w:type="dxa"/>
          <w:bottom w:w="0" w:type="dxa"/>
          <w:right w:w="10" w:type="dxa"/>
        </w:tblCellMar>
        <w:tblLook w:val="0000"/>
      </w:tblPr>
      <w:tblGrid>
        <w:gridCol w:w="56"/>
        <w:gridCol w:w="612"/>
        <w:gridCol w:w="1225"/>
        <w:gridCol w:w="668"/>
        <w:gridCol w:w="445"/>
        <w:gridCol w:w="2282"/>
        <w:gridCol w:w="612"/>
        <w:gridCol w:w="2282"/>
        <w:gridCol w:w="2282"/>
        <w:gridCol w:w="1503"/>
        <w:gridCol w:w="334"/>
        <w:gridCol w:w="111"/>
        <w:gridCol w:w="1057"/>
        <w:gridCol w:w="1725"/>
        <w:gridCol w:w="56"/>
      </w:tblGrid>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389</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2016-07-11</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INT-27288/16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kontrola środowiska z wykazu ekosystem</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PORZĄDKOWA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KĄCKA 23/1/</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2016-07-20 19:58:38</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18:15:00</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390</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2016-07-11</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INT-27291/16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kontrola z zakresu ochrony środowiska zgodnie z wykazem Eko-System</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PORZĄDKOWA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KĄCKA 25/2/</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PRZEKAZANO DO EKOSYSTEMU</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2016-07-20 19:59:34</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18:59:00</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2782" w:type="dxa"/>
            <w:gridSpan w:val="2"/>
            <w:vMerge w:val="restart"/>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Strona: 28/73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5232" w:type="dxa"/>
            <w:gridSpan w:val="5"/>
            <w:vMerge w:val="restart"/>
            <w:shd w:val="clear" w:color="auto" w:fill="auto"/>
            <w:tcMar>
              <w:top w:w="0" w:type="dxa"/>
              <w:left w:w="10" w:type="dxa"/>
              <w:bottom w:w="0" w:type="dxa"/>
              <w:right w:w="10" w:type="dxa"/>
            </w:tcMar>
          </w:tcPr>
          <w:p w:rsidR="007D4361">
            <w:pPr>
              <w:rPr>
                <w:rFonts w:ascii="Arial" w:hAnsi="Arial"/>
                <w:color w:val="000000"/>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2782" w:type="dxa"/>
            <w:gridSpan w:val="2"/>
            <w:vMerge/>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5232" w:type="dxa"/>
            <w:gridSpan w:val="5"/>
            <w:vMerge/>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2893" w:type="dxa"/>
            <w:gridSpan w:val="3"/>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Created by Tomasz Beliczyński</w:t>
            </w:r>
          </w:p>
        </w:tc>
        <w:tc>
          <w:tcPr>
            <w:tcW w:w="56" w:type="dxa"/>
            <w:shd w:val="clear" w:color="auto" w:fill="auto"/>
            <w:tcMar>
              <w:top w:w="0" w:type="dxa"/>
              <w:left w:w="10" w:type="dxa"/>
              <w:bottom w:w="0" w:type="dxa"/>
              <w:right w:w="10" w:type="dxa"/>
            </w:tcMar>
          </w:tcPr>
          <w:p w:rsidR="007D4361">
            <w:pPr>
              <w:rPr>
                <w:sz w:val="16"/>
                <w:szCs w:val="16"/>
              </w:rPr>
            </w:pPr>
          </w:p>
        </w:tc>
      </w:tr>
    </w:tbl>
    <w:p>
      <w:pPr>
        <w:sectPr>
          <w:type w:val="nextPage"/>
          <w:pgSz w:w="16838" w:h="11906"/>
          <w:pgMar w:top="567" w:right="567" w:bottom="567" w:left="567" w:header="708" w:footer="708" w:gutter="0"/>
          <w:pgNumType w:start="315"/>
          <w:cols w:space="708"/>
          <w:titlePg w:val="0"/>
        </w:sectPr>
      </w:pPr>
    </w:p>
    <w:tbl>
      <w:tblPr>
        <w:tblStyle w:val="TableNormal"/>
        <w:tblW w:w="15250" w:type="dxa"/>
        <w:tblInd w:w="10" w:type="dxa"/>
        <w:tblLayout w:type="fixed"/>
        <w:tblCellMar>
          <w:top w:w="0" w:type="dxa"/>
          <w:left w:w="10" w:type="dxa"/>
          <w:bottom w:w="0" w:type="dxa"/>
          <w:right w:w="10" w:type="dxa"/>
        </w:tblCellMar>
        <w:tblLook w:val="0000"/>
      </w:tblPr>
      <w:tblGrid>
        <w:gridCol w:w="56"/>
        <w:gridCol w:w="612"/>
        <w:gridCol w:w="1225"/>
        <w:gridCol w:w="1113"/>
        <w:gridCol w:w="2282"/>
        <w:gridCol w:w="612"/>
        <w:gridCol w:w="2282"/>
        <w:gridCol w:w="2282"/>
        <w:gridCol w:w="1503"/>
        <w:gridCol w:w="334"/>
        <w:gridCol w:w="111"/>
        <w:gridCol w:w="1057"/>
        <w:gridCol w:w="1725"/>
        <w:gridCol w:w="56"/>
      </w:tblGrid>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L.p.</w:t>
            </w:r>
          </w:p>
        </w:tc>
        <w:tc>
          <w:tcPr>
            <w:tcW w:w="1225"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DataGodzina</w:t>
            </w:r>
          </w:p>
        </w:tc>
        <w:tc>
          <w:tcPr>
            <w:tcW w:w="1113"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Numer</w:t>
            </w:r>
          </w:p>
        </w:tc>
        <w:tc>
          <w:tcPr>
            <w:tcW w:w="2894"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Opis</w:t>
            </w:r>
          </w:p>
        </w:tc>
        <w:tc>
          <w:tcPr>
            <w:tcW w:w="228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Typ</w:t>
            </w:r>
          </w:p>
        </w:tc>
        <w:tc>
          <w:tcPr>
            <w:tcW w:w="228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Miejsce</w:t>
            </w:r>
          </w:p>
        </w:tc>
        <w:tc>
          <w:tcPr>
            <w:tcW w:w="1503"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Status</w:t>
            </w:r>
          </w:p>
        </w:tc>
        <w:tc>
          <w:tcPr>
            <w:tcW w:w="1502"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Kwota mandatu</w:t>
            </w:r>
          </w:p>
        </w:tc>
        <w:tc>
          <w:tcPr>
            <w:tcW w:w="1781"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Data zakończenia</w:t>
            </w: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391</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2016-07-11</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INT-27289/16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kontrola z zakresu ochrony środowiska zgodnie z wykazem Eko-System</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PORZĄDKOWA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KĄCKA 25/1/</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PRZEKAZANO DO EKOSYSTEMU</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2016-07-20 19:58:54</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18:26:00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392</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2016-07-11</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INT-27157/16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kontrola pod kątem parasoli niezgodnych z Uchwała Rady Miasta Wrocławia w sprawie Parku Kulturowego w lokalu Jacek i </w:t>
            </w:r>
            <w:r>
              <w:rPr>
                <w:rFonts w:ascii="Arial" w:hAnsi="Arial"/>
                <w:color w:val="000000"/>
                <w:sz w:val="16"/>
                <w:szCs w:val="16"/>
              </w:rPr>
              <w:t>Agatka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PLAKATY (REKLAMY)</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PL. NOWY TARG 27/</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2016-07-28 12:55:59</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08:10:00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393</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2016-07-11</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INT-27134/16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restauracja CESKA - kontrola pod kątem parasoli zgodnych z uchwałą RMW w sprawie Parku Kulturowego</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PLAKATY (REKLAMY)</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ŚWIDNICKA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2016-07-12 06:45:58</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11:10:00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394</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2016-07-11</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INT-29914/16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WNIOSEK O PODJĘCIE DZIAŁAŃ W ZWIAZKU Z ZALEGAJACYMI ODPADAMI PRZY OGRÓDKACH DZIAŁKOWYCH ORAZ KONTROLE ZA B-1</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PORZĄDKOWA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KROMERA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2016-08-01 09:57:13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09:55:36</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395</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2016-07-11</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INT-27154/16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Kontrola pod kątem parasoli niezgodnych z uchwała Rady Miasta art 112 VERONA ul. Pl Nowy Targ 22/23</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PLAKATY (REKLAMY)</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PL. NOWY TARG 22/23/</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2016-07-12 07:24:40</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08:05:00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396</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2016-07-11</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INT-27129/16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za b-36</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BLOKADA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KAZIMIERZA WIELKIEGO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2016-07-12 05:09:19</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05:09:19</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397</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2016-07-11</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INT-27130/16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za b-36</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BLOKADA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WŁODKOWICA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2016-07-12 05:11:50</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05:11:50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398</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2016-07-11</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INT-27128/16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za b-36</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BLOKADA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OFIAR OŚWIĘCIMSKICH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2016-07-12 05:05:27</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05:05:27</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399</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2016-07-11</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INT-27195/16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NIESTOSOWANIE SIE DO B-1</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BEZPIECZEŃSTWO W KOMUNIKACJI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 xml:space="preserve">MOSTY </w:t>
            </w:r>
            <w:r>
              <w:rPr>
                <w:rFonts w:ascii="Arial" w:hAnsi="Arial"/>
                <w:color w:val="000000"/>
                <w:sz w:val="16"/>
                <w:szCs w:val="16"/>
              </w:rPr>
              <w:t>MŁYŃSKIE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2016-07-12 10:59:36</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15:50:00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400</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2016-07-11</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INT-27187/16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PRZEJŚCIE W MIEJSCU NIEDOZWOLONYM</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WYKROCZENIA PIESZYCH</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SIENKIEWICZA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2016-07-12 10:39:58</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16:15:00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401</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2016-07-11 07:14:51</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INT-26950/16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pojazdów za B-36</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CZAJKOWSKIEGO 109/</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2016-07-11 10:42:33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07:14:51</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402</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2016-07-11 10:05:43</w:t>
            </w:r>
          </w:p>
        </w:tc>
        <w:tc>
          <w:tcPr>
            <w:tcW w:w="1113"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INT-26974/16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pojazd parkuje na chodniku, brak 1,5m przejścia dla </w:t>
            </w:r>
            <w:r>
              <w:rPr>
                <w:rFonts w:ascii="Arial" w:hAnsi="Arial"/>
                <w:color w:val="000000"/>
                <w:sz w:val="16"/>
                <w:szCs w:val="16"/>
              </w:rPr>
              <w:t>pieszych sienkiewicza a bujwida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SIENKIEWICZA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2016-07-11 20:18:02</w:t>
            </w:r>
          </w:p>
        </w:tc>
        <w:tc>
          <w:tcPr>
            <w:tcW w:w="56" w:type="dxa"/>
            <w:shd w:val="clear" w:color="auto" w:fill="auto"/>
            <w:tcMar>
              <w:top w:w="0" w:type="dxa"/>
              <w:left w:w="10" w:type="dxa"/>
              <w:bottom w:w="0" w:type="dxa"/>
              <w:right w:w="10" w:type="dxa"/>
            </w:tcMar>
          </w:tcPr>
          <w:p w:rsidR="007D4361">
            <w:pPr>
              <w:rPr>
                <w:sz w:val="16"/>
                <w:szCs w:val="16"/>
              </w:rPr>
            </w:pPr>
          </w:p>
        </w:tc>
      </w:tr>
    </w:tbl>
    <w:p>
      <w:pPr>
        <w:sectPr>
          <w:pgSz w:w="16838" w:h="11906"/>
          <w:pgMar w:top="567" w:right="567" w:bottom="567" w:left="567" w:header="708" w:footer="708" w:gutter="0"/>
          <w:pgNumType w:start="316"/>
          <w:cols w:space="708"/>
        </w:sectPr>
      </w:pPr>
    </w:p>
    <w:tbl>
      <w:tblPr>
        <w:tblStyle w:val="TableNormal"/>
        <w:tblW w:w="15250" w:type="dxa"/>
        <w:tblInd w:w="10" w:type="dxa"/>
        <w:tblLayout w:type="fixed"/>
        <w:tblCellMar>
          <w:top w:w="0" w:type="dxa"/>
          <w:left w:w="10" w:type="dxa"/>
          <w:bottom w:w="0" w:type="dxa"/>
          <w:right w:w="10" w:type="dxa"/>
        </w:tblCellMar>
        <w:tblLook w:val="0000"/>
      </w:tblPr>
      <w:tblGrid>
        <w:gridCol w:w="56"/>
        <w:gridCol w:w="612"/>
        <w:gridCol w:w="1225"/>
        <w:gridCol w:w="668"/>
        <w:gridCol w:w="445"/>
        <w:gridCol w:w="2282"/>
        <w:gridCol w:w="612"/>
        <w:gridCol w:w="2282"/>
        <w:gridCol w:w="2282"/>
        <w:gridCol w:w="1503"/>
        <w:gridCol w:w="334"/>
        <w:gridCol w:w="111"/>
        <w:gridCol w:w="1057"/>
        <w:gridCol w:w="1725"/>
        <w:gridCol w:w="56"/>
      </w:tblGrid>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val="restart"/>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10:05:43</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403</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2016-07-11 10:19:32</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INT-26976/16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Od Kosmonautów na odcinku 200 m parkowanie za D-40.</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JEŻOWSKA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2016-07-11 11:21:15</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10:19:32</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404</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2016-07-11 12:12:24</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INT-26996/16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kont handlu stoisko z odzieza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AFGAŃSKA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2016-07-11 12:13:17</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10:10:00</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2782" w:type="dxa"/>
            <w:gridSpan w:val="2"/>
            <w:vMerge w:val="restart"/>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Strona: 29/73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5232" w:type="dxa"/>
            <w:gridSpan w:val="5"/>
            <w:vMerge w:val="restart"/>
            <w:shd w:val="clear" w:color="auto" w:fill="auto"/>
            <w:tcMar>
              <w:top w:w="0" w:type="dxa"/>
              <w:left w:w="10" w:type="dxa"/>
              <w:bottom w:w="0" w:type="dxa"/>
              <w:right w:w="10" w:type="dxa"/>
            </w:tcMar>
          </w:tcPr>
          <w:p w:rsidR="007D4361">
            <w:pPr>
              <w:rPr>
                <w:rFonts w:ascii="Arial" w:hAnsi="Arial"/>
                <w:color w:val="000000"/>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2782" w:type="dxa"/>
            <w:gridSpan w:val="2"/>
            <w:vMerge/>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5232" w:type="dxa"/>
            <w:gridSpan w:val="5"/>
            <w:vMerge/>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2893" w:type="dxa"/>
            <w:gridSpan w:val="3"/>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Created by Tomasz Beliczyński</w:t>
            </w:r>
          </w:p>
        </w:tc>
        <w:tc>
          <w:tcPr>
            <w:tcW w:w="56" w:type="dxa"/>
            <w:shd w:val="clear" w:color="auto" w:fill="auto"/>
            <w:tcMar>
              <w:top w:w="0" w:type="dxa"/>
              <w:left w:w="10" w:type="dxa"/>
              <w:bottom w:w="0" w:type="dxa"/>
              <w:right w:w="10" w:type="dxa"/>
            </w:tcMar>
          </w:tcPr>
          <w:p w:rsidR="007D4361">
            <w:pPr>
              <w:rPr>
                <w:sz w:val="16"/>
                <w:szCs w:val="16"/>
              </w:rPr>
            </w:pPr>
          </w:p>
        </w:tc>
      </w:tr>
    </w:tbl>
    <w:p>
      <w:pPr>
        <w:sectPr>
          <w:type w:val="nextPage"/>
          <w:pgSz w:w="16838" w:h="11906"/>
          <w:pgMar w:top="567" w:right="567" w:bottom="567" w:left="567" w:header="708" w:footer="708" w:gutter="0"/>
          <w:pgNumType w:start="317"/>
          <w:cols w:space="708"/>
          <w:titlePg w:val="0"/>
        </w:sectPr>
      </w:pPr>
    </w:p>
    <w:tbl>
      <w:tblPr>
        <w:tblStyle w:val="TableNormal"/>
        <w:tblW w:w="15250" w:type="dxa"/>
        <w:tblInd w:w="10" w:type="dxa"/>
        <w:tblLayout w:type="fixed"/>
        <w:tblCellMar>
          <w:top w:w="0" w:type="dxa"/>
          <w:left w:w="10" w:type="dxa"/>
          <w:bottom w:w="0" w:type="dxa"/>
          <w:right w:w="10" w:type="dxa"/>
        </w:tblCellMar>
        <w:tblLook w:val="0000"/>
      </w:tblPr>
      <w:tblGrid>
        <w:gridCol w:w="56"/>
        <w:gridCol w:w="612"/>
        <w:gridCol w:w="1225"/>
        <w:gridCol w:w="1113"/>
        <w:gridCol w:w="2282"/>
        <w:gridCol w:w="612"/>
        <w:gridCol w:w="2282"/>
        <w:gridCol w:w="2282"/>
        <w:gridCol w:w="1503"/>
        <w:gridCol w:w="334"/>
        <w:gridCol w:w="111"/>
        <w:gridCol w:w="1057"/>
        <w:gridCol w:w="1725"/>
        <w:gridCol w:w="56"/>
      </w:tblGrid>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L.p.</w:t>
            </w:r>
          </w:p>
        </w:tc>
        <w:tc>
          <w:tcPr>
            <w:tcW w:w="1225"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DataGodzina</w:t>
            </w:r>
          </w:p>
        </w:tc>
        <w:tc>
          <w:tcPr>
            <w:tcW w:w="1113"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Numer</w:t>
            </w:r>
          </w:p>
        </w:tc>
        <w:tc>
          <w:tcPr>
            <w:tcW w:w="2894"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Opis</w:t>
            </w:r>
          </w:p>
        </w:tc>
        <w:tc>
          <w:tcPr>
            <w:tcW w:w="228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Typ</w:t>
            </w:r>
          </w:p>
        </w:tc>
        <w:tc>
          <w:tcPr>
            <w:tcW w:w="228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Miejsce</w:t>
            </w:r>
          </w:p>
        </w:tc>
        <w:tc>
          <w:tcPr>
            <w:tcW w:w="1503"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Status</w:t>
            </w:r>
          </w:p>
        </w:tc>
        <w:tc>
          <w:tcPr>
            <w:tcW w:w="1502"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Kwota mandatu</w:t>
            </w:r>
          </w:p>
        </w:tc>
        <w:tc>
          <w:tcPr>
            <w:tcW w:w="1781"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Data zakończenia</w:t>
            </w: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405</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2016-07-11 12:12:30</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INT-26997/16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parkowanie w strefie zamieszkania poza </w:t>
            </w:r>
            <w:r>
              <w:rPr>
                <w:rFonts w:ascii="Arial" w:hAnsi="Arial"/>
                <w:color w:val="000000"/>
                <w:sz w:val="16"/>
                <w:szCs w:val="16"/>
              </w:rPr>
              <w:t>miejscami wyznaczonymi do parkowania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BLOKADA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STYKI I KOSSAKA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2016-07-11 12:13:27</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11:00:00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406</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2016-07-11 12:12:30</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INT-26997/16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w strefie zamieszkania poza miejscami wyznaczonymi do parkowania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BLOKADA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 xml:space="preserve">STYKI I </w:t>
            </w:r>
            <w:r>
              <w:rPr>
                <w:rFonts w:ascii="Arial" w:hAnsi="Arial"/>
                <w:color w:val="000000"/>
                <w:sz w:val="16"/>
                <w:szCs w:val="16"/>
              </w:rPr>
              <w:t>KOSSAKA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2016-07-11 12:13:27</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11:00:00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407</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2016-07-11 12:16:11</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INT-27000/16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kont handlu truskawka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MOŚCICKIEGO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2016-07-11 12:16:21</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10:40:00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408</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2016-07-11 12:36:43</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INT-27013/16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za pasem zieleni nie przy krawędzi jezdni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DROBNERA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WEZWANIE</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2016-07-12 09:44:54</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10:05:00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409</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2016-07-11 12:36:43</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INT-27013/16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za pasem zieleni nie przy krawędzi jezdni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DROBNERA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WEZWANIE</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2016-07-12 09:44:54</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10:05:00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410</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2016-07-11 13:07:53</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INT-27044/16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na miejscu dla mionwalidy bez uprawnień</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BLOKADA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BOGUSŁAWSKIEGO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2016-07-11 13:09:16</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12:40:00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411</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2016-07-11 13:17:26</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INT-27045/16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kontrola parkowania pojazdów na chodniku za pasem zieleni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KOŚCIUSZKI 60A/</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WEZWANIE</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2016-07-11 13:17:46</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09:00:00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412</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2016-07-11 13:20:51</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INT-27048/16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za B-36</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MALARSKA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2016-07-11 13:21:55</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13:10:00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413</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2016-07-11 13:40:09</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INT-27058/16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a Więzienna parkowanie na skrzyżowaniu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GRODZKA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300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2016-07-11 13:40:30</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13:25:00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414</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2016-07-11 15:51:07</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INT-27074/16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na postoku Taxi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BLOKADA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KOMANDORSKA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2016-07-11 15:51:24</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14:55:00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415</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2016-07-11 15:52:39</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INT-27075/16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Niedostosowanie się do znaku B-36</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BEZPIECZEŃSTWO W KOMUNIKACJI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NOŻOWNICZA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2016-07-11 15:54:17</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14:30:00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416</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2016-07-11 16:05:53</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INT-27076/16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pojazdy parkują na całej szerokości chodnika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MATEJKI 2/</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2016-07-12 11:02:27</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16:05:53</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417</w:t>
            </w:r>
          </w:p>
        </w:tc>
        <w:tc>
          <w:tcPr>
            <w:tcW w:w="1225" w:type="dxa"/>
            <w:shd w:val="clear" w:color="auto" w:fill="auto"/>
            <w:tcMar>
              <w:top w:w="0" w:type="dxa"/>
              <w:left w:w="10" w:type="dxa"/>
              <w:bottom w:w="0" w:type="dxa"/>
              <w:right w:w="10" w:type="dxa"/>
            </w:tcMar>
          </w:tcPr>
          <w:p w:rsidR="007D4361">
            <w:pPr>
              <w:spacing w:after="0"/>
              <w:rPr>
                <w:rFonts w:ascii="Arial" w:hAnsi="Arial"/>
                <w:i/>
                <w:color w:val="000000"/>
                <w:sz w:val="16"/>
                <w:szCs w:val="16"/>
              </w:rPr>
            </w:pPr>
            <w:r>
              <w:rPr>
                <w:rFonts w:ascii="Arial" w:hAnsi="Arial"/>
                <w:i/>
                <w:color w:val="000000"/>
                <w:sz w:val="16"/>
                <w:szCs w:val="16"/>
              </w:rPr>
              <w:t xml:space="preserve">2016-07-11 </w:t>
            </w:r>
          </w:p>
        </w:tc>
        <w:tc>
          <w:tcPr>
            <w:tcW w:w="1113"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INT-27085/16</w:t>
            </w:r>
          </w:p>
        </w:tc>
        <w:tc>
          <w:tcPr>
            <w:tcW w:w="2894" w:type="dxa"/>
            <w:gridSpan w:val="2"/>
            <w:shd w:val="clear" w:color="auto" w:fill="auto"/>
            <w:tcMar>
              <w:top w:w="0" w:type="dxa"/>
              <w:left w:w="10" w:type="dxa"/>
              <w:bottom w:w="0" w:type="dxa"/>
              <w:right w:w="10" w:type="dxa"/>
            </w:tcMar>
          </w:tcPr>
          <w:p w:rsidR="007D4361">
            <w:pPr>
              <w:spacing w:after="0"/>
              <w:rPr>
                <w:rFonts w:ascii="Arial" w:hAnsi="Arial"/>
                <w:color w:val="000000"/>
                <w:sz w:val="16"/>
                <w:szCs w:val="16"/>
              </w:rPr>
            </w:pPr>
            <w:r>
              <w:rPr>
                <w:rFonts w:ascii="Arial" w:hAnsi="Arial"/>
                <w:color w:val="000000"/>
                <w:sz w:val="16"/>
                <w:szCs w:val="16"/>
              </w:rPr>
              <w:t xml:space="preserve">ul.kamienna na wys. placu Ludwika </w:t>
            </w:r>
          </w:p>
        </w:tc>
        <w:tc>
          <w:tcPr>
            <w:tcW w:w="2282" w:type="dxa"/>
            <w:shd w:val="clear" w:color="auto" w:fill="auto"/>
            <w:tcMar>
              <w:top w:w="0" w:type="dxa"/>
              <w:left w:w="10" w:type="dxa"/>
              <w:bottom w:w="0" w:type="dxa"/>
              <w:right w:w="10" w:type="dxa"/>
            </w:tcMar>
            <w:vAlign w:val="center"/>
          </w:tcPr>
          <w:p w:rsidR="007D4361">
            <w:pPr>
              <w:spacing w:after="0"/>
              <w:rPr>
                <w:rFonts w:ascii="Arial" w:hAnsi="Arial"/>
                <w:color w:val="000000"/>
                <w:sz w:val="16"/>
                <w:szCs w:val="16"/>
              </w:rPr>
            </w:pPr>
            <w:r>
              <w:rPr>
                <w:rFonts w:ascii="Arial" w:hAnsi="Arial"/>
                <w:color w:val="000000"/>
                <w:sz w:val="16"/>
                <w:szCs w:val="16"/>
              </w:rPr>
              <w:t xml:space="preserve">NIEPRAWIDŁOWE </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KAMIENNNA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 xml:space="preserve">2016-07-11 </w:t>
            </w:r>
            <w:r>
              <w:rPr>
                <w:rFonts w:ascii="Arial" w:hAnsi="Arial"/>
                <w:i/>
                <w:color w:val="000000"/>
                <w:sz w:val="16"/>
                <w:szCs w:val="16"/>
              </w:rPr>
              <w:t>18:37:25</w:t>
            </w:r>
          </w:p>
        </w:tc>
        <w:tc>
          <w:tcPr>
            <w:tcW w:w="56" w:type="dxa"/>
            <w:shd w:val="clear" w:color="auto" w:fill="auto"/>
            <w:tcMar>
              <w:top w:w="0" w:type="dxa"/>
              <w:left w:w="10" w:type="dxa"/>
              <w:bottom w:w="0" w:type="dxa"/>
              <w:right w:w="10" w:type="dxa"/>
            </w:tcMar>
          </w:tcPr>
          <w:p w:rsidR="007D4361">
            <w:pPr>
              <w:rPr>
                <w:sz w:val="16"/>
                <w:szCs w:val="16"/>
              </w:rPr>
            </w:pPr>
          </w:p>
        </w:tc>
      </w:tr>
    </w:tbl>
    <w:p>
      <w:pPr>
        <w:sectPr>
          <w:pgSz w:w="16838" w:h="11906"/>
          <w:pgMar w:top="567" w:right="567" w:bottom="567" w:left="567" w:header="708" w:footer="708" w:gutter="0"/>
          <w:pgNumType w:start="318"/>
          <w:cols w:space="708"/>
        </w:sectPr>
      </w:pPr>
    </w:p>
    <w:tbl>
      <w:tblPr>
        <w:tblStyle w:val="TableNormal"/>
        <w:tblW w:w="15250" w:type="dxa"/>
        <w:tblInd w:w="10" w:type="dxa"/>
        <w:tblLayout w:type="fixed"/>
        <w:tblCellMar>
          <w:top w:w="0" w:type="dxa"/>
          <w:left w:w="10" w:type="dxa"/>
          <w:bottom w:w="0" w:type="dxa"/>
          <w:right w:w="10" w:type="dxa"/>
        </w:tblCellMar>
        <w:tblLook w:val="0000"/>
      </w:tblPr>
      <w:tblGrid>
        <w:gridCol w:w="56"/>
        <w:gridCol w:w="612"/>
        <w:gridCol w:w="1225"/>
        <w:gridCol w:w="668"/>
        <w:gridCol w:w="445"/>
        <w:gridCol w:w="2282"/>
        <w:gridCol w:w="612"/>
        <w:gridCol w:w="2282"/>
        <w:gridCol w:w="2282"/>
        <w:gridCol w:w="1503"/>
        <w:gridCol w:w="334"/>
        <w:gridCol w:w="111"/>
        <w:gridCol w:w="1057"/>
        <w:gridCol w:w="1725"/>
        <w:gridCol w:w="56"/>
      </w:tblGrid>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tc>
        <w:tc>
          <w:tcPr>
            <w:tcW w:w="1225" w:type="dxa"/>
            <w:shd w:val="clear" w:color="auto" w:fill="auto"/>
            <w:tcMar>
              <w:top w:w="0" w:type="dxa"/>
              <w:left w:w="10" w:type="dxa"/>
              <w:bottom w:w="0" w:type="dxa"/>
              <w:right w:w="10" w:type="dxa"/>
            </w:tcMar>
          </w:tcPr>
          <w:p w:rsidR="007D4361">
            <w:pPr>
              <w:spacing w:before="0"/>
              <w:rPr>
                <w:rFonts w:ascii="Arial" w:hAnsi="Arial"/>
                <w:i/>
                <w:color w:val="000000"/>
                <w:sz w:val="16"/>
                <w:szCs w:val="16"/>
              </w:rPr>
            </w:pPr>
            <w:r>
              <w:rPr>
                <w:rFonts w:ascii="Arial" w:hAnsi="Arial"/>
                <w:i/>
                <w:color w:val="000000"/>
                <w:sz w:val="16"/>
                <w:szCs w:val="16"/>
              </w:rPr>
              <w:t>17:08:40</w:t>
            </w:r>
          </w:p>
        </w:tc>
        <w:tc>
          <w:tcPr>
            <w:tcW w:w="1113" w:type="dxa"/>
            <w:gridSpan w:val="2"/>
            <w:vMerge w:val="restart"/>
            <w:shd w:val="clear" w:color="auto" w:fill="auto"/>
            <w:tcMar>
              <w:top w:w="0" w:type="dxa"/>
              <w:left w:w="10" w:type="dxa"/>
              <w:bottom w:w="0" w:type="dxa"/>
              <w:right w:w="10" w:type="dxa"/>
            </w:tcMar>
            <w:vAlign w:val="center"/>
          </w:tcPr>
          <w:p/>
        </w:tc>
        <w:tc>
          <w:tcPr>
            <w:tcW w:w="2894" w:type="dxa"/>
            <w:gridSpan w:val="2"/>
            <w:shd w:val="clear" w:color="auto" w:fill="auto"/>
            <w:tcMar>
              <w:top w:w="0" w:type="dxa"/>
              <w:left w:w="10" w:type="dxa"/>
              <w:bottom w:w="0" w:type="dxa"/>
              <w:right w:w="10" w:type="dxa"/>
            </w:tcMar>
          </w:tcPr>
          <w:p w:rsidR="007D4361">
            <w:pPr>
              <w:spacing w:before="0"/>
              <w:rPr>
                <w:rFonts w:ascii="Arial" w:hAnsi="Arial"/>
                <w:color w:val="000000"/>
                <w:sz w:val="16"/>
                <w:szCs w:val="16"/>
              </w:rPr>
            </w:pPr>
            <w:r>
              <w:rPr>
                <w:rFonts w:ascii="Arial" w:hAnsi="Arial"/>
                <w:color w:val="000000"/>
                <w:sz w:val="16"/>
                <w:szCs w:val="16"/>
              </w:rPr>
              <w:t>Zamenhofa,pojazdy parkują na ciągu pieszo-rowerowym</w:t>
            </w:r>
          </w:p>
        </w:tc>
        <w:tc>
          <w:tcPr>
            <w:tcW w:w="2282" w:type="dxa"/>
            <w:shd w:val="clear" w:color="auto" w:fill="auto"/>
            <w:tcMar>
              <w:top w:w="0" w:type="dxa"/>
              <w:left w:w="10" w:type="dxa"/>
              <w:bottom w:w="0" w:type="dxa"/>
              <w:right w:w="10" w:type="dxa"/>
            </w:tcMar>
            <w:vAlign w:val="center"/>
          </w:tcPr>
          <w:p w:rsidR="007D4361">
            <w:pPr>
              <w:spacing w:before="0"/>
              <w:rPr>
                <w:rFonts w:ascii="Arial" w:hAnsi="Arial"/>
                <w:color w:val="000000"/>
                <w:sz w:val="16"/>
                <w:szCs w:val="16"/>
              </w:rPr>
            </w:pPr>
            <w:r>
              <w:rPr>
                <w:rFonts w:ascii="Arial" w:hAnsi="Arial"/>
                <w:color w:val="000000"/>
                <w:sz w:val="16"/>
                <w:szCs w:val="16"/>
              </w:rPr>
              <w:t>PARKOWANIE</w:t>
            </w:r>
          </w:p>
        </w:tc>
        <w:tc>
          <w:tcPr>
            <w:tcW w:w="2282" w:type="dxa"/>
            <w:shd w:val="clear" w:color="auto" w:fill="auto"/>
            <w:tcMar>
              <w:top w:w="0" w:type="dxa"/>
              <w:left w:w="10" w:type="dxa"/>
              <w:bottom w:w="0" w:type="dxa"/>
              <w:right w:w="10" w:type="dxa"/>
            </w:tcMar>
            <w:vAlign w:val="center"/>
          </w:tcPr>
          <w:p/>
        </w:tc>
        <w:tc>
          <w:tcPr>
            <w:tcW w:w="1503" w:type="dxa"/>
            <w:shd w:val="clear" w:color="auto" w:fill="auto"/>
            <w:tcMar>
              <w:top w:w="0" w:type="dxa"/>
              <w:left w:w="10" w:type="dxa"/>
              <w:bottom w:w="0" w:type="dxa"/>
              <w:right w:w="10" w:type="dxa"/>
            </w:tcMar>
            <w:vAlign w:val="center"/>
          </w:tcPr>
          <w:p/>
        </w:tc>
        <w:tc>
          <w:tcPr>
            <w:tcW w:w="1502" w:type="dxa"/>
            <w:gridSpan w:val="3"/>
            <w:shd w:val="clear" w:color="auto" w:fill="auto"/>
            <w:tcMar>
              <w:top w:w="0" w:type="dxa"/>
              <w:left w:w="10" w:type="dxa"/>
              <w:bottom w:w="0" w:type="dxa"/>
              <w:right w:w="10" w:type="dxa"/>
            </w:tcMar>
            <w:vAlign w:val="center"/>
          </w:tcPr>
          <w:p/>
        </w:tc>
        <w:tc>
          <w:tcPr>
            <w:tcW w:w="1725" w:type="dxa"/>
            <w:shd w:val="clear" w:color="auto" w:fill="auto"/>
            <w:tcMar>
              <w:top w:w="0" w:type="dxa"/>
              <w:left w:w="10" w:type="dxa"/>
              <w:bottom w:w="0" w:type="dxa"/>
              <w:right w:w="10" w:type="dxa"/>
            </w:tcMar>
            <w:vAlign w:val="center"/>
          </w:tcPr>
          <w:p/>
        </w:tc>
        <w:tc>
          <w:tcPr>
            <w:tcW w:w="56" w:type="dxa"/>
            <w:shd w:val="clear" w:color="auto" w:fill="auto"/>
            <w:tcMar>
              <w:top w:w="0" w:type="dxa"/>
              <w:left w:w="10" w:type="dxa"/>
              <w:bottom w:w="0" w:type="dxa"/>
              <w:right w:w="10" w:type="dxa"/>
            </w:tcMar>
          </w:tc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17:08:40</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418</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2016-07-11 18:27:31</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INT-27090/16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na przystanku MPK linia 122 przy Borowskiej.</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PETRUSEWICZA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2016-07-11 20:13:51</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18:27:31</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2782" w:type="dxa"/>
            <w:gridSpan w:val="2"/>
            <w:vMerge w:val="restart"/>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Strona: 30/73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5232" w:type="dxa"/>
            <w:gridSpan w:val="5"/>
            <w:vMerge w:val="restart"/>
            <w:shd w:val="clear" w:color="auto" w:fill="auto"/>
            <w:tcMar>
              <w:top w:w="0" w:type="dxa"/>
              <w:left w:w="10" w:type="dxa"/>
              <w:bottom w:w="0" w:type="dxa"/>
              <w:right w:w="10" w:type="dxa"/>
            </w:tcMar>
          </w:tcPr>
          <w:p w:rsidR="007D4361">
            <w:pPr>
              <w:rPr>
                <w:rFonts w:ascii="Arial" w:hAnsi="Arial"/>
                <w:color w:val="000000"/>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2782" w:type="dxa"/>
            <w:gridSpan w:val="2"/>
            <w:vMerge/>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5232" w:type="dxa"/>
            <w:gridSpan w:val="5"/>
            <w:vMerge/>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2893" w:type="dxa"/>
            <w:gridSpan w:val="3"/>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Created by Tomasz Beliczyński</w:t>
            </w:r>
          </w:p>
        </w:tc>
        <w:tc>
          <w:tcPr>
            <w:tcW w:w="56" w:type="dxa"/>
            <w:shd w:val="clear" w:color="auto" w:fill="auto"/>
            <w:tcMar>
              <w:top w:w="0" w:type="dxa"/>
              <w:left w:w="10" w:type="dxa"/>
              <w:bottom w:w="0" w:type="dxa"/>
              <w:right w:w="10" w:type="dxa"/>
            </w:tcMar>
          </w:tcPr>
          <w:p w:rsidR="007D4361">
            <w:pPr>
              <w:rPr>
                <w:sz w:val="16"/>
                <w:szCs w:val="16"/>
              </w:rPr>
            </w:pPr>
          </w:p>
        </w:tc>
      </w:tr>
    </w:tbl>
    <w:p>
      <w:pPr>
        <w:sectPr>
          <w:type w:val="nextPage"/>
          <w:pgSz w:w="16838" w:h="11906"/>
          <w:pgMar w:top="567" w:right="567" w:bottom="567" w:left="567" w:header="708" w:footer="708" w:gutter="0"/>
          <w:pgNumType w:start="319"/>
          <w:cols w:space="708"/>
          <w:titlePg w:val="0"/>
        </w:sectPr>
      </w:pPr>
    </w:p>
    <w:tbl>
      <w:tblPr>
        <w:tblStyle w:val="TableNormal"/>
        <w:tblW w:w="15250" w:type="dxa"/>
        <w:tblInd w:w="10" w:type="dxa"/>
        <w:tblLayout w:type="fixed"/>
        <w:tblCellMar>
          <w:top w:w="0" w:type="dxa"/>
          <w:left w:w="10" w:type="dxa"/>
          <w:bottom w:w="0" w:type="dxa"/>
          <w:right w:w="10" w:type="dxa"/>
        </w:tblCellMar>
        <w:tblLook w:val="0000"/>
      </w:tblPr>
      <w:tblGrid>
        <w:gridCol w:w="56"/>
        <w:gridCol w:w="612"/>
        <w:gridCol w:w="1225"/>
        <w:gridCol w:w="1113"/>
        <w:gridCol w:w="2282"/>
        <w:gridCol w:w="612"/>
        <w:gridCol w:w="2282"/>
        <w:gridCol w:w="2282"/>
        <w:gridCol w:w="1503"/>
        <w:gridCol w:w="334"/>
        <w:gridCol w:w="111"/>
        <w:gridCol w:w="1057"/>
        <w:gridCol w:w="1725"/>
        <w:gridCol w:w="56"/>
      </w:tblGrid>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L.p.</w:t>
            </w:r>
          </w:p>
        </w:tc>
        <w:tc>
          <w:tcPr>
            <w:tcW w:w="1225"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DataGodzina</w:t>
            </w:r>
          </w:p>
        </w:tc>
        <w:tc>
          <w:tcPr>
            <w:tcW w:w="1113"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Numer</w:t>
            </w:r>
          </w:p>
        </w:tc>
        <w:tc>
          <w:tcPr>
            <w:tcW w:w="2894"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Opis</w:t>
            </w:r>
          </w:p>
        </w:tc>
        <w:tc>
          <w:tcPr>
            <w:tcW w:w="228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Typ</w:t>
            </w:r>
          </w:p>
        </w:tc>
        <w:tc>
          <w:tcPr>
            <w:tcW w:w="228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Miejsce</w:t>
            </w:r>
          </w:p>
        </w:tc>
        <w:tc>
          <w:tcPr>
            <w:tcW w:w="1503"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Status</w:t>
            </w:r>
          </w:p>
        </w:tc>
        <w:tc>
          <w:tcPr>
            <w:tcW w:w="1502"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Kwota mandatu</w:t>
            </w:r>
          </w:p>
        </w:tc>
        <w:tc>
          <w:tcPr>
            <w:tcW w:w="1781"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Data zakończenia</w:t>
            </w: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419</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2016-07-11 18:27:31</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INT-27090/16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Parkowanie na przystanku </w:t>
            </w:r>
            <w:r>
              <w:rPr>
                <w:rFonts w:ascii="Arial" w:hAnsi="Arial"/>
                <w:color w:val="000000"/>
                <w:sz w:val="16"/>
                <w:szCs w:val="16"/>
              </w:rPr>
              <w:t>MPK linia 122 przy Borowskiej.</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PETRUSEWICZA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2016-07-11 20:13:51</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18:27:31</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420</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2016-07-11 18:28:31</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INT-27089/16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kontrola handlu na terenie parku ulturowego</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OŁAWSKA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SĄD</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 xml:space="preserve">2016-07-11 </w:t>
            </w:r>
            <w:r>
              <w:rPr>
                <w:rFonts w:ascii="Arial" w:hAnsi="Arial"/>
                <w:i/>
                <w:color w:val="000000"/>
                <w:sz w:val="16"/>
                <w:szCs w:val="16"/>
              </w:rPr>
              <w:t>18:28:31</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14:45:00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421</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2016-07-11 18:28:31</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INT-27089/16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kontrola handlu na terenie parku ulturowego</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OŁAWSKA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SĄD</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2016-07-11 18:28:31</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14:45:00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422</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2016-07-11 18:30:24</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INT-27091/16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kontrola </w:t>
            </w:r>
            <w:r>
              <w:rPr>
                <w:rFonts w:ascii="Arial" w:hAnsi="Arial"/>
                <w:color w:val="000000"/>
                <w:sz w:val="16"/>
                <w:szCs w:val="16"/>
              </w:rPr>
              <w:t>parkowania za znakiem B36+T24</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SZEWSKA 75/77/</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2016-07-11 18:30:24</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15:30:00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423</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2016-07-11 20:14:07</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INT-27103/16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w kierunku wjazdu na nowe osiedle - parkowanie na chodniku, brak 1,5m + </w:t>
            </w:r>
            <w:r>
              <w:rPr>
                <w:rFonts w:ascii="Arial" w:hAnsi="Arial"/>
                <w:color w:val="000000"/>
                <w:sz w:val="16"/>
                <w:szCs w:val="16"/>
              </w:rPr>
              <w:t>skrzyżowanie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JESIONOWA 40/</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2016-07-11 22:07:31</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20:14:07</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424</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2016-07-11 20:14:07</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INT-27103/16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w kierunku wjazdu na nowe osiedle - parkowanie na chodniku, brak 1,5m + skrzyżowanie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 xml:space="preserve">NIEPRAWIDŁOWE </w:t>
            </w:r>
            <w:r>
              <w:rPr>
                <w:rFonts w:ascii="Arial" w:hAnsi="Arial"/>
                <w:color w:val="000000"/>
                <w:sz w:val="16"/>
                <w:szCs w:val="16"/>
              </w:rPr>
              <w:t>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JESIONOWA 40/</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2016-07-11 22:07:31</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20:14:07</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425</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2016-07-11 20:23:58</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INT-27114/16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spozywanie alkoholu w miejscu zabronionym oraz używanie słów wulgarnych</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SPOŻYWANIE ALKOHOLU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POMORSKA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2016-07-11 20:27:48</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09:35:00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426</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2016-07-12</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INT-27418/16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spożywanie alkoholu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SPOŻYWANIE ALKOHOLU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POMORSKA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2016-07-13 13:01:33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09:00:00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427</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2016-07-12</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INT-27370/16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spożywanie alkoholu w miejscu zabronionym</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SPOŻYWANIE ALKOHOLU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PARK ZACHODNI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2016-07-13 07:43:08</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18:55:00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428</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2016-07-12</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INT-27420/16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pies bez nakazanych środkow ostrozności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PIES</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PARK STASZICA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2016-07-13 13:05:21</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08:40:00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429</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2016-07-12</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INT-27160/16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NA CHODNIKU LEŻY DUŻA ZŁAMANA GAŁĄŹ</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PORZĄDKOWA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CZAJKOWSKIEGO 105/</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2016-07-12 07:42:46</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07:41:28</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430</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2016-07-12</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INT-27150/16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za znakiem zakazu B-36</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CZAJKOWSKIEGO 109/</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2016-07-12 08:19:50</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07:06:13</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431</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2016-07-12</w:t>
            </w:r>
          </w:p>
        </w:tc>
        <w:tc>
          <w:tcPr>
            <w:tcW w:w="1113"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INT-27430/16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HANDEL BEZ ZGODY</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BACCIARELLEGO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2016-07-13 13:18:55</w:t>
            </w:r>
          </w:p>
        </w:tc>
        <w:tc>
          <w:tcPr>
            <w:tcW w:w="56" w:type="dxa"/>
            <w:shd w:val="clear" w:color="auto" w:fill="auto"/>
            <w:tcMar>
              <w:top w:w="0" w:type="dxa"/>
              <w:left w:w="10" w:type="dxa"/>
              <w:bottom w:w="0" w:type="dxa"/>
              <w:right w:w="10" w:type="dxa"/>
            </w:tcMar>
          </w:tcPr>
          <w:p w:rsidR="007D4361">
            <w:pPr>
              <w:rPr>
                <w:sz w:val="16"/>
                <w:szCs w:val="16"/>
              </w:rPr>
            </w:pPr>
          </w:p>
        </w:tc>
      </w:tr>
    </w:tbl>
    <w:p>
      <w:pPr>
        <w:sectPr>
          <w:pgSz w:w="16838" w:h="11906"/>
          <w:pgMar w:top="567" w:right="567" w:bottom="567" w:left="567" w:header="708" w:footer="708" w:gutter="0"/>
          <w:pgNumType w:start="320"/>
          <w:cols w:space="708"/>
        </w:sectPr>
      </w:pPr>
    </w:p>
    <w:tbl>
      <w:tblPr>
        <w:tblStyle w:val="TableNormal"/>
        <w:tblW w:w="15250" w:type="dxa"/>
        <w:tblInd w:w="10" w:type="dxa"/>
        <w:tblLayout w:type="fixed"/>
        <w:tblCellMar>
          <w:top w:w="0" w:type="dxa"/>
          <w:left w:w="10" w:type="dxa"/>
          <w:bottom w:w="0" w:type="dxa"/>
          <w:right w:w="10" w:type="dxa"/>
        </w:tblCellMar>
        <w:tblLook w:val="0000"/>
      </w:tblPr>
      <w:tblGrid>
        <w:gridCol w:w="56"/>
        <w:gridCol w:w="612"/>
        <w:gridCol w:w="1225"/>
        <w:gridCol w:w="668"/>
        <w:gridCol w:w="445"/>
        <w:gridCol w:w="2282"/>
        <w:gridCol w:w="612"/>
        <w:gridCol w:w="2282"/>
        <w:gridCol w:w="2282"/>
        <w:gridCol w:w="1503"/>
        <w:gridCol w:w="334"/>
        <w:gridCol w:w="111"/>
        <w:gridCol w:w="1057"/>
        <w:gridCol w:w="1725"/>
        <w:gridCol w:w="56"/>
      </w:tblGrid>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val="restart"/>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10:40:00</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432</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2016-07-12</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INT-27356/16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HANDEL NA </w:t>
            </w:r>
            <w:r>
              <w:rPr>
                <w:rFonts w:ascii="Arial" w:hAnsi="Arial"/>
                <w:color w:val="000000"/>
                <w:sz w:val="16"/>
                <w:szCs w:val="16"/>
              </w:rPr>
              <w:t>TERENIE GMINY BEZ ZEZWOLENIA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CIEPŁA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2016-07-13 06:09:06</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10:45:00</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2782" w:type="dxa"/>
            <w:gridSpan w:val="2"/>
            <w:vMerge w:val="restart"/>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Strona: 31/73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5232" w:type="dxa"/>
            <w:gridSpan w:val="5"/>
            <w:vMerge w:val="restart"/>
            <w:shd w:val="clear" w:color="auto" w:fill="auto"/>
            <w:tcMar>
              <w:top w:w="0" w:type="dxa"/>
              <w:left w:w="10" w:type="dxa"/>
              <w:bottom w:w="0" w:type="dxa"/>
              <w:right w:w="10" w:type="dxa"/>
            </w:tcMar>
          </w:tcPr>
          <w:p w:rsidR="007D4361">
            <w:pPr>
              <w:rPr>
                <w:rFonts w:ascii="Arial" w:hAnsi="Arial"/>
                <w:color w:val="000000"/>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2782" w:type="dxa"/>
            <w:gridSpan w:val="2"/>
            <w:vMerge/>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5232" w:type="dxa"/>
            <w:gridSpan w:val="5"/>
            <w:vMerge/>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2893" w:type="dxa"/>
            <w:gridSpan w:val="3"/>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Created by Tomasz Beliczyński</w:t>
            </w:r>
          </w:p>
        </w:tc>
        <w:tc>
          <w:tcPr>
            <w:tcW w:w="56" w:type="dxa"/>
            <w:shd w:val="clear" w:color="auto" w:fill="auto"/>
            <w:tcMar>
              <w:top w:w="0" w:type="dxa"/>
              <w:left w:w="10" w:type="dxa"/>
              <w:bottom w:w="0" w:type="dxa"/>
              <w:right w:w="10" w:type="dxa"/>
            </w:tcMar>
          </w:tcPr>
          <w:p w:rsidR="007D4361">
            <w:pPr>
              <w:rPr>
                <w:sz w:val="16"/>
                <w:szCs w:val="16"/>
              </w:rPr>
            </w:pPr>
          </w:p>
        </w:tc>
      </w:tr>
    </w:tbl>
    <w:p>
      <w:pPr>
        <w:sectPr>
          <w:type w:val="nextPage"/>
          <w:pgSz w:w="16838" w:h="11906"/>
          <w:pgMar w:top="567" w:right="567" w:bottom="567" w:left="567" w:header="708" w:footer="708" w:gutter="0"/>
          <w:pgNumType w:start="321"/>
          <w:cols w:space="708"/>
          <w:titlePg w:val="0"/>
        </w:sectPr>
      </w:pPr>
    </w:p>
    <w:tbl>
      <w:tblPr>
        <w:tblStyle w:val="TableNormal"/>
        <w:tblW w:w="15250" w:type="dxa"/>
        <w:tblInd w:w="10" w:type="dxa"/>
        <w:tblLayout w:type="fixed"/>
        <w:tblCellMar>
          <w:top w:w="0" w:type="dxa"/>
          <w:left w:w="10" w:type="dxa"/>
          <w:bottom w:w="0" w:type="dxa"/>
          <w:right w:w="10" w:type="dxa"/>
        </w:tblCellMar>
        <w:tblLook w:val="0000"/>
      </w:tblPr>
      <w:tblGrid>
        <w:gridCol w:w="56"/>
        <w:gridCol w:w="612"/>
        <w:gridCol w:w="1225"/>
        <w:gridCol w:w="1113"/>
        <w:gridCol w:w="2282"/>
        <w:gridCol w:w="612"/>
        <w:gridCol w:w="2282"/>
        <w:gridCol w:w="2282"/>
        <w:gridCol w:w="1503"/>
        <w:gridCol w:w="334"/>
        <w:gridCol w:w="111"/>
        <w:gridCol w:w="1057"/>
        <w:gridCol w:w="1725"/>
        <w:gridCol w:w="56"/>
      </w:tblGrid>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L.p.</w:t>
            </w:r>
          </w:p>
        </w:tc>
        <w:tc>
          <w:tcPr>
            <w:tcW w:w="1225"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DataGodzina</w:t>
            </w:r>
          </w:p>
        </w:tc>
        <w:tc>
          <w:tcPr>
            <w:tcW w:w="1113"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Numer</w:t>
            </w:r>
          </w:p>
        </w:tc>
        <w:tc>
          <w:tcPr>
            <w:tcW w:w="2894"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Opis</w:t>
            </w:r>
          </w:p>
        </w:tc>
        <w:tc>
          <w:tcPr>
            <w:tcW w:w="228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Typ</w:t>
            </w:r>
          </w:p>
        </w:tc>
        <w:tc>
          <w:tcPr>
            <w:tcW w:w="228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Miejsce</w:t>
            </w:r>
          </w:p>
        </w:tc>
        <w:tc>
          <w:tcPr>
            <w:tcW w:w="1503"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Status</w:t>
            </w:r>
          </w:p>
        </w:tc>
        <w:tc>
          <w:tcPr>
            <w:tcW w:w="1502"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Kwota mandatu</w:t>
            </w:r>
          </w:p>
        </w:tc>
        <w:tc>
          <w:tcPr>
            <w:tcW w:w="1781"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Data zakończenia</w:t>
            </w: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433</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2016-07-12</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INT-27192/16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opinia w sprawie zezwolenia na sprzedaż alkoholu w restauracji" Pan Twardowski" - nowy punkt pełny zakresZ1.4016.225.2016.MP</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KLIMASA 37B/3-4</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2016-07-15 18:06:06</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10:52:36</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434</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2016-07-12</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INT-27434/16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NIESTOSOWANIE SIE DO B-1</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BEZPIECZEŃSTWO W KOMUNIKACJI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MOSTY MŁYŃSKIE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2016-07-13 13:27:32</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16:30:00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435</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2016-07-12 03:30:09</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INT-27127/16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Psie Budy - Zaułek Solny - zanieczyszczenie elewacji budynku moczem </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PORZĄDKOWA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PSIE BUDY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2016-07-12 03:32:05</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01:20:00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436</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2016-07-12 08:46:18</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INT-27168/16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NIELEGALNY HANDEL. KOLEJNE ZGŁOSZENIE, G. </w:t>
            </w:r>
            <w:r>
              <w:rPr>
                <w:rFonts w:ascii="Arial" w:hAnsi="Arial"/>
                <w:color w:val="000000"/>
                <w:sz w:val="16"/>
                <w:szCs w:val="16"/>
              </w:rPr>
              <w:t>09.12</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JEMIOŁOWA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2016-07-12 12:58:27</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08:46:18</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437</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2016-07-12 08:48:58</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INT-27169/16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mężczyzna przechodzacy przez przejście dla pieszych na czerwonym</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WYKROCZENIA PIESZYCH</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SZCZĘŚLIWA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2016-07-12 08:49:15</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08:35:00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438</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2016-07-12 08:54:58</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INT-27172/16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ZA D-40 W MIEJSCU NIE WYZNACZONYM</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ZAPOROSKA 36/</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2016-07-12 10:33:18</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08:54:58</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439</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2016-07-12 09:02:26</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INT-27173/16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PRZY NR 18 WTRUDNIENIE W RUCHU, PRZY NR 19-27 I 37 POSTÓJ ZA B-36</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WAGNERA 18/</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2016-07-12 10:53:03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09:02:26</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440</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2016-07-12 10:34:05</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INT-27185/16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NA WYS. MOPS-U HANDEL BEZ ZEZWOLENIA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KAMIEŃSKIEGO 190/</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2016-07-14 09:35:59</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10:34:05</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441</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2016-07-12 10:46:46</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INT-27188/16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POJAZD VW CZERWONY NA CAŁEJ SZEROKOŚCI CHODNIKA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NOWOWIEJSKA 108/</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2016-07-12 16:11:13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12:20:00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442</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2016-07-12 10:51:08</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INT-27191/16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PRZY SCHODACH HANDEL WIŚNIW, BÓB</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LOTNICZA 20/</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2016-07-12 11:29:19</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10:51:08</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443</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2016-07-12 11:09:05</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INT-27196/16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A WITA STWOSZA POJAZDY ZA B-1 ZAPARKOWANE PRZY </w:t>
            </w:r>
            <w:r>
              <w:rPr>
                <w:rFonts w:ascii="Arial" w:hAnsi="Arial"/>
                <w:color w:val="000000"/>
                <w:sz w:val="16"/>
                <w:szCs w:val="16"/>
              </w:rPr>
              <w:t>POMNIKU KONIA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SZEWSKA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2016-07-12 13:25:45</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11:09:05</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444</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2016-07-12 11:59:04</w:t>
            </w:r>
          </w:p>
        </w:tc>
        <w:tc>
          <w:tcPr>
            <w:tcW w:w="1113"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INT-27203/16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a Świebodzka parkowanie na skrzyzowaniu oraz na pasach wyłączonych z ruchu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BLOKADA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PLAC MUZEALNY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2016-07-12 11:59:15</w:t>
            </w:r>
          </w:p>
        </w:tc>
        <w:tc>
          <w:tcPr>
            <w:tcW w:w="56" w:type="dxa"/>
            <w:shd w:val="clear" w:color="auto" w:fill="auto"/>
            <w:tcMar>
              <w:top w:w="0" w:type="dxa"/>
              <w:left w:w="10" w:type="dxa"/>
              <w:bottom w:w="0" w:type="dxa"/>
              <w:right w:w="10" w:type="dxa"/>
            </w:tcMar>
          </w:tcPr>
          <w:p w:rsidR="007D4361">
            <w:pPr>
              <w:rPr>
                <w:sz w:val="16"/>
                <w:szCs w:val="16"/>
              </w:rPr>
            </w:pPr>
          </w:p>
        </w:tc>
      </w:tr>
    </w:tbl>
    <w:p>
      <w:pPr>
        <w:sectPr>
          <w:pgSz w:w="16838" w:h="11906"/>
          <w:pgMar w:top="567" w:right="567" w:bottom="567" w:left="567" w:header="708" w:footer="708" w:gutter="0"/>
          <w:pgNumType w:start="322"/>
          <w:cols w:space="708"/>
        </w:sectPr>
      </w:pPr>
    </w:p>
    <w:tbl>
      <w:tblPr>
        <w:tblStyle w:val="TableNormal"/>
        <w:tblW w:w="15250" w:type="dxa"/>
        <w:tblInd w:w="10" w:type="dxa"/>
        <w:tblLayout w:type="fixed"/>
        <w:tblCellMar>
          <w:top w:w="0" w:type="dxa"/>
          <w:left w:w="10" w:type="dxa"/>
          <w:bottom w:w="0" w:type="dxa"/>
          <w:right w:w="10" w:type="dxa"/>
        </w:tblCellMar>
        <w:tblLook w:val="0000"/>
      </w:tblPr>
      <w:tblGrid>
        <w:gridCol w:w="56"/>
        <w:gridCol w:w="612"/>
        <w:gridCol w:w="1225"/>
        <w:gridCol w:w="668"/>
        <w:gridCol w:w="445"/>
        <w:gridCol w:w="2282"/>
        <w:gridCol w:w="612"/>
        <w:gridCol w:w="2282"/>
        <w:gridCol w:w="2282"/>
        <w:gridCol w:w="1503"/>
        <w:gridCol w:w="334"/>
        <w:gridCol w:w="111"/>
        <w:gridCol w:w="1057"/>
        <w:gridCol w:w="1725"/>
        <w:gridCol w:w="56"/>
      </w:tblGrid>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val="restart"/>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10:50:00</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445</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2016-07-12 11:59:04</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INT-27203/16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a Świebodzka parkowanie na skrzyzowaniu oraz na pasach wyłączonych z ruchu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BLOKADA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PLAC MUZEALNY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2016-07-12 11:59:15</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10:50:00</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446</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2016-07-12 12:37:45</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INT-27211/16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PRZY SKAYTAUER POJAZDY NA ZAKAZIE I NA TRAWNIKU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GWIAŹDZISTA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2016-07-12 16:37:28</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12:37:45</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2782" w:type="dxa"/>
            <w:gridSpan w:val="2"/>
            <w:vMerge w:val="restart"/>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Strona: 32/73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5232" w:type="dxa"/>
            <w:gridSpan w:val="5"/>
            <w:vMerge w:val="restart"/>
            <w:shd w:val="clear" w:color="auto" w:fill="auto"/>
            <w:tcMar>
              <w:top w:w="0" w:type="dxa"/>
              <w:left w:w="10" w:type="dxa"/>
              <w:bottom w:w="0" w:type="dxa"/>
              <w:right w:w="10" w:type="dxa"/>
            </w:tcMar>
          </w:tcPr>
          <w:p w:rsidR="007D4361">
            <w:pPr>
              <w:rPr>
                <w:rFonts w:ascii="Arial" w:hAnsi="Arial"/>
                <w:color w:val="000000"/>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2782" w:type="dxa"/>
            <w:gridSpan w:val="2"/>
            <w:vMerge/>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5232" w:type="dxa"/>
            <w:gridSpan w:val="5"/>
            <w:vMerge/>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2893" w:type="dxa"/>
            <w:gridSpan w:val="3"/>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Created by Tomasz Beliczyński</w:t>
            </w:r>
          </w:p>
        </w:tc>
        <w:tc>
          <w:tcPr>
            <w:tcW w:w="56" w:type="dxa"/>
            <w:shd w:val="clear" w:color="auto" w:fill="auto"/>
            <w:tcMar>
              <w:top w:w="0" w:type="dxa"/>
              <w:left w:w="10" w:type="dxa"/>
              <w:bottom w:w="0" w:type="dxa"/>
              <w:right w:w="10" w:type="dxa"/>
            </w:tcMar>
          </w:tcPr>
          <w:p w:rsidR="007D4361">
            <w:pPr>
              <w:rPr>
                <w:sz w:val="16"/>
                <w:szCs w:val="16"/>
              </w:rPr>
            </w:pPr>
          </w:p>
        </w:tc>
      </w:tr>
    </w:tbl>
    <w:p>
      <w:pPr>
        <w:sectPr>
          <w:type w:val="nextPage"/>
          <w:pgSz w:w="16838" w:h="11906"/>
          <w:pgMar w:top="567" w:right="567" w:bottom="567" w:left="567" w:header="708" w:footer="708" w:gutter="0"/>
          <w:pgNumType w:start="323"/>
          <w:cols w:space="708"/>
          <w:titlePg w:val="0"/>
        </w:sectPr>
      </w:pPr>
    </w:p>
    <w:tbl>
      <w:tblPr>
        <w:tblStyle w:val="TableNormal"/>
        <w:tblW w:w="15250" w:type="dxa"/>
        <w:tblInd w:w="10" w:type="dxa"/>
        <w:tblLayout w:type="fixed"/>
        <w:tblCellMar>
          <w:top w:w="0" w:type="dxa"/>
          <w:left w:w="10" w:type="dxa"/>
          <w:bottom w:w="0" w:type="dxa"/>
          <w:right w:w="10" w:type="dxa"/>
        </w:tblCellMar>
        <w:tblLook w:val="0000"/>
      </w:tblPr>
      <w:tblGrid>
        <w:gridCol w:w="56"/>
        <w:gridCol w:w="612"/>
        <w:gridCol w:w="1225"/>
        <w:gridCol w:w="1113"/>
        <w:gridCol w:w="2282"/>
        <w:gridCol w:w="612"/>
        <w:gridCol w:w="2282"/>
        <w:gridCol w:w="2282"/>
        <w:gridCol w:w="1503"/>
        <w:gridCol w:w="334"/>
        <w:gridCol w:w="111"/>
        <w:gridCol w:w="1057"/>
        <w:gridCol w:w="1725"/>
        <w:gridCol w:w="56"/>
      </w:tblGrid>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L.p.</w:t>
            </w:r>
          </w:p>
        </w:tc>
        <w:tc>
          <w:tcPr>
            <w:tcW w:w="1225"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DataGodzina</w:t>
            </w:r>
          </w:p>
        </w:tc>
        <w:tc>
          <w:tcPr>
            <w:tcW w:w="1113"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Numer</w:t>
            </w:r>
          </w:p>
        </w:tc>
        <w:tc>
          <w:tcPr>
            <w:tcW w:w="2894"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Opis</w:t>
            </w:r>
          </w:p>
        </w:tc>
        <w:tc>
          <w:tcPr>
            <w:tcW w:w="228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Typ</w:t>
            </w:r>
          </w:p>
        </w:tc>
        <w:tc>
          <w:tcPr>
            <w:tcW w:w="228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Miejsce</w:t>
            </w:r>
          </w:p>
        </w:tc>
        <w:tc>
          <w:tcPr>
            <w:tcW w:w="1503"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Status</w:t>
            </w:r>
          </w:p>
        </w:tc>
        <w:tc>
          <w:tcPr>
            <w:tcW w:w="1502"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Kwota mandatu</w:t>
            </w:r>
          </w:p>
        </w:tc>
        <w:tc>
          <w:tcPr>
            <w:tcW w:w="1781"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Data zakończenia</w:t>
            </w: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447</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2016-07-12 12:46:27</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INT-27215/16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za B-36</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BLOKADA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MALARSKA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2016-07-12 12:46:46</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11:45:00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448</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2016-07-12 12:48:14</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INT-27218/16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parkowanie za B-36 </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BLOKADA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CIESZYŃSKIEGO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2016-07-12 12:48:23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11:55:00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449</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2016-07-12 12:51:08</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INT-27221/16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parkowane na chodniku brak 1,5 m przejścia dla </w:t>
            </w:r>
            <w:r>
              <w:rPr>
                <w:rFonts w:ascii="Arial" w:hAnsi="Arial"/>
                <w:color w:val="000000"/>
                <w:sz w:val="16"/>
                <w:szCs w:val="16"/>
              </w:rPr>
              <w:t>pieszych</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ZAWIADOMIENIE KOMUNIKACYJNE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HENRYKOWSKA 8/</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WEZWANIE</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2016-07-12 12:57:19</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12:05:00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450</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2016-07-12 12:54:06</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INT-27222/16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za B-36</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BLOKADA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POWSTAŃCÓW ŚLĄSKICH 24/26/</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2016-07-12 12:55:55</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11:35:00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451</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2016-07-12 12:54:06</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INT-27222/16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za B-36</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BLOKADA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POWSTAŃCÓW ŚLĄSKICH 24/26/</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2016-07-12 12:55:55</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11:35:00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452</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2016-07-12 12:56:53</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INT-27223/16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kont handlu truskawka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MOŚCICKIEGO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2016-07-12 12:57:09</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10:30:00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453</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2016-07-12 12:58:28</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INT-27226/16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kobieta przechodzaca na czerwonym świetle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WYKROCZENIA PIESZYCH</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KAZIMIERZA WIELKIEGO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2016-07-12 13:02:59</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09:40:00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454</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2016-07-12 13:07:17</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INT-27231/16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kontrola środowiskowa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PORZĄDKOWA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ŁOSOSIOWICKA 6/</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2016-07-29 16:53:10</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11:32:00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455</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2016-07-12 13:28:52</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INT-27241/16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Kontrola środowiskowa z wykazu Ekosystemu.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PORZĄDKOWA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 xml:space="preserve">ŁĄCZNA </w:t>
            </w:r>
            <w:r>
              <w:rPr>
                <w:rFonts w:ascii="Arial" w:hAnsi="Arial"/>
                <w:color w:val="000000"/>
                <w:sz w:val="16"/>
                <w:szCs w:val="16"/>
              </w:rPr>
              <w:t>4/1</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2016-08-24 08:26:14</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10:05:00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456</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2016-07-12 13:44:40</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INT-27247/16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A UL. CIEPŁA HANDEL NA CHODNIKU, BRAK LEGALIZACJI WAGI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GLINIANA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2016-07-12 15:06:20</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13:44:40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457</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 xml:space="preserve">2016-07-12 </w:t>
            </w:r>
            <w:r>
              <w:rPr>
                <w:rFonts w:ascii="Arial" w:hAnsi="Arial"/>
                <w:i/>
                <w:color w:val="000000"/>
                <w:sz w:val="16"/>
                <w:szCs w:val="16"/>
              </w:rPr>
              <w:t>15:17:35</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INT-27274/16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W MIEJSCU TAXI BEZ UPRAWNIEŃ</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NIEDŹWIEDZIA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2016-07-12 19:51:53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15:17:35</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458</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2016-07-12 15:35:25</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INT-27283/16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W PIECU SPALANE ŚMIECI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WYPALANIE, OGNISKO</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OWCZARSKA 5/</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2016-07-14 09:19:49</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15:35:25</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459</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2016-07-12 16:06:05</w:t>
            </w:r>
          </w:p>
        </w:tc>
        <w:tc>
          <w:tcPr>
            <w:tcW w:w="1113"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INT-27297/16</w:t>
            </w:r>
          </w:p>
        </w:tc>
        <w:tc>
          <w:tcPr>
            <w:tcW w:w="2894" w:type="dxa"/>
            <w:gridSpan w:val="2"/>
            <w:shd w:val="clear" w:color="auto" w:fill="auto"/>
            <w:tcMar>
              <w:top w:w="0" w:type="dxa"/>
              <w:left w:w="10" w:type="dxa"/>
              <w:bottom w:w="0" w:type="dxa"/>
              <w:right w:w="10" w:type="dxa"/>
            </w:tcMar>
          </w:tcPr>
          <w:p w:rsidR="007D4361">
            <w:pPr>
              <w:spacing w:after="0"/>
              <w:rPr>
                <w:rFonts w:ascii="Arial" w:hAnsi="Arial"/>
                <w:color w:val="000000"/>
                <w:sz w:val="16"/>
                <w:szCs w:val="16"/>
              </w:rPr>
            </w:pPr>
            <w:r>
              <w:rPr>
                <w:rFonts w:ascii="Arial" w:hAnsi="Arial"/>
                <w:color w:val="000000"/>
                <w:sz w:val="16"/>
                <w:szCs w:val="16"/>
              </w:rPr>
              <w:t xml:space="preserve">interwencja wobec 2 osób handlijących na chodnuiku przy pzrejściu </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OŁAWSKA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2016-07-12 16:06:05</w:t>
            </w:r>
          </w:p>
        </w:tc>
        <w:tc>
          <w:tcPr>
            <w:tcW w:w="56" w:type="dxa"/>
            <w:shd w:val="clear" w:color="auto" w:fill="auto"/>
            <w:tcMar>
              <w:top w:w="0" w:type="dxa"/>
              <w:left w:w="10" w:type="dxa"/>
              <w:bottom w:w="0" w:type="dxa"/>
              <w:right w:w="10" w:type="dxa"/>
            </w:tcMar>
          </w:tcPr>
          <w:p w:rsidR="007D4361">
            <w:pPr>
              <w:rPr>
                <w:sz w:val="16"/>
                <w:szCs w:val="16"/>
              </w:rPr>
            </w:pPr>
          </w:p>
        </w:tc>
      </w:tr>
    </w:tbl>
    <w:p>
      <w:pPr>
        <w:sectPr>
          <w:pgSz w:w="16838" w:h="11906"/>
          <w:pgMar w:top="567" w:right="567" w:bottom="567" w:left="567" w:header="708" w:footer="708" w:gutter="0"/>
          <w:pgNumType w:start="324"/>
          <w:cols w:space="708"/>
        </w:sectPr>
      </w:pPr>
    </w:p>
    <w:tbl>
      <w:tblPr>
        <w:tblStyle w:val="TableNormal"/>
        <w:tblW w:w="15250" w:type="dxa"/>
        <w:tblInd w:w="10" w:type="dxa"/>
        <w:tblLayout w:type="fixed"/>
        <w:tblCellMar>
          <w:top w:w="0" w:type="dxa"/>
          <w:left w:w="10" w:type="dxa"/>
          <w:bottom w:w="0" w:type="dxa"/>
          <w:right w:w="10" w:type="dxa"/>
        </w:tblCellMar>
        <w:tblLook w:val="0000"/>
      </w:tblPr>
      <w:tblGrid>
        <w:gridCol w:w="56"/>
        <w:gridCol w:w="612"/>
        <w:gridCol w:w="1225"/>
        <w:gridCol w:w="668"/>
        <w:gridCol w:w="445"/>
        <w:gridCol w:w="2282"/>
        <w:gridCol w:w="612"/>
        <w:gridCol w:w="2282"/>
        <w:gridCol w:w="2282"/>
        <w:gridCol w:w="1503"/>
        <w:gridCol w:w="334"/>
        <w:gridCol w:w="111"/>
        <w:gridCol w:w="1057"/>
        <w:gridCol w:w="1725"/>
        <w:gridCol w:w="56"/>
      </w:tblGrid>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tc>
        <w:tc>
          <w:tcPr>
            <w:tcW w:w="1225" w:type="dxa"/>
            <w:shd w:val="clear" w:color="auto" w:fill="auto"/>
            <w:tcMar>
              <w:top w:w="0" w:type="dxa"/>
              <w:left w:w="10" w:type="dxa"/>
              <w:bottom w:w="0" w:type="dxa"/>
              <w:right w:w="10" w:type="dxa"/>
            </w:tcMar>
          </w:tcPr>
          <w:p/>
        </w:tc>
        <w:tc>
          <w:tcPr>
            <w:tcW w:w="1113" w:type="dxa"/>
            <w:gridSpan w:val="2"/>
            <w:vMerge w:val="restart"/>
            <w:shd w:val="clear" w:color="auto" w:fill="auto"/>
            <w:tcMar>
              <w:top w:w="0" w:type="dxa"/>
              <w:left w:w="10" w:type="dxa"/>
              <w:bottom w:w="0" w:type="dxa"/>
              <w:right w:w="10" w:type="dxa"/>
            </w:tcMar>
            <w:vAlign w:val="center"/>
          </w:tcPr>
          <w:p/>
        </w:tc>
        <w:tc>
          <w:tcPr>
            <w:tcW w:w="2894" w:type="dxa"/>
            <w:gridSpan w:val="2"/>
            <w:shd w:val="clear" w:color="auto" w:fill="auto"/>
            <w:tcMar>
              <w:top w:w="0" w:type="dxa"/>
              <w:left w:w="10" w:type="dxa"/>
              <w:bottom w:w="0" w:type="dxa"/>
              <w:right w:w="10" w:type="dxa"/>
            </w:tcMar>
          </w:tcPr>
          <w:p w:rsidR="007D4361">
            <w:pPr>
              <w:spacing w:before="0"/>
              <w:rPr>
                <w:rFonts w:ascii="Arial" w:hAnsi="Arial"/>
                <w:color w:val="000000"/>
                <w:sz w:val="16"/>
                <w:szCs w:val="16"/>
              </w:rPr>
            </w:pPr>
            <w:r>
              <w:rPr>
                <w:rFonts w:ascii="Arial" w:hAnsi="Arial"/>
                <w:color w:val="000000"/>
                <w:sz w:val="16"/>
                <w:szCs w:val="16"/>
              </w:rPr>
              <w:t>Winogronowym</w:t>
            </w:r>
          </w:p>
        </w:tc>
        <w:tc>
          <w:tcPr>
            <w:tcW w:w="2282" w:type="dxa"/>
            <w:shd w:val="clear" w:color="auto" w:fill="auto"/>
            <w:tcMar>
              <w:top w:w="0" w:type="dxa"/>
              <w:left w:w="10" w:type="dxa"/>
              <w:bottom w:w="0" w:type="dxa"/>
              <w:right w:w="10" w:type="dxa"/>
            </w:tcMar>
            <w:vAlign w:val="center"/>
          </w:tcPr>
          <w:p/>
        </w:tc>
        <w:tc>
          <w:tcPr>
            <w:tcW w:w="2282" w:type="dxa"/>
            <w:shd w:val="clear" w:color="auto" w:fill="auto"/>
            <w:tcMar>
              <w:top w:w="0" w:type="dxa"/>
              <w:left w:w="10" w:type="dxa"/>
              <w:bottom w:w="0" w:type="dxa"/>
              <w:right w:w="10" w:type="dxa"/>
            </w:tcMar>
            <w:vAlign w:val="center"/>
          </w:tcPr>
          <w:p/>
        </w:tc>
        <w:tc>
          <w:tcPr>
            <w:tcW w:w="1503" w:type="dxa"/>
            <w:shd w:val="clear" w:color="auto" w:fill="auto"/>
            <w:tcMar>
              <w:top w:w="0" w:type="dxa"/>
              <w:left w:w="10" w:type="dxa"/>
              <w:bottom w:w="0" w:type="dxa"/>
              <w:right w:w="10" w:type="dxa"/>
            </w:tcMar>
            <w:vAlign w:val="center"/>
          </w:tcPr>
          <w:p/>
        </w:tc>
        <w:tc>
          <w:tcPr>
            <w:tcW w:w="1502" w:type="dxa"/>
            <w:gridSpan w:val="3"/>
            <w:shd w:val="clear" w:color="auto" w:fill="auto"/>
            <w:tcMar>
              <w:top w:w="0" w:type="dxa"/>
              <w:left w:w="10" w:type="dxa"/>
              <w:bottom w:w="0" w:type="dxa"/>
              <w:right w:w="10" w:type="dxa"/>
            </w:tcMar>
            <w:vAlign w:val="center"/>
          </w:tcPr>
          <w:p/>
        </w:tc>
        <w:tc>
          <w:tcPr>
            <w:tcW w:w="1725" w:type="dxa"/>
            <w:shd w:val="clear" w:color="auto" w:fill="auto"/>
            <w:tcMar>
              <w:top w:w="0" w:type="dxa"/>
              <w:left w:w="10" w:type="dxa"/>
              <w:bottom w:w="0" w:type="dxa"/>
              <w:right w:w="10" w:type="dxa"/>
            </w:tcMar>
            <w:vAlign w:val="center"/>
          </w:tcPr>
          <w:p/>
        </w:tc>
        <w:tc>
          <w:tcPr>
            <w:tcW w:w="56" w:type="dxa"/>
            <w:shd w:val="clear" w:color="auto" w:fill="auto"/>
            <w:tcMar>
              <w:top w:w="0" w:type="dxa"/>
              <w:left w:w="10" w:type="dxa"/>
              <w:bottom w:w="0" w:type="dxa"/>
              <w:right w:w="10" w:type="dxa"/>
            </w:tcMar>
          </w:tc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15:20:00</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460</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2016-07-12 16:06:05</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INT-27297/16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interwencja wobec 2 osób handlijących na chodnuiku przy pzrejściu Winogronowym</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OŁAWSKA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2016-07-12 16:06:05</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15:20:00</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2782" w:type="dxa"/>
            <w:gridSpan w:val="2"/>
            <w:vMerge w:val="restart"/>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Strona: 33/73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5232" w:type="dxa"/>
            <w:gridSpan w:val="5"/>
            <w:vMerge w:val="restart"/>
            <w:shd w:val="clear" w:color="auto" w:fill="auto"/>
            <w:tcMar>
              <w:top w:w="0" w:type="dxa"/>
              <w:left w:w="10" w:type="dxa"/>
              <w:bottom w:w="0" w:type="dxa"/>
              <w:right w:w="10" w:type="dxa"/>
            </w:tcMar>
          </w:tcPr>
          <w:p w:rsidR="007D4361">
            <w:pPr>
              <w:rPr>
                <w:rFonts w:ascii="Arial" w:hAnsi="Arial"/>
                <w:color w:val="000000"/>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2782" w:type="dxa"/>
            <w:gridSpan w:val="2"/>
            <w:vMerge/>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5232" w:type="dxa"/>
            <w:gridSpan w:val="5"/>
            <w:vMerge/>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2893" w:type="dxa"/>
            <w:gridSpan w:val="3"/>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Created by Tomasz Beliczyński</w:t>
            </w:r>
          </w:p>
        </w:tc>
        <w:tc>
          <w:tcPr>
            <w:tcW w:w="56" w:type="dxa"/>
            <w:shd w:val="clear" w:color="auto" w:fill="auto"/>
            <w:tcMar>
              <w:top w:w="0" w:type="dxa"/>
              <w:left w:w="10" w:type="dxa"/>
              <w:bottom w:w="0" w:type="dxa"/>
              <w:right w:w="10" w:type="dxa"/>
            </w:tcMar>
          </w:tcPr>
          <w:p w:rsidR="007D4361">
            <w:pPr>
              <w:rPr>
                <w:sz w:val="16"/>
                <w:szCs w:val="16"/>
              </w:rPr>
            </w:pPr>
          </w:p>
        </w:tc>
      </w:tr>
    </w:tbl>
    <w:p>
      <w:pPr>
        <w:sectPr>
          <w:type w:val="nextPage"/>
          <w:pgSz w:w="16838" w:h="11906"/>
          <w:pgMar w:top="567" w:right="567" w:bottom="567" w:left="567" w:header="708" w:footer="708" w:gutter="0"/>
          <w:pgNumType w:start="325"/>
          <w:cols w:space="708"/>
          <w:titlePg w:val="0"/>
        </w:sectPr>
      </w:pPr>
    </w:p>
    <w:tbl>
      <w:tblPr>
        <w:tblStyle w:val="TableNormal"/>
        <w:tblW w:w="15250" w:type="dxa"/>
        <w:tblInd w:w="10" w:type="dxa"/>
        <w:tblLayout w:type="fixed"/>
        <w:tblCellMar>
          <w:top w:w="0" w:type="dxa"/>
          <w:left w:w="10" w:type="dxa"/>
          <w:bottom w:w="0" w:type="dxa"/>
          <w:right w:w="10" w:type="dxa"/>
        </w:tblCellMar>
        <w:tblLook w:val="0000"/>
      </w:tblPr>
      <w:tblGrid>
        <w:gridCol w:w="56"/>
        <w:gridCol w:w="612"/>
        <w:gridCol w:w="1225"/>
        <w:gridCol w:w="1113"/>
        <w:gridCol w:w="2282"/>
        <w:gridCol w:w="612"/>
        <w:gridCol w:w="2282"/>
        <w:gridCol w:w="2282"/>
        <w:gridCol w:w="1503"/>
        <w:gridCol w:w="334"/>
        <w:gridCol w:w="111"/>
        <w:gridCol w:w="1057"/>
        <w:gridCol w:w="1725"/>
        <w:gridCol w:w="56"/>
      </w:tblGrid>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L.p.</w:t>
            </w:r>
          </w:p>
        </w:tc>
        <w:tc>
          <w:tcPr>
            <w:tcW w:w="1225"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DataGodzina</w:t>
            </w:r>
          </w:p>
        </w:tc>
        <w:tc>
          <w:tcPr>
            <w:tcW w:w="1113"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Numer</w:t>
            </w:r>
          </w:p>
        </w:tc>
        <w:tc>
          <w:tcPr>
            <w:tcW w:w="2894"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Opis</w:t>
            </w:r>
          </w:p>
        </w:tc>
        <w:tc>
          <w:tcPr>
            <w:tcW w:w="228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Typ</w:t>
            </w:r>
          </w:p>
        </w:tc>
        <w:tc>
          <w:tcPr>
            <w:tcW w:w="228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Miejsce</w:t>
            </w:r>
          </w:p>
        </w:tc>
        <w:tc>
          <w:tcPr>
            <w:tcW w:w="1503"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Status</w:t>
            </w:r>
          </w:p>
        </w:tc>
        <w:tc>
          <w:tcPr>
            <w:tcW w:w="1502"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Kwota mandatu</w:t>
            </w:r>
          </w:p>
        </w:tc>
        <w:tc>
          <w:tcPr>
            <w:tcW w:w="1781"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Data zakończenia</w:t>
            </w: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461</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2016-07-12 16:41:27</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INT-27304/16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Wjazd za B-1</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BLOKADA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MOSTY MŁYŃSKIE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2016-07-12 16:41:44</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14:40:00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462</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2016-07-12 16:41:27</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INT-27304/16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Wjazd za B-1</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BLOKADA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MOSTY MŁYŃSKIE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2016-07-12 16:41:44</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14:40:00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463</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2016-07-12 16:44:45</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INT-27305/16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ZANIECZYSZCZONA </w:t>
            </w:r>
            <w:r>
              <w:rPr>
                <w:rFonts w:ascii="Arial" w:hAnsi="Arial"/>
                <w:color w:val="000000"/>
                <w:sz w:val="16"/>
                <w:szCs w:val="16"/>
              </w:rPr>
              <w:t>JEZDNIA PRZEZ POJAZDY Z BUDOWY</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PORZĄDKOWA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RUDAWSKA 1/</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POUCZENIE</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2016-07-13 16:42:47</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16:44:45</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464</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2016-07-12 16:48:00</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INT-27307/16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Wjazd za B-1</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BLOKADA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SZEWSKA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2016-07-12 16:48:36</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16:00:00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465</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2016-07-12 16:48:00</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INT-27307/16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Wjazd za B-1</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BLOKADA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SZEWSKA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2016-07-12 16:48:36</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16:00:00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466</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2016-07-12 17:54:47</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INT-27317/16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parowanie za znakiem B36</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SZEWSKA 75/77/</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SĄD REJONOWY</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2016-07-12 17:54:47</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17:10:00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467</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2016-07-12 18:18:44</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INT-27310/16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PARKOWANIE ZA B-36 </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BISKUPIA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2016-07-13 01:43:43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18:18:44</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468</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2016-07-12 19:19:33</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INT-27326/16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OD UL. </w:t>
            </w:r>
            <w:r>
              <w:rPr>
                <w:rFonts w:ascii="Arial" w:hAnsi="Arial"/>
                <w:color w:val="000000"/>
                <w:sz w:val="16"/>
                <w:szCs w:val="16"/>
              </w:rPr>
              <w:t>KRUPNICZEJ POJAZDY ZA B-36, OBIE STRONY</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WŁODKOWICA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2016-07-12 23:23:54</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19:19:33</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469</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2016-07-12 19:45:06</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INT-27334/16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kontrola z zakresu ochrony środowiska zgodnie z wykazem Eko-System</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PORZĄDKOWA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KĄCKA 22/</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SĄD</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2016-07-20 14:20:29</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17:20:00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470</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2016-07-13</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INT-27541/16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Kontrola środowiska z wykazu ekosystem</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PORZĄDKOWA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MAŁOMICKA 15/</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2016-07-14 09:26:33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17:54:00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471</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2016-07-13</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INT-27550/16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Zanieczyszczony wjazd wyjazd z budowy</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PORZĄDKOWA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ZAKŁADOWA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2016-07-14 07:02:10</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11:23:00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472</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2016-07-13</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INT-27587/16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Kontrola niezabezpieczonego miejsca współpraca ze ZDiUM</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PORZĄDKOWA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SIKORSKIEGO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300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2016-08-11 15:08:00</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11:55:00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473</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2016-07-13</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INT-27626/16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SPOŻYWANIE ALKOHOLU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SPOŻYWANIE ALKOHOLU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KATEDRALNA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2016-07-14 09:28:29</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bl>
    <w:p>
      <w:pPr>
        <w:sectPr>
          <w:pgSz w:w="16838" w:h="11906"/>
          <w:pgMar w:top="567" w:right="567" w:bottom="567" w:left="567" w:header="708" w:footer="708" w:gutter="0"/>
          <w:pgNumType w:start="326"/>
          <w:cols w:space="708"/>
        </w:sectPr>
      </w:pPr>
    </w:p>
    <w:tbl>
      <w:tblPr>
        <w:tblStyle w:val="TableNormal"/>
        <w:tblW w:w="15250" w:type="dxa"/>
        <w:tblInd w:w="10" w:type="dxa"/>
        <w:tblLayout w:type="fixed"/>
        <w:tblCellMar>
          <w:top w:w="0" w:type="dxa"/>
          <w:left w:w="10" w:type="dxa"/>
          <w:bottom w:w="0" w:type="dxa"/>
          <w:right w:w="10" w:type="dxa"/>
        </w:tblCellMar>
        <w:tblLook w:val="0000"/>
      </w:tblPr>
      <w:tblGrid>
        <w:gridCol w:w="56"/>
        <w:gridCol w:w="612"/>
        <w:gridCol w:w="1225"/>
        <w:gridCol w:w="668"/>
        <w:gridCol w:w="445"/>
        <w:gridCol w:w="2282"/>
        <w:gridCol w:w="612"/>
        <w:gridCol w:w="2282"/>
        <w:gridCol w:w="2282"/>
        <w:gridCol w:w="1503"/>
        <w:gridCol w:w="334"/>
        <w:gridCol w:w="111"/>
        <w:gridCol w:w="1057"/>
        <w:gridCol w:w="1725"/>
        <w:gridCol w:w="56"/>
      </w:tblGrid>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07:25:00</w:t>
            </w:r>
          </w:p>
        </w:tc>
        <w:tc>
          <w:tcPr>
            <w:tcW w:w="1113" w:type="dxa"/>
            <w:gridSpan w:val="2"/>
            <w:vMerge w:val="restart"/>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474</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2016-07-13</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INT-27628/16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ZAŚMIECANIE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PORZĄDKOWA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KRZYWOUSTEGO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2016-07-14 09:31:17</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18:15:00</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2782" w:type="dxa"/>
            <w:gridSpan w:val="2"/>
            <w:vMerge w:val="restart"/>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Strona: 34/73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5232" w:type="dxa"/>
            <w:gridSpan w:val="5"/>
            <w:vMerge w:val="restart"/>
            <w:shd w:val="clear" w:color="auto" w:fill="auto"/>
            <w:tcMar>
              <w:top w:w="0" w:type="dxa"/>
              <w:left w:w="10" w:type="dxa"/>
              <w:bottom w:w="0" w:type="dxa"/>
              <w:right w:w="10" w:type="dxa"/>
            </w:tcMar>
          </w:tcPr>
          <w:p w:rsidR="007D4361">
            <w:pPr>
              <w:rPr>
                <w:rFonts w:ascii="Arial" w:hAnsi="Arial"/>
                <w:color w:val="000000"/>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2782" w:type="dxa"/>
            <w:gridSpan w:val="2"/>
            <w:vMerge/>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5232" w:type="dxa"/>
            <w:gridSpan w:val="5"/>
            <w:vMerge/>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2893" w:type="dxa"/>
            <w:gridSpan w:val="3"/>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Created by Tomasz Beliczyński</w:t>
            </w:r>
          </w:p>
        </w:tc>
        <w:tc>
          <w:tcPr>
            <w:tcW w:w="56" w:type="dxa"/>
            <w:shd w:val="clear" w:color="auto" w:fill="auto"/>
            <w:tcMar>
              <w:top w:w="0" w:type="dxa"/>
              <w:left w:w="10" w:type="dxa"/>
              <w:bottom w:w="0" w:type="dxa"/>
              <w:right w:w="10" w:type="dxa"/>
            </w:tcMar>
          </w:tcPr>
          <w:p w:rsidR="007D4361">
            <w:pPr>
              <w:rPr>
                <w:sz w:val="16"/>
                <w:szCs w:val="16"/>
              </w:rPr>
            </w:pPr>
          </w:p>
        </w:tc>
      </w:tr>
    </w:tbl>
    <w:p>
      <w:pPr>
        <w:sectPr>
          <w:type w:val="nextPage"/>
          <w:pgSz w:w="16838" w:h="11906"/>
          <w:pgMar w:top="567" w:right="567" w:bottom="567" w:left="567" w:header="708" w:footer="708" w:gutter="0"/>
          <w:pgNumType w:start="327"/>
          <w:cols w:space="708"/>
          <w:titlePg w:val="0"/>
        </w:sectPr>
      </w:pPr>
    </w:p>
    <w:tbl>
      <w:tblPr>
        <w:tblStyle w:val="TableNormal"/>
        <w:tblW w:w="15250" w:type="dxa"/>
        <w:tblInd w:w="10" w:type="dxa"/>
        <w:tblLayout w:type="fixed"/>
        <w:tblCellMar>
          <w:top w:w="0" w:type="dxa"/>
          <w:left w:w="10" w:type="dxa"/>
          <w:bottom w:w="0" w:type="dxa"/>
          <w:right w:w="10" w:type="dxa"/>
        </w:tblCellMar>
        <w:tblLook w:val="0000"/>
      </w:tblPr>
      <w:tblGrid>
        <w:gridCol w:w="56"/>
        <w:gridCol w:w="612"/>
        <w:gridCol w:w="1225"/>
        <w:gridCol w:w="1113"/>
        <w:gridCol w:w="2282"/>
        <w:gridCol w:w="612"/>
        <w:gridCol w:w="2282"/>
        <w:gridCol w:w="2282"/>
        <w:gridCol w:w="1503"/>
        <w:gridCol w:w="334"/>
        <w:gridCol w:w="111"/>
        <w:gridCol w:w="1057"/>
        <w:gridCol w:w="1725"/>
        <w:gridCol w:w="56"/>
      </w:tblGrid>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L.p.</w:t>
            </w:r>
          </w:p>
        </w:tc>
        <w:tc>
          <w:tcPr>
            <w:tcW w:w="1225"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DataGodzina</w:t>
            </w:r>
          </w:p>
        </w:tc>
        <w:tc>
          <w:tcPr>
            <w:tcW w:w="1113"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Numer</w:t>
            </w:r>
          </w:p>
        </w:tc>
        <w:tc>
          <w:tcPr>
            <w:tcW w:w="2894"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Opis</w:t>
            </w:r>
          </w:p>
        </w:tc>
        <w:tc>
          <w:tcPr>
            <w:tcW w:w="228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Typ</w:t>
            </w:r>
          </w:p>
        </w:tc>
        <w:tc>
          <w:tcPr>
            <w:tcW w:w="228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Miejsce</w:t>
            </w:r>
          </w:p>
        </w:tc>
        <w:tc>
          <w:tcPr>
            <w:tcW w:w="1503"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Status</w:t>
            </w:r>
          </w:p>
        </w:tc>
        <w:tc>
          <w:tcPr>
            <w:tcW w:w="1502"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Kwota mandatu</w:t>
            </w:r>
          </w:p>
        </w:tc>
        <w:tc>
          <w:tcPr>
            <w:tcW w:w="1781"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Data zakończenia</w:t>
            </w: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475</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2016-07-13</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INT-27629/16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SPOŻYWANIE ALKOHOLU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SPOŻYWANIE ALKOHOLU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PARK STASZICA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2016-07-14 09:39:26</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07:55:00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476</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2016-07-13</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INT-27634/16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SPOŻYWANIE </w:t>
            </w:r>
            <w:r>
              <w:rPr>
                <w:rFonts w:ascii="Arial" w:hAnsi="Arial"/>
                <w:color w:val="000000"/>
                <w:sz w:val="16"/>
                <w:szCs w:val="16"/>
              </w:rPr>
              <w:t>ALKOHOLU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SPOŻYWANIE ALKOHOLU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OLSZEWSKIEGO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2016-07-14 09:51:58</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12:50:00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477</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2016-07-13</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INT-27425/16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SPOŻYWANIE ALKOHOLU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SPOŻYWANIE ALKOHOLU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WYSPA SŁODOWA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2016-07-13 13:13:56</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17:35:00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478</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2016-07-13</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INT-27760/16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Spożywanie alkoholu w miejscu zabronionym</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SPOŻYWANIE ALKOHOLU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PARK ZACHODNI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2016-07-15 06:23:10</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15:00:00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479</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2016-07-13</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INT-27954/16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spożywanie alkoholu w miejscu objętym </w:t>
            </w:r>
            <w:r>
              <w:rPr>
                <w:rFonts w:ascii="Arial" w:hAnsi="Arial"/>
                <w:color w:val="000000"/>
                <w:sz w:val="16"/>
                <w:szCs w:val="16"/>
              </w:rPr>
              <w:t>zakazem.</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SPOŻYWANIE ALKOHOLU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IGNUTA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2016-07-15 14:00:20</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17:50:00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480</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2016-07-13</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INT-27630/16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PIES BEZ SMYCZY</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PIES</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PARK BISKUPIŃSKI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2016-07-14 09:44:15</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12:00:00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481</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2016-07-13</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INT-28207/16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rozklejanie plakatów na elewacji budynków</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PLAKATY (REKLAMY)</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SKŁODOWSKIEJ - CURIE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SĄD</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2016-07-18 08:37:41</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09:30:00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482</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2016-07-13</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INT-27787/16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Handel na terenie gminy bez zezwolenia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STZREGOMSKA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2016-07-15 07:04:11</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11:50:00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483</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2016-07-13</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INT-28337/16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Handel na terenie Gminy Wrocław bez zgody zarządcy.</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BUDZISZYŃSKA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2016-07-18 14:15:11</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11:35:00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484</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2016-07-13</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INT-27625/16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NIESTOSOWANIE SIE DO B-1</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BEZPIECZEŃSTWO W KOMUNIKACJI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KRZYWOUSTEGO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2016-07-14 09:25:27</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18:00:00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485</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2016-07-13</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INT-27640/16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NIESTOSOWANIE SIĘ DO B- 1</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BEZPIECZEŃSTWO W KOMUNIKACJI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MOSTY MŁYŃSKIE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2016-07-14 09:26:07</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15:45:00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486</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2016-07-13</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INT-27640/16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NIESTOSOWANIE SIĘ DO B- 1</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BEZPIECZEŃSTWO W KOMUNIKACJI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MOSTY MŁYŃSKIE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2016-07-14 09:26:07</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15:45:00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487</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2016-07-13</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INT-27640/16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NIESTOSOWANIE SIĘ DO B- 1</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BEZPIECZEŃSTWO W KOMUNIKACJI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MOSTY MŁYŃSKIE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2016-07-14 09:26:07</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15:45:00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488</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2016-07-13</w:t>
            </w:r>
          </w:p>
        </w:tc>
        <w:tc>
          <w:tcPr>
            <w:tcW w:w="1113"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INT-27640/16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NIESTOSOWANIE SIĘ DO B- 1</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BEZPIECZEŃSTWO W KOMUNIKACJI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MOSTY MŁYŃSKIE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2016-07-14 09:26:07</w:t>
            </w:r>
          </w:p>
        </w:tc>
        <w:tc>
          <w:tcPr>
            <w:tcW w:w="56" w:type="dxa"/>
            <w:shd w:val="clear" w:color="auto" w:fill="auto"/>
            <w:tcMar>
              <w:top w:w="0" w:type="dxa"/>
              <w:left w:w="10" w:type="dxa"/>
              <w:bottom w:w="0" w:type="dxa"/>
              <w:right w:w="10" w:type="dxa"/>
            </w:tcMar>
          </w:tcPr>
          <w:p w:rsidR="007D4361">
            <w:pPr>
              <w:rPr>
                <w:sz w:val="16"/>
                <w:szCs w:val="16"/>
              </w:rPr>
            </w:pPr>
          </w:p>
        </w:tc>
      </w:tr>
    </w:tbl>
    <w:p>
      <w:pPr>
        <w:sectPr>
          <w:pgSz w:w="16838" w:h="11906"/>
          <w:pgMar w:top="567" w:right="567" w:bottom="567" w:left="567" w:header="708" w:footer="708" w:gutter="0"/>
          <w:pgNumType w:start="328"/>
          <w:cols w:space="708"/>
        </w:sectPr>
      </w:pPr>
    </w:p>
    <w:tbl>
      <w:tblPr>
        <w:tblStyle w:val="TableNormal"/>
        <w:tblW w:w="15250" w:type="dxa"/>
        <w:tblInd w:w="10" w:type="dxa"/>
        <w:tblLayout w:type="fixed"/>
        <w:tblCellMar>
          <w:top w:w="0" w:type="dxa"/>
          <w:left w:w="10" w:type="dxa"/>
          <w:bottom w:w="0" w:type="dxa"/>
          <w:right w:w="10" w:type="dxa"/>
        </w:tblCellMar>
        <w:tblLook w:val="0000"/>
      </w:tblPr>
      <w:tblGrid>
        <w:gridCol w:w="56"/>
        <w:gridCol w:w="612"/>
        <w:gridCol w:w="1225"/>
        <w:gridCol w:w="668"/>
        <w:gridCol w:w="445"/>
        <w:gridCol w:w="2282"/>
        <w:gridCol w:w="612"/>
        <w:gridCol w:w="2282"/>
        <w:gridCol w:w="2282"/>
        <w:gridCol w:w="1503"/>
        <w:gridCol w:w="334"/>
        <w:gridCol w:w="111"/>
        <w:gridCol w:w="1057"/>
        <w:gridCol w:w="1725"/>
        <w:gridCol w:w="56"/>
      </w:tblGrid>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val="restart"/>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15:45:00</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2782" w:type="dxa"/>
            <w:gridSpan w:val="2"/>
            <w:vMerge w:val="restart"/>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Strona: 35/73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5232" w:type="dxa"/>
            <w:gridSpan w:val="5"/>
            <w:vMerge w:val="restart"/>
            <w:shd w:val="clear" w:color="auto" w:fill="auto"/>
            <w:tcMar>
              <w:top w:w="0" w:type="dxa"/>
              <w:left w:w="10" w:type="dxa"/>
              <w:bottom w:w="0" w:type="dxa"/>
              <w:right w:w="10" w:type="dxa"/>
            </w:tcMar>
          </w:tcPr>
          <w:p w:rsidR="007D4361">
            <w:pPr>
              <w:rPr>
                <w:rFonts w:ascii="Arial" w:hAnsi="Arial"/>
                <w:color w:val="000000"/>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2782" w:type="dxa"/>
            <w:gridSpan w:val="2"/>
            <w:vMerge/>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5232" w:type="dxa"/>
            <w:gridSpan w:val="5"/>
            <w:vMerge/>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2893" w:type="dxa"/>
            <w:gridSpan w:val="3"/>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Created by Tomasz Beliczyński</w:t>
            </w:r>
          </w:p>
        </w:tc>
        <w:tc>
          <w:tcPr>
            <w:tcW w:w="56" w:type="dxa"/>
            <w:shd w:val="clear" w:color="auto" w:fill="auto"/>
            <w:tcMar>
              <w:top w:w="0" w:type="dxa"/>
              <w:left w:w="10" w:type="dxa"/>
              <w:bottom w:w="0" w:type="dxa"/>
              <w:right w:w="10" w:type="dxa"/>
            </w:tcMar>
          </w:tcPr>
          <w:p w:rsidR="007D4361">
            <w:pPr>
              <w:rPr>
                <w:sz w:val="16"/>
                <w:szCs w:val="16"/>
              </w:rPr>
            </w:pPr>
          </w:p>
        </w:tc>
      </w:tr>
    </w:tbl>
    <w:p>
      <w:pPr>
        <w:sectPr>
          <w:type w:val="nextPage"/>
          <w:pgSz w:w="16838" w:h="11906"/>
          <w:pgMar w:top="567" w:right="567" w:bottom="567" w:left="567" w:header="708" w:footer="708" w:gutter="0"/>
          <w:pgNumType w:start="329"/>
          <w:cols w:space="708"/>
          <w:titlePg w:val="0"/>
        </w:sectPr>
      </w:pPr>
    </w:p>
    <w:tbl>
      <w:tblPr>
        <w:tblStyle w:val="TableNormal"/>
        <w:tblW w:w="15250" w:type="dxa"/>
        <w:tblInd w:w="10" w:type="dxa"/>
        <w:tblLayout w:type="fixed"/>
        <w:tblCellMar>
          <w:top w:w="0" w:type="dxa"/>
          <w:left w:w="10" w:type="dxa"/>
          <w:bottom w:w="0" w:type="dxa"/>
          <w:right w:w="10" w:type="dxa"/>
        </w:tblCellMar>
        <w:tblLook w:val="0000"/>
      </w:tblPr>
      <w:tblGrid>
        <w:gridCol w:w="56"/>
        <w:gridCol w:w="612"/>
        <w:gridCol w:w="1225"/>
        <w:gridCol w:w="1113"/>
        <w:gridCol w:w="2282"/>
        <w:gridCol w:w="612"/>
        <w:gridCol w:w="2282"/>
        <w:gridCol w:w="2282"/>
        <w:gridCol w:w="1503"/>
        <w:gridCol w:w="334"/>
        <w:gridCol w:w="111"/>
        <w:gridCol w:w="1057"/>
        <w:gridCol w:w="1725"/>
        <w:gridCol w:w="56"/>
      </w:tblGrid>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L.p.</w:t>
            </w:r>
          </w:p>
        </w:tc>
        <w:tc>
          <w:tcPr>
            <w:tcW w:w="1225"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DataGodzina</w:t>
            </w:r>
          </w:p>
        </w:tc>
        <w:tc>
          <w:tcPr>
            <w:tcW w:w="1113"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Numer</w:t>
            </w:r>
          </w:p>
        </w:tc>
        <w:tc>
          <w:tcPr>
            <w:tcW w:w="2894"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Opis</w:t>
            </w:r>
          </w:p>
        </w:tc>
        <w:tc>
          <w:tcPr>
            <w:tcW w:w="228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Typ</w:t>
            </w:r>
          </w:p>
        </w:tc>
        <w:tc>
          <w:tcPr>
            <w:tcW w:w="228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Miejsce</w:t>
            </w:r>
          </w:p>
        </w:tc>
        <w:tc>
          <w:tcPr>
            <w:tcW w:w="1503"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Status</w:t>
            </w:r>
          </w:p>
        </w:tc>
        <w:tc>
          <w:tcPr>
            <w:tcW w:w="1502"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 xml:space="preserve">Kwota </w:t>
            </w:r>
            <w:r>
              <w:rPr>
                <w:rFonts w:ascii="Arial" w:hAnsi="Arial"/>
                <w:i/>
                <w:color w:val="000000"/>
                <w:sz w:val="16"/>
                <w:szCs w:val="16"/>
              </w:rPr>
              <w:t>mandatu</w:t>
            </w:r>
          </w:p>
        </w:tc>
        <w:tc>
          <w:tcPr>
            <w:tcW w:w="1781"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Data zakończenia</w:t>
            </w: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489</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2016-07-13</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INT-28200/16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niezastosowanie się do znaku B-1</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BEZPIECZEŃSTWO W KOMUNIKACJI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ŚW.JADWIGI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2016-07-18 08:28:41</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16:15:00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490</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2016-07-13 05:37:23</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INT-27355/16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za b-35</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BLOKADA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KAZIMIERZA WIELKIEGO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2016-07-13 05:38:18</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05:37:23</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491</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2016-07-13 08:33:00</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INT-27373/16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wjazd z ul. Boya Żeleńskiego na wysokości budynku Meble Bodzio - nieprawidłowo zaparkowany pojazd Renault kol. brązowego </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KROMERA 42/</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WEZWANIE</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2016-07-13 09:14:20</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08:33:01</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492</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2016-07-13 08:44:21</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INT-27375/16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JEMIOŁOWA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2016-07-13 12:28:07</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08:44:21</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493</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 xml:space="preserve">2016-07-13 </w:t>
            </w:r>
            <w:r>
              <w:rPr>
                <w:rFonts w:ascii="Arial" w:hAnsi="Arial"/>
                <w:i/>
                <w:color w:val="000000"/>
                <w:sz w:val="16"/>
                <w:szCs w:val="16"/>
              </w:rPr>
              <w:t>09:33:14</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INT-27384/16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róg Rzeźnicza - parkowanie pojazdów na przejściu dla pieszych</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ŚW. MIKOŁAJA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300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2016-07-13 11:05:56</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09:33:14</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494</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2016-07-13 09:33:14</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INT-27384/16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róg Rzeźnicza - parkowanie</w:t>
            </w:r>
            <w:r>
              <w:rPr>
                <w:rFonts w:ascii="Arial" w:hAnsi="Arial"/>
                <w:color w:val="000000"/>
                <w:sz w:val="16"/>
                <w:szCs w:val="16"/>
              </w:rPr>
              <w:t xml:space="preserve"> pojazdów na przejściu dla pieszych</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ŚW. MIKOŁAJA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2016-07-13 11:05:56</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09:33:14</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495</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2016-07-13 10:13:20</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INT-27388/16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paekowanie pojazdów na postoju taxi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 xml:space="preserve">NIEDŹWIEDZIA </w:t>
            </w:r>
            <w:r>
              <w:rPr>
                <w:rFonts w:ascii="Arial" w:hAnsi="Arial"/>
                <w:color w:val="000000"/>
                <w:sz w:val="16"/>
                <w:szCs w:val="16"/>
              </w:rPr>
              <w:t>/</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WEZWANIE</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2016-07-13 10:55:28</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10:13:20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496</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2016-07-13 10:32:28</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INT-27392/16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żebrząca cyganka, dodotkowo głośny koncert muzyczny</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ŻEBRANIE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PRZEJŚCIE WINOGRONOWE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31</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2016-07-13 12:34:29</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10:32:28</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497</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2016-07-13 11:02:32</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INT-27397/16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vis a vis Biedronki nielegalny handelul. Mościckiego przy wiadukcie nielegalny 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AFGAŃSKA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2016-07-13 11:47:53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11:02:32</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498</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2016-07-13 11:23:44</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INT-27400/16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a </w:t>
            </w:r>
            <w:r>
              <w:rPr>
                <w:rFonts w:ascii="Arial" w:hAnsi="Arial"/>
                <w:color w:val="000000"/>
                <w:sz w:val="16"/>
                <w:szCs w:val="16"/>
              </w:rPr>
              <w:t>Komandorska nieprawidłowe parkowanie pojazdów</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STUDZIENNA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2016-07-13 16:49:49</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11:23:44</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499</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2016-07-13 11:23:44</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INT-27400/16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a Komandorska nieprawidłowe parkowanie pojazdów</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STUDZIENNA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2016-07-13 16:49:49</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11:23:44</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500</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2016-07-13 11:34:42</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INT-27402/16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na wys. Kniaziewicza - parkowanie pojazdów za B-36 + T-24</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DWORCOWA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2016-07-13 13:41:05</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11:34:42</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bl>
    <w:p>
      <w:pPr>
        <w:sectPr>
          <w:pgSz w:w="16838" w:h="11906"/>
          <w:pgMar w:top="567" w:right="567" w:bottom="567" w:left="567" w:header="708" w:footer="708" w:gutter="0"/>
          <w:pgNumType w:start="330"/>
          <w:cols w:space="708"/>
        </w:sectPr>
      </w:pPr>
    </w:p>
    <w:tbl>
      <w:tblPr>
        <w:tblStyle w:val="TableNormal"/>
        <w:tblW w:w="15250" w:type="dxa"/>
        <w:tblInd w:w="10" w:type="dxa"/>
        <w:tblLayout w:type="fixed"/>
        <w:tblCellMar>
          <w:top w:w="0" w:type="dxa"/>
          <w:left w:w="10" w:type="dxa"/>
          <w:bottom w:w="0" w:type="dxa"/>
          <w:right w:w="10" w:type="dxa"/>
        </w:tblCellMar>
        <w:tblLook w:val="0000"/>
      </w:tblPr>
      <w:tblGrid>
        <w:gridCol w:w="56"/>
        <w:gridCol w:w="612"/>
        <w:gridCol w:w="1225"/>
        <w:gridCol w:w="668"/>
        <w:gridCol w:w="445"/>
        <w:gridCol w:w="2282"/>
        <w:gridCol w:w="612"/>
        <w:gridCol w:w="2282"/>
        <w:gridCol w:w="2282"/>
        <w:gridCol w:w="1503"/>
        <w:gridCol w:w="334"/>
        <w:gridCol w:w="111"/>
        <w:gridCol w:w="1057"/>
        <w:gridCol w:w="1725"/>
        <w:gridCol w:w="56"/>
      </w:tblGrid>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501</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2016-07-13 11:35:48</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INT-27403/16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w strefie zamieszkania poza miejscami wyznaczonymi do parkowania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BLOKADA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STYKI I KOSSAKA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2016-07-13 11:36:07</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10:55:00</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502</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2016-07-13 11:35:48</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INT-27403/16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w strefie zamieszkania poza miejscami wyznaczonymi do parkowania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BLOKADA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STYKI I KOSSAKA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2016-07-13 11:36:07</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10:55:00</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2782" w:type="dxa"/>
            <w:gridSpan w:val="2"/>
            <w:vMerge w:val="restart"/>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Strona: 36/73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5232" w:type="dxa"/>
            <w:gridSpan w:val="5"/>
            <w:vMerge w:val="restart"/>
            <w:shd w:val="clear" w:color="auto" w:fill="auto"/>
            <w:tcMar>
              <w:top w:w="0" w:type="dxa"/>
              <w:left w:w="10" w:type="dxa"/>
              <w:bottom w:w="0" w:type="dxa"/>
              <w:right w:w="10" w:type="dxa"/>
            </w:tcMar>
          </w:tcPr>
          <w:p w:rsidR="007D4361">
            <w:pPr>
              <w:rPr>
                <w:rFonts w:ascii="Arial" w:hAnsi="Arial"/>
                <w:color w:val="000000"/>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2782" w:type="dxa"/>
            <w:gridSpan w:val="2"/>
            <w:vMerge/>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5232" w:type="dxa"/>
            <w:gridSpan w:val="5"/>
            <w:vMerge/>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2893" w:type="dxa"/>
            <w:gridSpan w:val="3"/>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Created by Tomasz Beliczyński</w:t>
            </w:r>
          </w:p>
        </w:tc>
        <w:tc>
          <w:tcPr>
            <w:tcW w:w="56" w:type="dxa"/>
            <w:shd w:val="clear" w:color="auto" w:fill="auto"/>
            <w:tcMar>
              <w:top w:w="0" w:type="dxa"/>
              <w:left w:w="10" w:type="dxa"/>
              <w:bottom w:w="0" w:type="dxa"/>
              <w:right w:w="10" w:type="dxa"/>
            </w:tcMar>
          </w:tcPr>
          <w:p w:rsidR="007D4361">
            <w:pPr>
              <w:rPr>
                <w:sz w:val="16"/>
                <w:szCs w:val="16"/>
              </w:rPr>
            </w:pPr>
          </w:p>
        </w:tc>
      </w:tr>
    </w:tbl>
    <w:p>
      <w:pPr>
        <w:sectPr>
          <w:type w:val="nextPage"/>
          <w:pgSz w:w="16838" w:h="11906"/>
          <w:pgMar w:top="567" w:right="567" w:bottom="567" w:left="567" w:header="708" w:footer="708" w:gutter="0"/>
          <w:pgNumType w:start="331"/>
          <w:cols w:space="708"/>
          <w:titlePg w:val="0"/>
        </w:sectPr>
      </w:pPr>
    </w:p>
    <w:tbl>
      <w:tblPr>
        <w:tblStyle w:val="TableNormal"/>
        <w:tblW w:w="15250" w:type="dxa"/>
        <w:tblInd w:w="10" w:type="dxa"/>
        <w:tblLayout w:type="fixed"/>
        <w:tblCellMar>
          <w:top w:w="0" w:type="dxa"/>
          <w:left w:w="10" w:type="dxa"/>
          <w:bottom w:w="0" w:type="dxa"/>
          <w:right w:w="10" w:type="dxa"/>
        </w:tblCellMar>
        <w:tblLook w:val="0000"/>
      </w:tblPr>
      <w:tblGrid>
        <w:gridCol w:w="56"/>
        <w:gridCol w:w="612"/>
        <w:gridCol w:w="1225"/>
        <w:gridCol w:w="1113"/>
        <w:gridCol w:w="2282"/>
        <w:gridCol w:w="612"/>
        <w:gridCol w:w="2282"/>
        <w:gridCol w:w="2282"/>
        <w:gridCol w:w="1503"/>
        <w:gridCol w:w="334"/>
        <w:gridCol w:w="111"/>
        <w:gridCol w:w="1057"/>
        <w:gridCol w:w="1725"/>
        <w:gridCol w:w="56"/>
      </w:tblGrid>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L.p.</w:t>
            </w:r>
          </w:p>
        </w:tc>
        <w:tc>
          <w:tcPr>
            <w:tcW w:w="1225"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DataGodzina</w:t>
            </w:r>
          </w:p>
        </w:tc>
        <w:tc>
          <w:tcPr>
            <w:tcW w:w="1113"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Numer</w:t>
            </w:r>
          </w:p>
        </w:tc>
        <w:tc>
          <w:tcPr>
            <w:tcW w:w="2894"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Opis</w:t>
            </w:r>
          </w:p>
        </w:tc>
        <w:tc>
          <w:tcPr>
            <w:tcW w:w="228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Typ</w:t>
            </w:r>
          </w:p>
        </w:tc>
        <w:tc>
          <w:tcPr>
            <w:tcW w:w="228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Miejsce</w:t>
            </w:r>
          </w:p>
        </w:tc>
        <w:tc>
          <w:tcPr>
            <w:tcW w:w="1503"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Status</w:t>
            </w:r>
          </w:p>
        </w:tc>
        <w:tc>
          <w:tcPr>
            <w:tcW w:w="1502"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Kwota mandatu</w:t>
            </w:r>
          </w:p>
        </w:tc>
        <w:tc>
          <w:tcPr>
            <w:tcW w:w="1781"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Data zakończenia</w:t>
            </w: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503</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2016-07-13 11:37:38</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INT-27404/16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za B-35</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BLOKADA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NOŻOWNICZA 37/</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2016-07-13 11:37:53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11:25:00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504</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2016-07-13 11:37:38</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INT-27404/16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za B-35</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BLOKADA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NOŻOWNICZA 37/</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2016-07-13 11:37:53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11:25:00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505</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2016-07-13 11:39:57</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INT-27405/16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za B-36</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BLOKADA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CIESZYŃSKIEGO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 xml:space="preserve">2016-07-13 </w:t>
            </w:r>
            <w:r>
              <w:rPr>
                <w:rFonts w:ascii="Arial" w:hAnsi="Arial"/>
                <w:i/>
                <w:color w:val="000000"/>
                <w:sz w:val="16"/>
                <w:szCs w:val="16"/>
              </w:rPr>
              <w:t>11:40:10</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11:30:00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506</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2016-07-13 11:39:57</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INT-27405/16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za B-36</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BLOKADA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CIESZYŃSKIEGO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2016-07-13 11:40:10</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11:30:00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507</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2016-07-13 11:46:46</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INT-27406/16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 strefa zamieszkania </w:t>
            </w:r>
            <w:r>
              <w:rPr>
                <w:rFonts w:ascii="Arial" w:hAnsi="Arial"/>
                <w:color w:val="000000"/>
                <w:sz w:val="16"/>
                <w:szCs w:val="16"/>
              </w:rPr>
              <w:t>parkowanie poza miejscem wyznaczonym- dodatkowo na wys. Makuszyńskiego - oraz chodnik na odcinku od Makuszyńskiego do Filomatów</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CHRZANOWSKIEGO 14/</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WEZWANIE</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2016-07-13 12:31:45</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11:46:46</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508</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2016-07-13 12:35:07</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INT-27410/16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w strefie zamieszkania poza miejscami wyznaczonymi do parkowania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BLOKADA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MENNICZA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2016-07-13 12:35:23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12:20:00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509</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2016-07-13 13:00:36</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INT-27417/16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parkowanie na miejscu dla </w:t>
            </w:r>
            <w:r>
              <w:rPr>
                <w:rFonts w:ascii="Arial" w:hAnsi="Arial"/>
                <w:color w:val="000000"/>
                <w:sz w:val="16"/>
                <w:szCs w:val="16"/>
              </w:rPr>
              <w:t>osoby niepełnosprawnej bez uprawnień</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ZAPOLSKIEJ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2016-07-13 13:01:04</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12:40:00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510</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2016-07-13 13:09:42</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INT-27421/16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Kontrola lokal FOTO wyklejanki w witrynie okiennej</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PLAKATY (REKLAMY)</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KUŹNICZA 56/</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2016-07-13 13:10:26</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09:50:00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511</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2016-07-13 13:13:50</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INT-27423/16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handel na terenie parku kulturowego</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OŁAWSKA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2016-07-13 13:16:29</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12:10:00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512</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2016-07-13 13:55:26</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INT-27439/16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pojazów na chodniku za B-36</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GWIAŹDZISTA 6/12/</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300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2016-07-13 16:25:42</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13:55:26</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513</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2016-07-13 14:05:54</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INT-27441/16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Kontrola z uwagą na  art.112 Ust. o ochr. zab</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SUKIENNICE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2016-07-13 14:07:10</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12:30:00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514</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2016-07-13 16:29:32</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INT-27460/16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niszczenie roslinności poprzez postój pojazdu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NISZCZENIE ZIELENI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OLSZEWSKIEGO 122/</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2016-07-13 16:30:20</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bl>
    <w:p>
      <w:pPr>
        <w:sectPr>
          <w:pgSz w:w="16838" w:h="11906"/>
          <w:pgMar w:top="567" w:right="567" w:bottom="567" w:left="567" w:header="708" w:footer="708" w:gutter="0"/>
          <w:pgNumType w:start="332"/>
          <w:cols w:space="708"/>
        </w:sectPr>
      </w:pPr>
    </w:p>
    <w:tbl>
      <w:tblPr>
        <w:tblStyle w:val="TableNormal"/>
        <w:tblW w:w="15250" w:type="dxa"/>
        <w:tblInd w:w="10" w:type="dxa"/>
        <w:tblLayout w:type="fixed"/>
        <w:tblCellMar>
          <w:top w:w="0" w:type="dxa"/>
          <w:left w:w="10" w:type="dxa"/>
          <w:bottom w:w="0" w:type="dxa"/>
          <w:right w:w="10" w:type="dxa"/>
        </w:tblCellMar>
        <w:tblLook w:val="0000"/>
      </w:tblPr>
      <w:tblGrid>
        <w:gridCol w:w="56"/>
        <w:gridCol w:w="612"/>
        <w:gridCol w:w="1225"/>
        <w:gridCol w:w="668"/>
        <w:gridCol w:w="445"/>
        <w:gridCol w:w="2282"/>
        <w:gridCol w:w="612"/>
        <w:gridCol w:w="2282"/>
        <w:gridCol w:w="2282"/>
        <w:gridCol w:w="1503"/>
        <w:gridCol w:w="334"/>
        <w:gridCol w:w="111"/>
        <w:gridCol w:w="1057"/>
        <w:gridCol w:w="1725"/>
        <w:gridCol w:w="56"/>
      </w:tblGrid>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12:40:00</w:t>
            </w:r>
          </w:p>
        </w:tc>
        <w:tc>
          <w:tcPr>
            <w:tcW w:w="1113" w:type="dxa"/>
            <w:gridSpan w:val="2"/>
            <w:vMerge w:val="restart"/>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515</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2016-07-13 16:40:47</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INT-27461/16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za B-36 i T-24</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LAWETY</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KOTLARSKA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2016-07-13 16:40:57</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14:50:00</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516</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2016-07-13 17:48:11</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INT-27475/16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Kontrola handlu na terenie Parku Kulturowego, na miejscu zastano </w:t>
            </w:r>
            <w:r>
              <w:rPr>
                <w:rFonts w:ascii="Arial" w:hAnsi="Arial"/>
                <w:color w:val="000000"/>
                <w:sz w:val="16"/>
                <w:szCs w:val="16"/>
              </w:rPr>
              <w:t xml:space="preserve">jedno stoisko handlujące zabawkami. Handlujący ukarany MKK - 100 złotych z Art. 112 ust. o ochr. zab. </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OLAWSKA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2016-07-13 17:48:11</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14:25:00</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2782" w:type="dxa"/>
            <w:gridSpan w:val="2"/>
            <w:vMerge w:val="restart"/>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Strona: 37/73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5232" w:type="dxa"/>
            <w:gridSpan w:val="5"/>
            <w:vMerge w:val="restart"/>
            <w:shd w:val="clear" w:color="auto" w:fill="auto"/>
            <w:tcMar>
              <w:top w:w="0" w:type="dxa"/>
              <w:left w:w="10" w:type="dxa"/>
              <w:bottom w:w="0" w:type="dxa"/>
              <w:right w:w="10" w:type="dxa"/>
            </w:tcMar>
          </w:tcPr>
          <w:p w:rsidR="007D4361">
            <w:pPr>
              <w:rPr>
                <w:rFonts w:ascii="Arial" w:hAnsi="Arial"/>
                <w:color w:val="000000"/>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2782" w:type="dxa"/>
            <w:gridSpan w:val="2"/>
            <w:vMerge/>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5232" w:type="dxa"/>
            <w:gridSpan w:val="5"/>
            <w:vMerge/>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2893" w:type="dxa"/>
            <w:gridSpan w:val="3"/>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Created by Tomasz Beliczyński</w:t>
            </w:r>
          </w:p>
        </w:tc>
        <w:tc>
          <w:tcPr>
            <w:tcW w:w="56" w:type="dxa"/>
            <w:shd w:val="clear" w:color="auto" w:fill="auto"/>
            <w:tcMar>
              <w:top w:w="0" w:type="dxa"/>
              <w:left w:w="10" w:type="dxa"/>
              <w:bottom w:w="0" w:type="dxa"/>
              <w:right w:w="10" w:type="dxa"/>
            </w:tcMar>
          </w:tcPr>
          <w:p w:rsidR="007D4361">
            <w:pPr>
              <w:rPr>
                <w:sz w:val="16"/>
                <w:szCs w:val="16"/>
              </w:rPr>
            </w:pPr>
          </w:p>
        </w:tc>
      </w:tr>
    </w:tbl>
    <w:p>
      <w:pPr>
        <w:sectPr>
          <w:type w:val="nextPage"/>
          <w:pgSz w:w="16838" w:h="11906"/>
          <w:pgMar w:top="567" w:right="567" w:bottom="567" w:left="567" w:header="708" w:footer="708" w:gutter="0"/>
          <w:pgNumType w:start="333"/>
          <w:cols w:space="708"/>
          <w:titlePg w:val="0"/>
        </w:sectPr>
      </w:pPr>
    </w:p>
    <w:tbl>
      <w:tblPr>
        <w:tblStyle w:val="TableNormal"/>
        <w:tblW w:w="15250" w:type="dxa"/>
        <w:tblInd w:w="10" w:type="dxa"/>
        <w:tblLayout w:type="fixed"/>
        <w:tblCellMar>
          <w:top w:w="0" w:type="dxa"/>
          <w:left w:w="10" w:type="dxa"/>
          <w:bottom w:w="0" w:type="dxa"/>
          <w:right w:w="10" w:type="dxa"/>
        </w:tblCellMar>
        <w:tblLook w:val="0000"/>
      </w:tblPr>
      <w:tblGrid>
        <w:gridCol w:w="56"/>
        <w:gridCol w:w="612"/>
        <w:gridCol w:w="1225"/>
        <w:gridCol w:w="1113"/>
        <w:gridCol w:w="2282"/>
        <w:gridCol w:w="612"/>
        <w:gridCol w:w="2282"/>
        <w:gridCol w:w="2282"/>
        <w:gridCol w:w="1503"/>
        <w:gridCol w:w="334"/>
        <w:gridCol w:w="111"/>
        <w:gridCol w:w="1057"/>
        <w:gridCol w:w="1725"/>
        <w:gridCol w:w="56"/>
      </w:tblGrid>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L.p.</w:t>
            </w:r>
          </w:p>
        </w:tc>
        <w:tc>
          <w:tcPr>
            <w:tcW w:w="1225"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DataGodzina</w:t>
            </w:r>
          </w:p>
        </w:tc>
        <w:tc>
          <w:tcPr>
            <w:tcW w:w="1113"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Numer</w:t>
            </w:r>
          </w:p>
        </w:tc>
        <w:tc>
          <w:tcPr>
            <w:tcW w:w="2894"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Opis</w:t>
            </w:r>
          </w:p>
        </w:tc>
        <w:tc>
          <w:tcPr>
            <w:tcW w:w="228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Typ</w:t>
            </w:r>
          </w:p>
        </w:tc>
        <w:tc>
          <w:tcPr>
            <w:tcW w:w="228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Miejsce</w:t>
            </w:r>
          </w:p>
        </w:tc>
        <w:tc>
          <w:tcPr>
            <w:tcW w:w="1503"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Status</w:t>
            </w:r>
          </w:p>
        </w:tc>
        <w:tc>
          <w:tcPr>
            <w:tcW w:w="1502"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Kwota mandatu</w:t>
            </w:r>
          </w:p>
        </w:tc>
        <w:tc>
          <w:tcPr>
            <w:tcW w:w="1781"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Data zakończenia</w:t>
            </w: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517</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2016-07-13 18:16:56</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INT-27478/16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pomiędzy Świątnicką z Zabrzańską parkowanie pojazdów za znakiem zakazu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OPOLSKA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WEZWANIE</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2016-07-13 21:37:32</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18:16:56</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518</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2016-07-13 19:24:26</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INT-27492/16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pojazdu na kopercie dla osób niepełosprawnych bez wymaganego identyfikatora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PLAC SOLNY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2016-07-13 19:24:26</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18:35:00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519</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2016-07-13 19:31:56</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INT-27495/16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Utrudnienie w ruchu kołowym</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BEZPIECZEŃSTWO W KOMUNIKACJI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MENNICZA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2016-07-13 19:32:03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18:40:00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520</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2016-07-13 19:33:32</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INT-27496/16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Wjazd i parkowanie za B-1</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BLOKADA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KUŹNICZA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2016-07-13 19:33:38</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19:10:00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521</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2016-07-13 20:16:07</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INT-27506/16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NA POSTOJU TAXI.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KOMANDORSKA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2016-07-13 21:38:31</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522</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2016-07-13 20:51:44</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INT-27512/16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A SKRZYZOWANIE Z UL. SŁONECZNĄ NA CHODNIKU ZAPARKOWANY POJAZD MARKU FORD TRANSIT, BRAL PRZEJŚĆIA.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POŁABIAN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2016-07-14 01:55:50</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20:51:44</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523</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2016-07-13 20:51:47</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INT-27511/16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A SKRZYŻOWANIE Z UL.ŚLĘŻNĄ NA CHODNIKU ZAPARKOWANY BUS, BRAK PRZEJŚCIA CHODNIKIEM.</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ALEJA DĘBOWA 22/</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OSTRZEŻENIE</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2016-07-14 00:47:46</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20:51:47</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524</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2016-07-13 21:18:39</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INT-27514/16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5 POJAZDÓW ZA B-36 + POSTÓJ NA ŁUKU DROGI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IWASZKIEWICZA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OSTRZEŻENIE</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2016-07-14 01:28:28</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21:18:39</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525</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2016-07-13 21:29:13</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INT-27516/16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NA WYS. SZKOŁY </w:t>
            </w:r>
            <w:r>
              <w:rPr>
                <w:rFonts w:ascii="Arial" w:hAnsi="Arial"/>
                <w:color w:val="000000"/>
                <w:sz w:val="16"/>
                <w:szCs w:val="16"/>
              </w:rPr>
              <w:t>NA CHODNIUKU LEŻY NIETRZEŻWY MĘŻCZYZNA.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OSOBA LEŻĄCA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DAWIDA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2016-07-13 21:59:14</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21:29:13</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526</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2016-07-14</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INT-27808/16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kontrola z ekosystemu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PORZĄDKOWA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MARSZOWICKA 34/3</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2016-08-03 11:09:59</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11:30:00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527</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2016-07-14</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INT-27783/16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kontrola z zakresu ochrony środowiska zgodnie z wykazem Eko-System</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PORZĄDKOWA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PROMENADA 38/2/</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PRZEKAZANO DO EKOSYSTEMU</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2016-07-20 20:20:48</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12:15:00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528</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2016-07-14</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INT-27728/16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POJZADU CIĘZAROWEGO NA CHONIKU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PAPROTNA 8/</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WEZWANIE</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2016-07-14 20:36:00</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bl>
    <w:p>
      <w:pPr>
        <w:sectPr>
          <w:pgSz w:w="16838" w:h="11906"/>
          <w:pgMar w:top="567" w:right="567" w:bottom="567" w:left="567" w:header="708" w:footer="708" w:gutter="0"/>
          <w:pgNumType w:start="334"/>
          <w:cols w:space="708"/>
        </w:sectPr>
      </w:pPr>
    </w:p>
    <w:tbl>
      <w:tblPr>
        <w:tblStyle w:val="TableNormal"/>
        <w:tblW w:w="15250" w:type="dxa"/>
        <w:tblInd w:w="10" w:type="dxa"/>
        <w:tblLayout w:type="fixed"/>
        <w:tblCellMar>
          <w:top w:w="0" w:type="dxa"/>
          <w:left w:w="10" w:type="dxa"/>
          <w:bottom w:w="0" w:type="dxa"/>
          <w:right w:w="10" w:type="dxa"/>
        </w:tblCellMar>
        <w:tblLook w:val="0000"/>
      </w:tblPr>
      <w:tblGrid>
        <w:gridCol w:w="56"/>
        <w:gridCol w:w="612"/>
        <w:gridCol w:w="1225"/>
        <w:gridCol w:w="668"/>
        <w:gridCol w:w="445"/>
        <w:gridCol w:w="2282"/>
        <w:gridCol w:w="612"/>
        <w:gridCol w:w="2282"/>
        <w:gridCol w:w="2282"/>
        <w:gridCol w:w="1503"/>
        <w:gridCol w:w="334"/>
        <w:gridCol w:w="111"/>
        <w:gridCol w:w="1057"/>
        <w:gridCol w:w="1725"/>
        <w:gridCol w:w="56"/>
      </w:tblGrid>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17:23:44</w:t>
            </w:r>
          </w:p>
        </w:tc>
        <w:tc>
          <w:tcPr>
            <w:tcW w:w="1113" w:type="dxa"/>
            <w:gridSpan w:val="2"/>
            <w:vMerge w:val="restart"/>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529</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2016-07-14</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INT-27771/16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W dniu 14.07.2016 przeprowadzono kontrolę pod kątem gospodarki </w:t>
            </w:r>
            <w:r>
              <w:rPr>
                <w:rFonts w:ascii="Arial" w:hAnsi="Arial"/>
                <w:color w:val="000000"/>
                <w:sz w:val="16"/>
                <w:szCs w:val="16"/>
              </w:rPr>
              <w:t>odpadami, zgodnie z wykazem Ekosystemu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PORZĄDKOWA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MARSZOWICKA 52/</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BEZ UWAG</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2016-07-15 06:52:59</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06:52:30</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530</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2016-07-14</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INT-27729/16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NA MIEJSCACH PARKINGOWYCH BEZ UPRAWNIEŃ - BRAK PLAKIETEK ZA SZYBA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 xml:space="preserve">NIEPRAWIDŁOWE </w:t>
            </w:r>
            <w:r>
              <w:rPr>
                <w:rFonts w:ascii="Arial" w:hAnsi="Arial"/>
                <w:color w:val="000000"/>
                <w:sz w:val="16"/>
                <w:szCs w:val="16"/>
              </w:rPr>
              <w:t>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BULWAR IKARA 15-17/</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OSTRZEŻENIE</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2016-07-14 21:55:46</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17:27:13</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2782" w:type="dxa"/>
            <w:gridSpan w:val="2"/>
            <w:vMerge w:val="restart"/>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Strona: 38/73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5232" w:type="dxa"/>
            <w:gridSpan w:val="5"/>
            <w:vMerge w:val="restart"/>
            <w:shd w:val="clear" w:color="auto" w:fill="auto"/>
            <w:tcMar>
              <w:top w:w="0" w:type="dxa"/>
              <w:left w:w="10" w:type="dxa"/>
              <w:bottom w:w="0" w:type="dxa"/>
              <w:right w:w="10" w:type="dxa"/>
            </w:tcMar>
          </w:tcPr>
          <w:p w:rsidR="007D4361">
            <w:pPr>
              <w:rPr>
                <w:rFonts w:ascii="Arial" w:hAnsi="Arial"/>
                <w:color w:val="000000"/>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2782" w:type="dxa"/>
            <w:gridSpan w:val="2"/>
            <w:vMerge/>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5232" w:type="dxa"/>
            <w:gridSpan w:val="5"/>
            <w:vMerge/>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2893" w:type="dxa"/>
            <w:gridSpan w:val="3"/>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Created by Tomasz Beliczyński</w:t>
            </w:r>
          </w:p>
        </w:tc>
        <w:tc>
          <w:tcPr>
            <w:tcW w:w="56" w:type="dxa"/>
            <w:shd w:val="clear" w:color="auto" w:fill="auto"/>
            <w:tcMar>
              <w:top w:w="0" w:type="dxa"/>
              <w:left w:w="10" w:type="dxa"/>
              <w:bottom w:w="0" w:type="dxa"/>
              <w:right w:w="10" w:type="dxa"/>
            </w:tcMar>
          </w:tcPr>
          <w:p w:rsidR="007D4361">
            <w:pPr>
              <w:rPr>
                <w:sz w:val="16"/>
                <w:szCs w:val="16"/>
              </w:rPr>
            </w:pPr>
          </w:p>
        </w:tc>
      </w:tr>
    </w:tbl>
    <w:p>
      <w:pPr>
        <w:sectPr>
          <w:type w:val="nextPage"/>
          <w:pgSz w:w="16838" w:h="11906"/>
          <w:pgMar w:top="567" w:right="567" w:bottom="567" w:left="567" w:header="708" w:footer="708" w:gutter="0"/>
          <w:pgNumType w:start="335"/>
          <w:cols w:space="708"/>
          <w:titlePg w:val="0"/>
        </w:sectPr>
      </w:pPr>
    </w:p>
    <w:tbl>
      <w:tblPr>
        <w:tblStyle w:val="TableNormal"/>
        <w:tblW w:w="15250" w:type="dxa"/>
        <w:tblInd w:w="10" w:type="dxa"/>
        <w:tblLayout w:type="fixed"/>
        <w:tblCellMar>
          <w:top w:w="0" w:type="dxa"/>
          <w:left w:w="10" w:type="dxa"/>
          <w:bottom w:w="0" w:type="dxa"/>
          <w:right w:w="10" w:type="dxa"/>
        </w:tblCellMar>
        <w:tblLook w:val="0000"/>
      </w:tblPr>
      <w:tblGrid>
        <w:gridCol w:w="56"/>
        <w:gridCol w:w="612"/>
        <w:gridCol w:w="1225"/>
        <w:gridCol w:w="1113"/>
        <w:gridCol w:w="2282"/>
        <w:gridCol w:w="612"/>
        <w:gridCol w:w="2282"/>
        <w:gridCol w:w="2282"/>
        <w:gridCol w:w="1503"/>
        <w:gridCol w:w="334"/>
        <w:gridCol w:w="111"/>
        <w:gridCol w:w="1057"/>
        <w:gridCol w:w="1725"/>
        <w:gridCol w:w="56"/>
      </w:tblGrid>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L.p.</w:t>
            </w:r>
          </w:p>
        </w:tc>
        <w:tc>
          <w:tcPr>
            <w:tcW w:w="1225"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DataGodzina</w:t>
            </w:r>
          </w:p>
        </w:tc>
        <w:tc>
          <w:tcPr>
            <w:tcW w:w="1113"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Numer</w:t>
            </w:r>
          </w:p>
        </w:tc>
        <w:tc>
          <w:tcPr>
            <w:tcW w:w="2894"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Opis</w:t>
            </w:r>
          </w:p>
        </w:tc>
        <w:tc>
          <w:tcPr>
            <w:tcW w:w="228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Typ</w:t>
            </w:r>
          </w:p>
        </w:tc>
        <w:tc>
          <w:tcPr>
            <w:tcW w:w="228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Miejsce</w:t>
            </w:r>
          </w:p>
        </w:tc>
        <w:tc>
          <w:tcPr>
            <w:tcW w:w="1503"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Status</w:t>
            </w:r>
          </w:p>
        </w:tc>
        <w:tc>
          <w:tcPr>
            <w:tcW w:w="1502"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Kwota mandatu</w:t>
            </w:r>
          </w:p>
        </w:tc>
        <w:tc>
          <w:tcPr>
            <w:tcW w:w="1781"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Data zakończenia</w:t>
            </w: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531</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2016-07-14</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INT-27660/16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ul. CUKROWA / ul. CZEKOLADOWA NA SKRZYŻOWANIU ZAPARKOWANE POJAZDY UTRUDNIAJĄ WYJAZD Z UL. CZEKOLADOWEJ, DODATKOWO POJAZDY WYJEŻDŻAJĄCE Z BUDOWY ZANIECZYŚCIŁY DROGĘ BŁOTEM </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CUKROWA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2016-07-14 14:18:22</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12:18:31</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532</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2016-07-14</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INT-27639/16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NA ŁUKU UTRUDNIANIE WJAZDU NA BUDOWĘ (OPEL ASTRA, FORD FOCUS)</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ZAKŁADOWA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 xml:space="preserve">2016-07-14 </w:t>
            </w:r>
            <w:r>
              <w:rPr>
                <w:rFonts w:ascii="Arial" w:hAnsi="Arial"/>
                <w:i/>
                <w:color w:val="000000"/>
                <w:sz w:val="16"/>
                <w:szCs w:val="16"/>
              </w:rPr>
              <w:t>11:32:35</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10:08:36</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533</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2016-07-14</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INT-27759/16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kontrola parkowania pojazdów za zmakiem B-36</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WŁODKOWICA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2016-07-15 06:18:33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22:40:00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534</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2016-07-14</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INT-27647/16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PARKOWANIE POJAZDUNA BRAMCE WEJŚCIOWEJ DO SKLEPU - UTRUDNIA WEJŚCIE DO SKLEPU - CHEWROLET VANKojlne zgłoszenie o  </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GAGARINA 4/</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2016-07-14 12:27:38</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11:33:16</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535</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2016-07-14</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INT-27637/16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SKODA DSR2003 </w:t>
            </w:r>
            <w:r>
              <w:rPr>
                <w:rFonts w:ascii="Arial" w:hAnsi="Arial"/>
                <w:color w:val="000000"/>
                <w:sz w:val="16"/>
                <w:szCs w:val="16"/>
              </w:rPr>
              <w:t>BLOKUJE WJAZD DO GARAŻU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GRUNWALDZKA 32/</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2016-07-14 10:39:55</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10:04:58</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536</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2016-07-14</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INT-27639/16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NA ŁUKU UTRUDNIANIE WJAZDU NA BUDOWĘ (OPEL ASTRA, FORD FOCUS)</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ZAKŁADOWA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2016-07-14 11:32:35</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10:08:36</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537</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2016-07-14</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INT-27632/16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NA SKRZYŻOWANIU SZYBOWCOWEJ / LOTNICZEJ CZARNY POJAZD MARKI  PARKUJE UTRUDNIAJĄC RUCH KOŁOWY I PIESZY</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SZYBOWCOWA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 xml:space="preserve">2016-07-14 </w:t>
            </w:r>
            <w:r>
              <w:rPr>
                <w:rFonts w:ascii="Arial" w:hAnsi="Arial"/>
                <w:i/>
                <w:color w:val="000000"/>
                <w:sz w:val="16"/>
                <w:szCs w:val="16"/>
              </w:rPr>
              <w:t>11:12:30</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09:54:31</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538</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2016-07-14</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INT-28219/16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1Mkk/300 zł</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BEZPIECZEŃSTWO W KOMUNIKACJI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SKOCZYLASA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300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2016-07-18 09:28:48</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15:00:00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539</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2016-07-14 04:43:15</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INT-27524/16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PRZY SZEWSKIEJ POJAZD</w:t>
            </w:r>
            <w:r>
              <w:rPr>
                <w:rFonts w:ascii="Arial" w:hAnsi="Arial"/>
                <w:color w:val="000000"/>
                <w:sz w:val="16"/>
                <w:szCs w:val="16"/>
              </w:rPr>
              <w:t xml:space="preserve"> NA ZAKAZIE ZATRZYMYWANIA, UTRUDNIA RUCH</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BISKUPIA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2016-07-14 05:27:41</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04:43:15</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540</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2016-07-14 05:18:40</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INT-27525/16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za b-35</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BLOKADA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MENNICZA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2016-07-14 05:19:03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05:18:40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bl>
    <w:p>
      <w:pPr>
        <w:sectPr>
          <w:pgSz w:w="16838" w:h="11906"/>
          <w:pgMar w:top="567" w:right="567" w:bottom="567" w:left="567" w:header="708" w:footer="708" w:gutter="0"/>
          <w:pgNumType w:start="336"/>
          <w:cols w:space="708"/>
        </w:sectPr>
      </w:pPr>
    </w:p>
    <w:tbl>
      <w:tblPr>
        <w:tblStyle w:val="TableNormal"/>
        <w:tblW w:w="15250" w:type="dxa"/>
        <w:tblInd w:w="10" w:type="dxa"/>
        <w:tblLayout w:type="fixed"/>
        <w:tblCellMar>
          <w:top w:w="0" w:type="dxa"/>
          <w:left w:w="10" w:type="dxa"/>
          <w:bottom w:w="0" w:type="dxa"/>
          <w:right w:w="10" w:type="dxa"/>
        </w:tblCellMar>
        <w:tblLook w:val="0000"/>
      </w:tblPr>
      <w:tblGrid>
        <w:gridCol w:w="56"/>
        <w:gridCol w:w="612"/>
        <w:gridCol w:w="1225"/>
        <w:gridCol w:w="668"/>
        <w:gridCol w:w="445"/>
        <w:gridCol w:w="2282"/>
        <w:gridCol w:w="612"/>
        <w:gridCol w:w="2282"/>
        <w:gridCol w:w="2282"/>
        <w:gridCol w:w="1503"/>
        <w:gridCol w:w="334"/>
        <w:gridCol w:w="111"/>
        <w:gridCol w:w="1057"/>
        <w:gridCol w:w="1725"/>
        <w:gridCol w:w="56"/>
      </w:tblGrid>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541</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2016-07-14 05:21:13</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INT-27526/16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za b-35</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BLOKADA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MODRZEJEWSKIEJ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2016-07-14 05:21:21</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05:21:13</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542</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2016-07-14 06:49:09</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INT-27543/16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 ORAZ NA ODCINKU POMIĘDZY UL. FILOMATÓW A </w:t>
            </w:r>
            <w:r>
              <w:rPr>
                <w:rFonts w:ascii="Arial" w:hAnsi="Arial"/>
                <w:color w:val="000000"/>
                <w:sz w:val="16"/>
                <w:szCs w:val="16"/>
              </w:rPr>
              <w:t>MAKUSZYŃSKIEGO NIEPRAWIDŁOWE PARKOWANIE W STREFIE ZAMIESZKANIA, Chrzanowskiego i Czajkowskiego 6 POJAZDÓW NA SKRZYŻOWANIU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CHRZANOWSKIEGO 7/</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2016-07-14 16:25:48</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06:49:09</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543</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2016-07-14 07:53:42</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INT-27596/16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na wys. Żabki, przy drugim wjeździe do garaży - na drodze dla rowerów i na zakazie parkują dwa pojazdy VW i BMW. </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ŁUBINOWA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2016-07-14 08:34:25</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07:53:42</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544</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2016-07-14 12:14:36</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INT-27656/16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strefa ruchu - parkowanie na zakazie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PRZYJAŹNI 20-20A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2016-07-14 14:17:10</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12:14:36</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2782" w:type="dxa"/>
            <w:gridSpan w:val="2"/>
            <w:vMerge w:val="restart"/>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Strona: 39/73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5232" w:type="dxa"/>
            <w:gridSpan w:val="5"/>
            <w:vMerge w:val="restart"/>
            <w:shd w:val="clear" w:color="auto" w:fill="auto"/>
            <w:tcMar>
              <w:top w:w="0" w:type="dxa"/>
              <w:left w:w="10" w:type="dxa"/>
              <w:bottom w:w="0" w:type="dxa"/>
              <w:right w:w="10" w:type="dxa"/>
            </w:tcMar>
          </w:tcPr>
          <w:p w:rsidR="007D4361">
            <w:pPr>
              <w:rPr>
                <w:rFonts w:ascii="Arial" w:hAnsi="Arial"/>
                <w:color w:val="000000"/>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2782" w:type="dxa"/>
            <w:gridSpan w:val="2"/>
            <w:vMerge/>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5232" w:type="dxa"/>
            <w:gridSpan w:val="5"/>
            <w:vMerge/>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2893" w:type="dxa"/>
            <w:gridSpan w:val="3"/>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Created by Tomasz Beliczyński</w:t>
            </w:r>
          </w:p>
        </w:tc>
        <w:tc>
          <w:tcPr>
            <w:tcW w:w="56" w:type="dxa"/>
            <w:shd w:val="clear" w:color="auto" w:fill="auto"/>
            <w:tcMar>
              <w:top w:w="0" w:type="dxa"/>
              <w:left w:w="10" w:type="dxa"/>
              <w:bottom w:w="0" w:type="dxa"/>
              <w:right w:w="10" w:type="dxa"/>
            </w:tcMar>
          </w:tcPr>
          <w:p w:rsidR="007D4361">
            <w:pPr>
              <w:rPr>
                <w:sz w:val="16"/>
                <w:szCs w:val="16"/>
              </w:rPr>
            </w:pPr>
          </w:p>
        </w:tc>
      </w:tr>
    </w:tbl>
    <w:p>
      <w:pPr>
        <w:sectPr>
          <w:type w:val="nextPage"/>
          <w:pgSz w:w="16838" w:h="11906"/>
          <w:pgMar w:top="567" w:right="567" w:bottom="567" w:left="567" w:header="708" w:footer="708" w:gutter="0"/>
          <w:pgNumType w:start="337"/>
          <w:cols w:space="708"/>
          <w:titlePg w:val="0"/>
        </w:sectPr>
      </w:pPr>
    </w:p>
    <w:tbl>
      <w:tblPr>
        <w:tblStyle w:val="TableNormal"/>
        <w:tblW w:w="15250" w:type="dxa"/>
        <w:tblInd w:w="10" w:type="dxa"/>
        <w:tblLayout w:type="fixed"/>
        <w:tblCellMar>
          <w:top w:w="0" w:type="dxa"/>
          <w:left w:w="10" w:type="dxa"/>
          <w:bottom w:w="0" w:type="dxa"/>
          <w:right w:w="10" w:type="dxa"/>
        </w:tblCellMar>
        <w:tblLook w:val="0000"/>
      </w:tblPr>
      <w:tblGrid>
        <w:gridCol w:w="56"/>
        <w:gridCol w:w="612"/>
        <w:gridCol w:w="1225"/>
        <w:gridCol w:w="1113"/>
        <w:gridCol w:w="2282"/>
        <w:gridCol w:w="612"/>
        <w:gridCol w:w="2282"/>
        <w:gridCol w:w="2282"/>
        <w:gridCol w:w="1503"/>
        <w:gridCol w:w="334"/>
        <w:gridCol w:w="111"/>
        <w:gridCol w:w="1057"/>
        <w:gridCol w:w="1725"/>
        <w:gridCol w:w="56"/>
      </w:tblGrid>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L.p.</w:t>
            </w:r>
          </w:p>
        </w:tc>
        <w:tc>
          <w:tcPr>
            <w:tcW w:w="1225"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DataGodzina</w:t>
            </w:r>
          </w:p>
        </w:tc>
        <w:tc>
          <w:tcPr>
            <w:tcW w:w="1113"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Numer</w:t>
            </w:r>
          </w:p>
        </w:tc>
        <w:tc>
          <w:tcPr>
            <w:tcW w:w="2894"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Opis</w:t>
            </w:r>
          </w:p>
        </w:tc>
        <w:tc>
          <w:tcPr>
            <w:tcW w:w="228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Typ</w:t>
            </w:r>
          </w:p>
        </w:tc>
        <w:tc>
          <w:tcPr>
            <w:tcW w:w="228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Miejsce</w:t>
            </w:r>
          </w:p>
        </w:tc>
        <w:tc>
          <w:tcPr>
            <w:tcW w:w="1503"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Status</w:t>
            </w:r>
          </w:p>
        </w:tc>
        <w:tc>
          <w:tcPr>
            <w:tcW w:w="1502"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Kwota mandatu</w:t>
            </w:r>
          </w:p>
        </w:tc>
        <w:tc>
          <w:tcPr>
            <w:tcW w:w="1781"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Data zakończenia</w:t>
            </w: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545</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2016-07-14 12:32:02</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INT-27672/16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kontrole z wykazu ekosystem</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PORZĄDKOWA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SKOCZYLASA 40/1/</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2016-07-20 20:17:37</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09:10:00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546</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2016-07-14 12:35:23</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INT-27675/16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Kontrole z wykazu z ekosystemu.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PORZĄDKOWA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SKOCZYLASA 40/2</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BEZ UWAG</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2016-08-03 09:32:32</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09:16:00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547</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2016-07-14 12:39:35</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INT-27673/16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kontrola parkowania za znakiem </w:t>
            </w:r>
            <w:r>
              <w:rPr>
                <w:rFonts w:ascii="Arial" w:hAnsi="Arial"/>
                <w:color w:val="000000"/>
                <w:sz w:val="16"/>
                <w:szCs w:val="16"/>
              </w:rPr>
              <w:t>B-36</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ZAPOROSKA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2016-07-14 12:39:35</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12:30:00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548</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2016-07-14 12:41:43</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INT-27674/16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KONTROLA PARKOWANIA ZA ZNAKIEM B-36</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POWSTAŃCÓW ŚLĄSKICH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2016-07-14 12:42:10</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11:30:00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549</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2016-07-14 18:30:16</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INT-27737/16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a Składowa pojazd marki opel Corsa o nr rej. PKA 44F8 zaparkowany na przejściu dla pieszych. </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KURKOWA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LAWETA</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2016-07-14 20:07:20</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18:30:16</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550</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2016-07-14 20:39:41</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INT-27749/16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na chodniku za B-36</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ŁAZIENNA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LAWETA</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2016-07-15 06:57:21</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20:39:41</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551</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2016-07-14 20:53:40</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INT-27750/16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na wys. Arkad - parkowanie pojazdów </w:t>
            </w:r>
            <w:r>
              <w:rPr>
                <w:rFonts w:ascii="Arial" w:hAnsi="Arial"/>
                <w:color w:val="000000"/>
                <w:sz w:val="16"/>
                <w:szCs w:val="16"/>
              </w:rPr>
              <w:t>na postoju Taxi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NASYPOWA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2016-07-14 22:31:55</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20:53:40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552</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2016-07-15</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INT-28081/16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kontrola czystości wyjazdu z budowy</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PORZĄDKOWA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POLKOWICKA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2016-07-17 08:13:50</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10:20:00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553</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2016-07-15</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INT-28234/16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SPOŻYWANIE ALKOHOLU W MIEJSCU OBJĘTYM ZAKAZEM</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SPOŻYWANIE ALKOHOLU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PUŁASKIEGO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2016-07-18 10:45:24</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07:00:00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554</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2016-07-15</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INT-28235/16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SPOŻYWANIE ALKOHOLU W MIEJSCU </w:t>
            </w:r>
            <w:r>
              <w:rPr>
                <w:rFonts w:ascii="Arial" w:hAnsi="Arial"/>
                <w:color w:val="000000"/>
                <w:sz w:val="16"/>
                <w:szCs w:val="16"/>
              </w:rPr>
              <w:t>ZABRONIONYM</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SPOŻYWANIE ALKOHOLU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PLAC ŚW. MACIEJA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2016-07-18 10:53:49</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10:45:00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555</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2016-07-15</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INT-27996/16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UL. GRABISZYŃSKA JADĄC OD UL. HALLERA 100M ZA UL. BUDOWLANĄ PO PRAWEJ STRONIE STOI VW POLO KOLORU SREBRNEGO </w:t>
            </w:r>
            <w:r>
              <w:rPr>
                <w:rFonts w:ascii="Arial" w:hAnsi="Arial"/>
                <w:color w:val="000000"/>
                <w:sz w:val="16"/>
                <w:szCs w:val="16"/>
              </w:rPr>
              <w:t>ZAPARKOWANY NA TRAWNIKU - NISZCZY ZIELEŃ</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NISZCZENIE ZIELENI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GRABISZYŃSKA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2016-07-15 23:38:34</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22:41:42</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556</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2016-07-15</w:t>
            </w:r>
          </w:p>
        </w:tc>
        <w:tc>
          <w:tcPr>
            <w:tcW w:w="1113"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INT-28001/16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picie alkoholu i palennie tytoniu na placu zabaw </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PALENIE TYTONIU W MIEJSCACH  ZABRONIONYCH</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WITA STWOSZA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2016-07-16 01:45:28</w:t>
            </w:r>
          </w:p>
        </w:tc>
        <w:tc>
          <w:tcPr>
            <w:tcW w:w="56" w:type="dxa"/>
            <w:shd w:val="clear" w:color="auto" w:fill="auto"/>
            <w:tcMar>
              <w:top w:w="0" w:type="dxa"/>
              <w:left w:w="10" w:type="dxa"/>
              <w:bottom w:w="0" w:type="dxa"/>
              <w:right w:w="10" w:type="dxa"/>
            </w:tcMar>
          </w:tcPr>
          <w:p w:rsidR="007D4361">
            <w:pPr>
              <w:rPr>
                <w:sz w:val="16"/>
                <w:szCs w:val="16"/>
              </w:rPr>
            </w:pPr>
          </w:p>
        </w:tc>
      </w:tr>
    </w:tbl>
    <w:p>
      <w:pPr>
        <w:sectPr>
          <w:pgSz w:w="16838" w:h="11906"/>
          <w:pgMar w:top="567" w:right="567" w:bottom="567" w:left="567" w:header="708" w:footer="708" w:gutter="0"/>
          <w:pgNumType w:start="338"/>
          <w:cols w:space="708"/>
        </w:sectPr>
      </w:pPr>
    </w:p>
    <w:tbl>
      <w:tblPr>
        <w:tblStyle w:val="TableNormal"/>
        <w:tblW w:w="15250" w:type="dxa"/>
        <w:tblInd w:w="10" w:type="dxa"/>
        <w:tblLayout w:type="fixed"/>
        <w:tblCellMar>
          <w:top w:w="0" w:type="dxa"/>
          <w:left w:w="10" w:type="dxa"/>
          <w:bottom w:w="0" w:type="dxa"/>
          <w:right w:w="10" w:type="dxa"/>
        </w:tblCellMar>
        <w:tblLook w:val="0000"/>
      </w:tblPr>
      <w:tblGrid>
        <w:gridCol w:w="56"/>
        <w:gridCol w:w="612"/>
        <w:gridCol w:w="1225"/>
        <w:gridCol w:w="668"/>
        <w:gridCol w:w="445"/>
        <w:gridCol w:w="2282"/>
        <w:gridCol w:w="612"/>
        <w:gridCol w:w="2282"/>
        <w:gridCol w:w="2282"/>
        <w:gridCol w:w="1503"/>
        <w:gridCol w:w="334"/>
        <w:gridCol w:w="111"/>
        <w:gridCol w:w="1057"/>
        <w:gridCol w:w="1725"/>
        <w:gridCol w:w="56"/>
      </w:tblGrid>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val="restart"/>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23:50:00</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557</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2016-07-15</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INT-28224/16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PIES BEZ NAKAZANYCH ŚRODKÓW OSTROŻNOOŚCI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PIES</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PARK STASZICA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2016-07-18 09:58:33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07:55:00</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558</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2016-07-15</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INT-30647/16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mężczyzna wyprowadzał psa bez nakazanych środków </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PIES</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DROBNERA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SĄD</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2016-08-08 08:52:10</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11:35:00</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2782" w:type="dxa"/>
            <w:gridSpan w:val="2"/>
            <w:vMerge w:val="restart"/>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Strona: 40/73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5232" w:type="dxa"/>
            <w:gridSpan w:val="5"/>
            <w:vMerge w:val="restart"/>
            <w:shd w:val="clear" w:color="auto" w:fill="auto"/>
            <w:tcMar>
              <w:top w:w="0" w:type="dxa"/>
              <w:left w:w="10" w:type="dxa"/>
              <w:bottom w:w="0" w:type="dxa"/>
              <w:right w:w="10" w:type="dxa"/>
            </w:tcMar>
          </w:tcPr>
          <w:p w:rsidR="007D4361">
            <w:pPr>
              <w:rPr>
                <w:rFonts w:ascii="Arial" w:hAnsi="Arial"/>
                <w:color w:val="000000"/>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2782" w:type="dxa"/>
            <w:gridSpan w:val="2"/>
            <w:vMerge/>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5232" w:type="dxa"/>
            <w:gridSpan w:val="5"/>
            <w:vMerge/>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2893" w:type="dxa"/>
            <w:gridSpan w:val="3"/>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 xml:space="preserve">Created </w:t>
            </w:r>
            <w:r>
              <w:rPr>
                <w:rFonts w:ascii="Arial" w:hAnsi="Arial"/>
                <w:i/>
                <w:color w:val="000000"/>
                <w:sz w:val="16"/>
                <w:szCs w:val="16"/>
              </w:rPr>
              <w:t>by Tomasz Beliczyński</w:t>
            </w:r>
          </w:p>
        </w:tc>
        <w:tc>
          <w:tcPr>
            <w:tcW w:w="56" w:type="dxa"/>
            <w:shd w:val="clear" w:color="auto" w:fill="auto"/>
            <w:tcMar>
              <w:top w:w="0" w:type="dxa"/>
              <w:left w:w="10" w:type="dxa"/>
              <w:bottom w:w="0" w:type="dxa"/>
              <w:right w:w="10" w:type="dxa"/>
            </w:tcMar>
          </w:tcPr>
          <w:p w:rsidR="007D4361">
            <w:pPr>
              <w:rPr>
                <w:sz w:val="16"/>
                <w:szCs w:val="16"/>
              </w:rPr>
            </w:pPr>
          </w:p>
        </w:tc>
      </w:tr>
    </w:tbl>
    <w:p>
      <w:pPr>
        <w:sectPr>
          <w:type w:val="nextPage"/>
          <w:pgSz w:w="16838" w:h="11906"/>
          <w:pgMar w:top="567" w:right="567" w:bottom="567" w:left="567" w:header="708" w:footer="708" w:gutter="0"/>
          <w:pgNumType w:start="339"/>
          <w:cols w:space="708"/>
          <w:titlePg w:val="0"/>
        </w:sectPr>
      </w:pPr>
    </w:p>
    <w:tbl>
      <w:tblPr>
        <w:tblStyle w:val="TableNormal"/>
        <w:tblW w:w="15250" w:type="dxa"/>
        <w:tblInd w:w="10" w:type="dxa"/>
        <w:tblLayout w:type="fixed"/>
        <w:tblCellMar>
          <w:top w:w="0" w:type="dxa"/>
          <w:left w:w="10" w:type="dxa"/>
          <w:bottom w:w="0" w:type="dxa"/>
          <w:right w:w="10" w:type="dxa"/>
        </w:tblCellMar>
        <w:tblLook w:val="0000"/>
      </w:tblPr>
      <w:tblGrid>
        <w:gridCol w:w="56"/>
        <w:gridCol w:w="612"/>
        <w:gridCol w:w="1225"/>
        <w:gridCol w:w="1113"/>
        <w:gridCol w:w="2282"/>
        <w:gridCol w:w="612"/>
        <w:gridCol w:w="2282"/>
        <w:gridCol w:w="2282"/>
        <w:gridCol w:w="1503"/>
        <w:gridCol w:w="334"/>
        <w:gridCol w:w="111"/>
        <w:gridCol w:w="1057"/>
        <w:gridCol w:w="1725"/>
        <w:gridCol w:w="56"/>
      </w:tblGrid>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L.p.</w:t>
            </w:r>
          </w:p>
        </w:tc>
        <w:tc>
          <w:tcPr>
            <w:tcW w:w="1225"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DataGodzina</w:t>
            </w:r>
          </w:p>
        </w:tc>
        <w:tc>
          <w:tcPr>
            <w:tcW w:w="1113"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Numer</w:t>
            </w:r>
          </w:p>
        </w:tc>
        <w:tc>
          <w:tcPr>
            <w:tcW w:w="2894"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Opis</w:t>
            </w:r>
          </w:p>
        </w:tc>
        <w:tc>
          <w:tcPr>
            <w:tcW w:w="228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Typ</w:t>
            </w:r>
          </w:p>
        </w:tc>
        <w:tc>
          <w:tcPr>
            <w:tcW w:w="228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Miejsce</w:t>
            </w:r>
          </w:p>
        </w:tc>
        <w:tc>
          <w:tcPr>
            <w:tcW w:w="1503"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Status</w:t>
            </w:r>
          </w:p>
        </w:tc>
        <w:tc>
          <w:tcPr>
            <w:tcW w:w="1502"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Kwota mandatu</w:t>
            </w:r>
          </w:p>
        </w:tc>
        <w:tc>
          <w:tcPr>
            <w:tcW w:w="1781"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Data zakończenia</w:t>
            </w: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559</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2016-07-15</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INT-28469/16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a Rzeźnicza, parkowanie w odległości mniejszej niż 10 m od skrzyżowania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ŚWIĘTEGO MIKOŁAJA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300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2016-07-19 07:44:58</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09:55:00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560</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2016-07-15</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INT-28428/16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Kontrola parkowania na kopertach dla osoób niepełnosprawnych</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PLAC SOLNY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2016-07-18 23:05:17</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13:15:00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561</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2016-07-15</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INT-28205/16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ZA B-36</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WYBRZEŻE WYSPIAŃSKIEGO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2016-07-18 08:37:55</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15:55:00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562</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2016-07-15</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INT-28209/16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ZA B-35</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WROŃSKIEGO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2016-07-18 08:43:44</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18:35:00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563</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2016-07-15</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INT-28212/16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za b-36</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UKRYTA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2016-07-18 09:13:25</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17:15:00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564</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2016-07-15</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INT-28210/16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ZA B-36.  I  P21, NIESTOSOWANIE SIĘ DO s5</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NORWIDA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2016-07-18 08:50:13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16:10:00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565</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2016-07-15</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INT-27962/16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na miejscu dla osoby niepełnosprawnej</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LAWETY</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KOMANDORSKA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2016-07-15 16:24:11</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15:50:00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566</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2016-07-15</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INT-28002/16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za b-36</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BLOKADA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KAZIMIERZA WIELKIEGO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2016-07-16 03:50:49</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03:50:49</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567</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2016-07-15</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INT-28227/16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NIESTOSOWANIE SIĘ DO B-1</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BEZPIECZEŃSTWO W KOMUNIKACJI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MOST MŁYŃSKI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2016-07-18 10:04:14</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16:45:00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568</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2016-07-15</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INT-28514/16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niezastosowanie się do znaku B-1 </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BEZPIECZEŃSTWO W KOMUNIKACJI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MOSTY MŁYŃSKIE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SĄD</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2016-07-19 10:43:14</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15:55:00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569</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2016-07-15</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INT-28217/16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NIESTOSOWANIE SIĘ DO B-1</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BEZPIECZEŃSTWO W KOMUNIKACJI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PLAC BEMA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POUCZENIE</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2016-07-18 09:42:20</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15:55:00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570</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2016-07-15</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INT-28227/16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NIESTOSOWANIE SIĘ DO B-1</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BEZPIECZEŃSTWO W KOMUNIKACJI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MOST MŁYŃSKI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2016-07-18 10:04:14</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16:45:00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571</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2016-07-15 09:05:17</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INT-27833/16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3 POJAZDÓW NA CHODNIKU BRAK 1,5 M PRZEJSCIA DLA PIESZYCH.</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 xml:space="preserve">KLASZTORNA </w:t>
            </w:r>
            <w:r>
              <w:rPr>
                <w:rFonts w:ascii="Arial" w:hAnsi="Arial"/>
                <w:color w:val="000000"/>
                <w:sz w:val="16"/>
                <w:szCs w:val="16"/>
              </w:rPr>
              <w:t>17-21/</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2016-07-15 09:26:38</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bl>
    <w:p>
      <w:pPr>
        <w:sectPr>
          <w:pgSz w:w="16838" w:h="11906"/>
          <w:pgMar w:top="567" w:right="567" w:bottom="567" w:left="567" w:header="708" w:footer="708" w:gutter="0"/>
          <w:pgNumType w:start="340"/>
          <w:cols w:space="708"/>
        </w:sectPr>
      </w:pPr>
    </w:p>
    <w:tbl>
      <w:tblPr>
        <w:tblStyle w:val="TableNormal"/>
        <w:tblW w:w="15250" w:type="dxa"/>
        <w:tblInd w:w="10" w:type="dxa"/>
        <w:tblLayout w:type="fixed"/>
        <w:tblCellMar>
          <w:top w:w="0" w:type="dxa"/>
          <w:left w:w="10" w:type="dxa"/>
          <w:bottom w:w="0" w:type="dxa"/>
          <w:right w:w="10" w:type="dxa"/>
        </w:tblCellMar>
        <w:tblLook w:val="0000"/>
      </w:tblPr>
      <w:tblGrid>
        <w:gridCol w:w="56"/>
        <w:gridCol w:w="612"/>
        <w:gridCol w:w="1225"/>
        <w:gridCol w:w="668"/>
        <w:gridCol w:w="445"/>
        <w:gridCol w:w="2282"/>
        <w:gridCol w:w="612"/>
        <w:gridCol w:w="2282"/>
        <w:gridCol w:w="2282"/>
        <w:gridCol w:w="1503"/>
        <w:gridCol w:w="334"/>
        <w:gridCol w:w="111"/>
        <w:gridCol w:w="1057"/>
        <w:gridCol w:w="1725"/>
        <w:gridCol w:w="56"/>
      </w:tblGrid>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09:05:17</w:t>
            </w:r>
          </w:p>
        </w:tc>
        <w:tc>
          <w:tcPr>
            <w:tcW w:w="1113" w:type="dxa"/>
            <w:gridSpan w:val="2"/>
            <w:vMerge w:val="restart"/>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572</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2016-07-15 09:05:17</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INT-27833/16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3 POJAZDÓW NA CHODNIKU BRAK 1,5 M PRZEJSCIA DLA PIESZYCH.</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KLASZTORNA 17-21/</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2016-07-15 09:26:38</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09:05:17</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2782" w:type="dxa"/>
            <w:gridSpan w:val="2"/>
            <w:vMerge w:val="restart"/>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Strona: 41/73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5232" w:type="dxa"/>
            <w:gridSpan w:val="5"/>
            <w:vMerge w:val="restart"/>
            <w:shd w:val="clear" w:color="auto" w:fill="auto"/>
            <w:tcMar>
              <w:top w:w="0" w:type="dxa"/>
              <w:left w:w="10" w:type="dxa"/>
              <w:bottom w:w="0" w:type="dxa"/>
              <w:right w:w="10" w:type="dxa"/>
            </w:tcMar>
          </w:tcPr>
          <w:p w:rsidR="007D4361">
            <w:pPr>
              <w:rPr>
                <w:rFonts w:ascii="Arial" w:hAnsi="Arial"/>
                <w:color w:val="000000"/>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2782" w:type="dxa"/>
            <w:gridSpan w:val="2"/>
            <w:vMerge/>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5232" w:type="dxa"/>
            <w:gridSpan w:val="5"/>
            <w:vMerge/>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2893" w:type="dxa"/>
            <w:gridSpan w:val="3"/>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Created by Tomasz Beliczyński</w:t>
            </w:r>
          </w:p>
        </w:tc>
        <w:tc>
          <w:tcPr>
            <w:tcW w:w="56" w:type="dxa"/>
            <w:shd w:val="clear" w:color="auto" w:fill="auto"/>
            <w:tcMar>
              <w:top w:w="0" w:type="dxa"/>
              <w:left w:w="10" w:type="dxa"/>
              <w:bottom w:w="0" w:type="dxa"/>
              <w:right w:w="10" w:type="dxa"/>
            </w:tcMar>
          </w:tcPr>
          <w:p w:rsidR="007D4361">
            <w:pPr>
              <w:rPr>
                <w:sz w:val="16"/>
                <w:szCs w:val="16"/>
              </w:rPr>
            </w:pPr>
          </w:p>
        </w:tc>
      </w:tr>
    </w:tbl>
    <w:p>
      <w:pPr>
        <w:sectPr>
          <w:type w:val="nextPage"/>
          <w:pgSz w:w="16838" w:h="11906"/>
          <w:pgMar w:top="567" w:right="567" w:bottom="567" w:left="567" w:header="708" w:footer="708" w:gutter="0"/>
          <w:pgNumType w:start="341"/>
          <w:cols w:space="708"/>
          <w:titlePg w:val="0"/>
        </w:sectPr>
      </w:pPr>
    </w:p>
    <w:tbl>
      <w:tblPr>
        <w:tblStyle w:val="TableNormal"/>
        <w:tblW w:w="15250" w:type="dxa"/>
        <w:tblInd w:w="10" w:type="dxa"/>
        <w:tblLayout w:type="fixed"/>
        <w:tblCellMar>
          <w:top w:w="0" w:type="dxa"/>
          <w:left w:w="10" w:type="dxa"/>
          <w:bottom w:w="0" w:type="dxa"/>
          <w:right w:w="10" w:type="dxa"/>
        </w:tblCellMar>
        <w:tblLook w:val="0000"/>
      </w:tblPr>
      <w:tblGrid>
        <w:gridCol w:w="56"/>
        <w:gridCol w:w="612"/>
        <w:gridCol w:w="1225"/>
        <w:gridCol w:w="1113"/>
        <w:gridCol w:w="2282"/>
        <w:gridCol w:w="612"/>
        <w:gridCol w:w="2282"/>
        <w:gridCol w:w="2282"/>
        <w:gridCol w:w="1503"/>
        <w:gridCol w:w="334"/>
        <w:gridCol w:w="111"/>
        <w:gridCol w:w="1057"/>
        <w:gridCol w:w="1725"/>
        <w:gridCol w:w="56"/>
      </w:tblGrid>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L.p.</w:t>
            </w:r>
          </w:p>
        </w:tc>
        <w:tc>
          <w:tcPr>
            <w:tcW w:w="1225"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DataGodzina</w:t>
            </w:r>
          </w:p>
        </w:tc>
        <w:tc>
          <w:tcPr>
            <w:tcW w:w="1113"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Numer</w:t>
            </w:r>
          </w:p>
        </w:tc>
        <w:tc>
          <w:tcPr>
            <w:tcW w:w="2894"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Opis</w:t>
            </w:r>
          </w:p>
        </w:tc>
        <w:tc>
          <w:tcPr>
            <w:tcW w:w="228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Typ</w:t>
            </w:r>
          </w:p>
        </w:tc>
        <w:tc>
          <w:tcPr>
            <w:tcW w:w="228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Miejsce</w:t>
            </w:r>
          </w:p>
        </w:tc>
        <w:tc>
          <w:tcPr>
            <w:tcW w:w="1503"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Status</w:t>
            </w:r>
          </w:p>
        </w:tc>
        <w:tc>
          <w:tcPr>
            <w:tcW w:w="1502"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Kwota mandatu</w:t>
            </w:r>
          </w:p>
        </w:tc>
        <w:tc>
          <w:tcPr>
            <w:tcW w:w="1781"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Data zakończenia</w:t>
            </w: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573</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2016-07-15 09:28:00</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INT-27834/16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Handel warzywami.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ŻELAZNA 38/</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2016-07-15 10:18:15</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09:28:00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574</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2016-07-15 09:58:37</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INT-27837/16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POJAZDÓW ZA ZNAKIEM  B-36.</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WAGNERA 19-25/</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2016-07-15 19:25:46</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09:58:37</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575</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2016-07-15 10:23:32</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INT-27839/16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A UL. KOMANDORSKA. NAGMINNE PARKOWANIE POJAZDU FIAT PO LEWEJ STRONIE  W ODLEGŁOSCI MNIEJSZEJ NIŻ 10 M OD SKRZYŻOWANIA, UTRUDNIONA WIDOCZNOŚĆ.</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STUDZIENNA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2016-07-15 15:17:36</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10:23:32</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576</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2016-07-15 10:28:12</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INT-27841/16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1. PRZY BUDYNKU POCZTY PARKOWANIE POJAZDÓW NA CHODNIKU W SPOŚÓB UTRUDNIAJĄCY PRZEJŚCIE PIESZYM .2. SKRZYŻOWANIE UL. KRASIŃSKIEGO Z AL. SŁOWACKIEGO PARKOWANIE </w:t>
            </w:r>
            <w:r>
              <w:rPr>
                <w:rFonts w:ascii="Arial" w:hAnsi="Arial"/>
                <w:color w:val="000000"/>
                <w:sz w:val="16"/>
                <w:szCs w:val="16"/>
              </w:rPr>
              <w:t>POJAZDU MARKI SKODA KOLOR SREBRNY NA SKRZYŻOWANIU I CZĘŚCIOWO TRAWNIKU.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KRASIŃSKIEGO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300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2016-07-15 15:21:04</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10:28:12</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577</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2016-07-15 10:28:12</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INT-27841/16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1. PRZY BUDYNKU POCZTY PARKOWANIE POJAZDÓW </w:t>
            </w:r>
            <w:r>
              <w:rPr>
                <w:rFonts w:ascii="Arial" w:hAnsi="Arial"/>
                <w:color w:val="000000"/>
                <w:sz w:val="16"/>
                <w:szCs w:val="16"/>
              </w:rPr>
              <w:t>NA CHODNIKU W SPOŚÓB UTRUDNIAJĄCY PRZEJŚCIE PIESZYM .2. SKRZYŻOWANIE UL. KRASIŃSKIEGO Z AL. SŁOWACKIEGO PARKOWANIE POJAZDU MARKI SKODA KOLOR SREBRNY NA SKRZYŻOWANIU I CZĘŚCIOWO TRAWNIKU.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KRASIŃSKIEGO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2016-07-15 15:21:04</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10:28:12</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578</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2016-07-15 10:55:24</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INT-27846/16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Kontrola  handlu na terenie Gminy </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OŁAWSKA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2016-07-15 10:55:56</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10:40:00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579</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2016-07-15 11:17:54</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INT-27850/16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WJAZD OD PL. SOLNEGO </w:t>
            </w:r>
            <w:r>
              <w:rPr>
                <w:rFonts w:ascii="Arial" w:hAnsi="Arial"/>
                <w:color w:val="000000"/>
                <w:sz w:val="16"/>
                <w:szCs w:val="16"/>
              </w:rPr>
              <w:t>PARKOWNIE POJAZDÓW ZA ZNAKIEM B-36+ T-24.</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OFIAR OŚWIĘCIMSKICH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2016-07-15 13:46:22</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11:17:54</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580</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2016-07-15 11:35:26</w:t>
            </w:r>
          </w:p>
        </w:tc>
        <w:tc>
          <w:tcPr>
            <w:tcW w:w="1113"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INT-27855/16</w:t>
            </w:r>
          </w:p>
        </w:tc>
        <w:tc>
          <w:tcPr>
            <w:tcW w:w="2894" w:type="dxa"/>
            <w:gridSpan w:val="2"/>
            <w:shd w:val="clear" w:color="auto" w:fill="auto"/>
            <w:tcMar>
              <w:top w:w="0" w:type="dxa"/>
              <w:left w:w="10" w:type="dxa"/>
              <w:bottom w:w="0" w:type="dxa"/>
              <w:right w:w="10" w:type="dxa"/>
            </w:tcMar>
          </w:tcPr>
          <w:p w:rsidR="007D4361">
            <w:pPr>
              <w:spacing w:after="0"/>
              <w:rPr>
                <w:rFonts w:ascii="Arial" w:hAnsi="Arial"/>
                <w:color w:val="000000"/>
                <w:sz w:val="16"/>
                <w:szCs w:val="16"/>
              </w:rPr>
            </w:pPr>
            <w:r>
              <w:rPr>
                <w:rFonts w:ascii="Arial" w:hAnsi="Arial"/>
                <w:color w:val="000000"/>
                <w:sz w:val="16"/>
                <w:szCs w:val="16"/>
              </w:rPr>
              <w:t xml:space="preserve">RÓG UL. PIASTOWSKIEJ. PARKOWANIE POJAZDU MARKI FORD COMBI NA CAŁEJ </w:t>
            </w:r>
            <w:r>
              <w:rPr>
                <w:rFonts w:ascii="Arial" w:hAnsi="Arial"/>
                <w:color w:val="000000"/>
                <w:sz w:val="16"/>
                <w:szCs w:val="16"/>
              </w:rPr>
              <w:t xml:space="preserve">SZERKOKOŚCI CHODNIKA. BRAK </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NOWOWIEJSKA 108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2016-07-15 12:49:01</w:t>
            </w:r>
          </w:p>
        </w:tc>
        <w:tc>
          <w:tcPr>
            <w:tcW w:w="56" w:type="dxa"/>
            <w:shd w:val="clear" w:color="auto" w:fill="auto"/>
            <w:tcMar>
              <w:top w:w="0" w:type="dxa"/>
              <w:left w:w="10" w:type="dxa"/>
              <w:bottom w:w="0" w:type="dxa"/>
              <w:right w:w="10" w:type="dxa"/>
            </w:tcMar>
          </w:tcPr>
          <w:p w:rsidR="007D4361">
            <w:pPr>
              <w:rPr>
                <w:sz w:val="16"/>
                <w:szCs w:val="16"/>
              </w:rPr>
            </w:pPr>
          </w:p>
        </w:tc>
      </w:tr>
    </w:tbl>
    <w:p>
      <w:pPr>
        <w:sectPr>
          <w:pgSz w:w="16838" w:h="11906"/>
          <w:pgMar w:top="567" w:right="567" w:bottom="567" w:left="567" w:header="708" w:footer="708" w:gutter="0"/>
          <w:pgNumType w:start="342"/>
          <w:cols w:space="708"/>
        </w:sectPr>
      </w:pPr>
    </w:p>
    <w:tbl>
      <w:tblPr>
        <w:tblStyle w:val="TableNormal"/>
        <w:tblW w:w="15250" w:type="dxa"/>
        <w:tblInd w:w="10" w:type="dxa"/>
        <w:tblLayout w:type="fixed"/>
        <w:tblCellMar>
          <w:top w:w="0" w:type="dxa"/>
          <w:left w:w="10" w:type="dxa"/>
          <w:bottom w:w="0" w:type="dxa"/>
          <w:right w:w="10" w:type="dxa"/>
        </w:tblCellMar>
        <w:tblLook w:val="0000"/>
      </w:tblPr>
      <w:tblGrid>
        <w:gridCol w:w="56"/>
        <w:gridCol w:w="612"/>
        <w:gridCol w:w="1225"/>
        <w:gridCol w:w="668"/>
        <w:gridCol w:w="445"/>
        <w:gridCol w:w="2282"/>
        <w:gridCol w:w="612"/>
        <w:gridCol w:w="2282"/>
        <w:gridCol w:w="2282"/>
        <w:gridCol w:w="1503"/>
        <w:gridCol w:w="334"/>
        <w:gridCol w:w="111"/>
        <w:gridCol w:w="1057"/>
        <w:gridCol w:w="1725"/>
        <w:gridCol w:w="56"/>
      </w:tblGrid>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tc>
        <w:tc>
          <w:tcPr>
            <w:tcW w:w="1225" w:type="dxa"/>
            <w:shd w:val="clear" w:color="auto" w:fill="auto"/>
            <w:tcMar>
              <w:top w:w="0" w:type="dxa"/>
              <w:left w:w="10" w:type="dxa"/>
              <w:bottom w:w="0" w:type="dxa"/>
              <w:right w:w="10" w:type="dxa"/>
            </w:tcMar>
          </w:tcPr>
          <w:p/>
        </w:tc>
        <w:tc>
          <w:tcPr>
            <w:tcW w:w="1113" w:type="dxa"/>
            <w:gridSpan w:val="2"/>
            <w:vMerge w:val="restart"/>
            <w:shd w:val="clear" w:color="auto" w:fill="auto"/>
            <w:tcMar>
              <w:top w:w="0" w:type="dxa"/>
              <w:left w:w="10" w:type="dxa"/>
              <w:bottom w:w="0" w:type="dxa"/>
              <w:right w:w="10" w:type="dxa"/>
            </w:tcMar>
            <w:vAlign w:val="center"/>
          </w:tcPr>
          <w:p/>
        </w:tc>
        <w:tc>
          <w:tcPr>
            <w:tcW w:w="2894" w:type="dxa"/>
            <w:gridSpan w:val="2"/>
            <w:shd w:val="clear" w:color="auto" w:fill="auto"/>
            <w:tcMar>
              <w:top w:w="0" w:type="dxa"/>
              <w:left w:w="10" w:type="dxa"/>
              <w:bottom w:w="0" w:type="dxa"/>
              <w:right w:w="10" w:type="dxa"/>
            </w:tcMar>
          </w:tcPr>
          <w:p w:rsidR="007D4361">
            <w:pPr>
              <w:spacing w:before="0"/>
              <w:rPr>
                <w:rFonts w:ascii="Arial" w:hAnsi="Arial"/>
                <w:color w:val="000000"/>
                <w:sz w:val="16"/>
                <w:szCs w:val="16"/>
              </w:rPr>
            </w:pPr>
            <w:r>
              <w:rPr>
                <w:rFonts w:ascii="Arial" w:hAnsi="Arial"/>
                <w:color w:val="000000"/>
                <w:sz w:val="16"/>
                <w:szCs w:val="16"/>
              </w:rPr>
              <w:t>PRZEJŚCIA DLA PIESZYCH.</w:t>
            </w:r>
          </w:p>
        </w:tc>
        <w:tc>
          <w:tcPr>
            <w:tcW w:w="2282" w:type="dxa"/>
            <w:shd w:val="clear" w:color="auto" w:fill="auto"/>
            <w:tcMar>
              <w:top w:w="0" w:type="dxa"/>
              <w:left w:w="10" w:type="dxa"/>
              <w:bottom w:w="0" w:type="dxa"/>
              <w:right w:w="10" w:type="dxa"/>
            </w:tcMar>
            <w:vAlign w:val="center"/>
          </w:tcPr>
          <w:p/>
        </w:tc>
        <w:tc>
          <w:tcPr>
            <w:tcW w:w="2282" w:type="dxa"/>
            <w:shd w:val="clear" w:color="auto" w:fill="auto"/>
            <w:tcMar>
              <w:top w:w="0" w:type="dxa"/>
              <w:left w:w="10" w:type="dxa"/>
              <w:bottom w:w="0" w:type="dxa"/>
              <w:right w:w="10" w:type="dxa"/>
            </w:tcMar>
            <w:vAlign w:val="center"/>
          </w:tcPr>
          <w:p/>
        </w:tc>
        <w:tc>
          <w:tcPr>
            <w:tcW w:w="1503" w:type="dxa"/>
            <w:shd w:val="clear" w:color="auto" w:fill="auto"/>
            <w:tcMar>
              <w:top w:w="0" w:type="dxa"/>
              <w:left w:w="10" w:type="dxa"/>
              <w:bottom w:w="0" w:type="dxa"/>
              <w:right w:w="10" w:type="dxa"/>
            </w:tcMar>
            <w:vAlign w:val="center"/>
          </w:tcPr>
          <w:p/>
        </w:tc>
        <w:tc>
          <w:tcPr>
            <w:tcW w:w="1502" w:type="dxa"/>
            <w:gridSpan w:val="3"/>
            <w:shd w:val="clear" w:color="auto" w:fill="auto"/>
            <w:tcMar>
              <w:top w:w="0" w:type="dxa"/>
              <w:left w:w="10" w:type="dxa"/>
              <w:bottom w:w="0" w:type="dxa"/>
              <w:right w:w="10" w:type="dxa"/>
            </w:tcMar>
            <w:vAlign w:val="center"/>
          </w:tcPr>
          <w:p/>
        </w:tc>
        <w:tc>
          <w:tcPr>
            <w:tcW w:w="1725" w:type="dxa"/>
            <w:shd w:val="clear" w:color="auto" w:fill="auto"/>
            <w:tcMar>
              <w:top w:w="0" w:type="dxa"/>
              <w:left w:w="10" w:type="dxa"/>
              <w:bottom w:w="0" w:type="dxa"/>
              <w:right w:w="10" w:type="dxa"/>
            </w:tcMar>
            <w:vAlign w:val="center"/>
          </w:tcPr>
          <w:p/>
        </w:tc>
        <w:tc>
          <w:tcPr>
            <w:tcW w:w="56" w:type="dxa"/>
            <w:shd w:val="clear" w:color="auto" w:fill="auto"/>
            <w:tcMar>
              <w:top w:w="0" w:type="dxa"/>
              <w:left w:w="10" w:type="dxa"/>
              <w:bottom w:w="0" w:type="dxa"/>
              <w:right w:w="10" w:type="dxa"/>
            </w:tcMar>
          </w:tc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11:35:26</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581</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2016-07-15 12:00:30</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INT-27858/16</w:t>
            </w:r>
          </w:p>
        </w:tc>
        <w:tc>
          <w:tcPr>
            <w:tcW w:w="2894" w:type="dxa"/>
            <w:gridSpan w:val="2"/>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BEZPIECZEŃSTWO W KOMUNIKACJI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KOŚCIUSZKI 61/</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 xml:space="preserve">2016-07-15 </w:t>
            </w:r>
            <w:r>
              <w:rPr>
                <w:rFonts w:ascii="Arial" w:hAnsi="Arial"/>
                <w:i/>
                <w:color w:val="000000"/>
                <w:sz w:val="16"/>
                <w:szCs w:val="16"/>
              </w:rPr>
              <w:t>14:20:32</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12:00:30</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582</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2016-07-15 12:05:37</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INT-27861/16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W OKOLICY SZKOŁY PARKOWANIE POJAZDÓW NIEZGONIE Z OZNAKOWANIEM.</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PL. MUZELANY 15/</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2016-07-15 17:07:09</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12:05:37</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583</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2016-07-15 12:20:07</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INT-27869/16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Gliniana a Ciepła handel owocami na terenie gminy.</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GLINIANA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2016-07-15 12:57:52</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12:20:07</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584</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2016-07-15 12:21:44</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INT-27871/16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PARKOWANIE 2 POJAZDÓW NA CHODNIKU , BRAK 1,5 M </w:t>
            </w:r>
            <w:r>
              <w:rPr>
                <w:rFonts w:ascii="Arial" w:hAnsi="Arial"/>
                <w:color w:val="000000"/>
                <w:sz w:val="16"/>
                <w:szCs w:val="16"/>
              </w:rPr>
              <w:t>PRZEJŚCIA ORAZ 5 NA TERENIE ZIELONYM.</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KRZEMIENIECKA 116/</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2016-07-15 14:41:11</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12:21:44</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585</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2016-07-15 12:21:44</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INT-27871/16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PARKOWANIE 2 POJAZDÓW NA CHODNIKU , BRAK 1,5 M PRZEJŚCIA ORAZ 5 NA TERENIE </w:t>
            </w:r>
            <w:r>
              <w:rPr>
                <w:rFonts w:ascii="Arial" w:hAnsi="Arial"/>
                <w:color w:val="000000"/>
                <w:sz w:val="16"/>
                <w:szCs w:val="16"/>
              </w:rPr>
              <w:t>ZIELONYM.</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KRZEMIENIECKA 116/</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2016-07-15 14:41:11</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12:21:44</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586</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2016-07-15 12:30:33</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INT-27880/16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Zanieczyszczona jezdnia przez pojazdy wyjeżdzające z budowy</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PORZĄDKOWA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DOLNOBRZESKA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2016-07-15 12:30:40</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10:20:00</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2782" w:type="dxa"/>
            <w:gridSpan w:val="2"/>
            <w:vMerge w:val="restart"/>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Strona: 42/73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5232" w:type="dxa"/>
            <w:gridSpan w:val="5"/>
            <w:vMerge w:val="restart"/>
            <w:shd w:val="clear" w:color="auto" w:fill="auto"/>
            <w:tcMar>
              <w:top w:w="0" w:type="dxa"/>
              <w:left w:w="10" w:type="dxa"/>
              <w:bottom w:w="0" w:type="dxa"/>
              <w:right w:w="10" w:type="dxa"/>
            </w:tcMar>
          </w:tcPr>
          <w:p w:rsidR="007D4361">
            <w:pPr>
              <w:rPr>
                <w:rFonts w:ascii="Arial" w:hAnsi="Arial"/>
                <w:color w:val="000000"/>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2782" w:type="dxa"/>
            <w:gridSpan w:val="2"/>
            <w:vMerge/>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5232" w:type="dxa"/>
            <w:gridSpan w:val="5"/>
            <w:vMerge/>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2893" w:type="dxa"/>
            <w:gridSpan w:val="3"/>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Created by Tomasz Beliczyński</w:t>
            </w:r>
          </w:p>
        </w:tc>
        <w:tc>
          <w:tcPr>
            <w:tcW w:w="56" w:type="dxa"/>
            <w:shd w:val="clear" w:color="auto" w:fill="auto"/>
            <w:tcMar>
              <w:top w:w="0" w:type="dxa"/>
              <w:left w:w="10" w:type="dxa"/>
              <w:bottom w:w="0" w:type="dxa"/>
              <w:right w:w="10" w:type="dxa"/>
            </w:tcMar>
          </w:tcPr>
          <w:p w:rsidR="007D4361">
            <w:pPr>
              <w:rPr>
                <w:sz w:val="16"/>
                <w:szCs w:val="16"/>
              </w:rPr>
            </w:pPr>
          </w:p>
        </w:tc>
      </w:tr>
    </w:tbl>
    <w:p>
      <w:pPr>
        <w:sectPr>
          <w:type w:val="nextPage"/>
          <w:pgSz w:w="16838" w:h="11906"/>
          <w:pgMar w:top="567" w:right="567" w:bottom="567" w:left="567" w:header="708" w:footer="708" w:gutter="0"/>
          <w:pgNumType w:start="343"/>
          <w:cols w:space="708"/>
          <w:titlePg w:val="0"/>
        </w:sectPr>
      </w:pPr>
    </w:p>
    <w:tbl>
      <w:tblPr>
        <w:tblStyle w:val="TableNormal"/>
        <w:tblW w:w="15250" w:type="dxa"/>
        <w:tblInd w:w="10" w:type="dxa"/>
        <w:tblLayout w:type="fixed"/>
        <w:tblCellMar>
          <w:top w:w="0" w:type="dxa"/>
          <w:left w:w="10" w:type="dxa"/>
          <w:bottom w:w="0" w:type="dxa"/>
          <w:right w:w="10" w:type="dxa"/>
        </w:tblCellMar>
        <w:tblLook w:val="0000"/>
      </w:tblPr>
      <w:tblGrid>
        <w:gridCol w:w="56"/>
        <w:gridCol w:w="612"/>
        <w:gridCol w:w="1225"/>
        <w:gridCol w:w="1113"/>
        <w:gridCol w:w="2282"/>
        <w:gridCol w:w="612"/>
        <w:gridCol w:w="2282"/>
        <w:gridCol w:w="2282"/>
        <w:gridCol w:w="1503"/>
        <w:gridCol w:w="334"/>
        <w:gridCol w:w="111"/>
        <w:gridCol w:w="1057"/>
        <w:gridCol w:w="1725"/>
        <w:gridCol w:w="56"/>
      </w:tblGrid>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L.p.</w:t>
            </w:r>
          </w:p>
        </w:tc>
        <w:tc>
          <w:tcPr>
            <w:tcW w:w="1225"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DataGodzina</w:t>
            </w:r>
          </w:p>
        </w:tc>
        <w:tc>
          <w:tcPr>
            <w:tcW w:w="1113"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Numer</w:t>
            </w:r>
          </w:p>
        </w:tc>
        <w:tc>
          <w:tcPr>
            <w:tcW w:w="2894"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Opis</w:t>
            </w:r>
          </w:p>
        </w:tc>
        <w:tc>
          <w:tcPr>
            <w:tcW w:w="228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Typ</w:t>
            </w:r>
          </w:p>
        </w:tc>
        <w:tc>
          <w:tcPr>
            <w:tcW w:w="228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Miejsce</w:t>
            </w:r>
          </w:p>
        </w:tc>
        <w:tc>
          <w:tcPr>
            <w:tcW w:w="1503"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Status</w:t>
            </w:r>
          </w:p>
        </w:tc>
        <w:tc>
          <w:tcPr>
            <w:tcW w:w="1502"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Kwota mandatu</w:t>
            </w:r>
          </w:p>
        </w:tc>
        <w:tc>
          <w:tcPr>
            <w:tcW w:w="1781"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 xml:space="preserve">Data </w:t>
            </w:r>
            <w:r>
              <w:rPr>
                <w:rFonts w:ascii="Arial" w:hAnsi="Arial"/>
                <w:i/>
                <w:color w:val="000000"/>
                <w:sz w:val="16"/>
                <w:szCs w:val="16"/>
              </w:rPr>
              <w:t>zakończenia</w:t>
            </w: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587</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2016-07-15 12:36:13</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INT-27884/16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pojazdów na placu przy rzeźbie konia.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SZEWSKA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2016-07-15 17:15:44</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12:36:13</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588</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2016-07-15 12:36:13</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INT-27884/16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pojazdów na</w:t>
            </w:r>
            <w:r>
              <w:rPr>
                <w:rFonts w:ascii="Arial" w:hAnsi="Arial"/>
                <w:color w:val="000000"/>
                <w:sz w:val="16"/>
                <w:szCs w:val="16"/>
              </w:rPr>
              <w:t xml:space="preserve"> placu przy rzeźbie konia.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SZEWSKA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2016-07-15 17:15:44</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12:36:13</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589</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2016-07-15 12:53:31</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INT-27909/16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Kontrola w sprawie oklejonych witryn - sklep  z telefonami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PLAKATY (REKLAMY)</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RUSKA 47/48/</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2016-07-26 12:52:54</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11:15:00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590</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2016-07-15 13:38:31</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INT-27947/16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kont handlu truskawka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AFGAŃSKA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2016-07-15 13:38:37</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11:30:00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591</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2016-07-15 13:40:42</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INT-27951/16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OKOŁO 80 M PRZED</w:t>
            </w:r>
            <w:r>
              <w:rPr>
                <w:rFonts w:ascii="Arial" w:hAnsi="Arial"/>
                <w:color w:val="000000"/>
                <w:sz w:val="16"/>
                <w:szCs w:val="16"/>
              </w:rPr>
              <w:t xml:space="preserve"> SKRZYŻOWANIEM Z UL. DRZEWIECKIEGO NAGMINNE PARKOWANIE POJAZDU MARKI PEUGEOT NA TRAWNIKU I CZĘŚCIOWO NA PODWÓJNEJ CIĄGLEJ.</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NISZCZENIE ZIELENI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SZYBOWCOWA 34-36/</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OSTRZEŻENIE</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2016-07-15 15:03:31</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13:40:42</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592</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2016-07-15 13:41:06</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INT-27949/16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kont handlu truskawka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MOŚCICKIEGO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2016-07-15 13:41:14</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11:45:00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593</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2016-07-15 15:37:33</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INT-27958/16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Wjazd za B-1</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BEZPIECZEŃSTWO W KOMUNIKACJI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MOSTY MŁYŃSKIE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2016-07-15 15:37:44</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14:30:00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594</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2016-07-15 15:37:33</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INT-27958/16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Wjazd za B-1</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BEZPIECZEŃSTWO W KOMUNIKACJI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MOSTY MŁYŃSKIE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2016-07-15 15:37:44</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14:30:00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595</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2016-07-15 15:39:55</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INT-27959/16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za B-36 i T-24</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LAWETY</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KOMANDORSKA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2016-07-15 15:40:05</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14:45:00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596</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2016-07-15 16:02:43</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INT-27960/16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POJAZDÓW ZA ZNAKIEM B-36+T-24.</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GAJOWA 1-3/</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2016-07-15 17:56:04</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16:02:43</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597</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2016-07-15 16:28:08</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INT-27963/16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Wjazd za B-1</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BEZPIECZEŃSTWO W KOMUNIKACJI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SZEWSKA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2016-07-15 16:28:15</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14:30:00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598</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2016-07-15 16:28:08</w:t>
            </w:r>
          </w:p>
        </w:tc>
        <w:tc>
          <w:tcPr>
            <w:tcW w:w="1113"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INT-27963/16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Wjazd za B-1</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BEZPIECZEŃSTWO W KOMUNIKACJI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SZEWSKA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 xml:space="preserve">2016-07-15 </w:t>
            </w:r>
            <w:r>
              <w:rPr>
                <w:rFonts w:ascii="Arial" w:hAnsi="Arial"/>
                <w:i/>
                <w:color w:val="000000"/>
                <w:sz w:val="16"/>
                <w:szCs w:val="16"/>
              </w:rPr>
              <w:t>16:28:15</w:t>
            </w:r>
          </w:p>
        </w:tc>
        <w:tc>
          <w:tcPr>
            <w:tcW w:w="56" w:type="dxa"/>
            <w:shd w:val="clear" w:color="auto" w:fill="auto"/>
            <w:tcMar>
              <w:top w:w="0" w:type="dxa"/>
              <w:left w:w="10" w:type="dxa"/>
              <w:bottom w:w="0" w:type="dxa"/>
              <w:right w:w="10" w:type="dxa"/>
            </w:tcMar>
          </w:tcPr>
          <w:p w:rsidR="007D4361">
            <w:pPr>
              <w:rPr>
                <w:sz w:val="16"/>
                <w:szCs w:val="16"/>
              </w:rPr>
            </w:pPr>
          </w:p>
        </w:tc>
      </w:tr>
    </w:tbl>
    <w:p>
      <w:pPr>
        <w:sectPr>
          <w:pgSz w:w="16838" w:h="11906"/>
          <w:pgMar w:top="567" w:right="567" w:bottom="567" w:left="567" w:header="708" w:footer="708" w:gutter="0"/>
          <w:pgNumType w:start="344"/>
          <w:cols w:space="708"/>
        </w:sectPr>
      </w:pPr>
    </w:p>
    <w:tbl>
      <w:tblPr>
        <w:tblStyle w:val="TableNormal"/>
        <w:tblW w:w="15250" w:type="dxa"/>
        <w:tblInd w:w="10" w:type="dxa"/>
        <w:tblLayout w:type="fixed"/>
        <w:tblCellMar>
          <w:top w:w="0" w:type="dxa"/>
          <w:left w:w="10" w:type="dxa"/>
          <w:bottom w:w="0" w:type="dxa"/>
          <w:right w:w="10" w:type="dxa"/>
        </w:tblCellMar>
        <w:tblLook w:val="0000"/>
      </w:tblPr>
      <w:tblGrid>
        <w:gridCol w:w="56"/>
        <w:gridCol w:w="612"/>
        <w:gridCol w:w="1225"/>
        <w:gridCol w:w="668"/>
        <w:gridCol w:w="445"/>
        <w:gridCol w:w="2282"/>
        <w:gridCol w:w="612"/>
        <w:gridCol w:w="2282"/>
        <w:gridCol w:w="2282"/>
        <w:gridCol w:w="1503"/>
        <w:gridCol w:w="334"/>
        <w:gridCol w:w="111"/>
        <w:gridCol w:w="1057"/>
        <w:gridCol w:w="1725"/>
        <w:gridCol w:w="56"/>
      </w:tblGrid>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val="restart"/>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14:30:00</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599</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2016-07-15 16:28:57</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INT-27964/16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Renault Megan zablokował wjazd na posesję.</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BRATA ALBERTA 4/</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2016-07-15 17:26:25</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16:28:57</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600</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2016-07-15 17:33:14</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INT-27966/16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Na wjeździe do JRG 1 od ul. Teatralne  i na zakazie parkuje pojazd.</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TEATRALNA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2016-07-15 19:12:29</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17:33:14</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2782" w:type="dxa"/>
            <w:gridSpan w:val="2"/>
            <w:vMerge w:val="restart"/>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Strona: 43/73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5232" w:type="dxa"/>
            <w:gridSpan w:val="5"/>
            <w:vMerge w:val="restart"/>
            <w:shd w:val="clear" w:color="auto" w:fill="auto"/>
            <w:tcMar>
              <w:top w:w="0" w:type="dxa"/>
              <w:left w:w="10" w:type="dxa"/>
              <w:bottom w:w="0" w:type="dxa"/>
              <w:right w:w="10" w:type="dxa"/>
            </w:tcMar>
          </w:tcPr>
          <w:p w:rsidR="007D4361">
            <w:pPr>
              <w:rPr>
                <w:rFonts w:ascii="Arial" w:hAnsi="Arial"/>
                <w:color w:val="000000"/>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2782" w:type="dxa"/>
            <w:gridSpan w:val="2"/>
            <w:vMerge/>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5232" w:type="dxa"/>
            <w:gridSpan w:val="5"/>
            <w:vMerge/>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2893" w:type="dxa"/>
            <w:gridSpan w:val="3"/>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Created by Tomasz Beliczyński</w:t>
            </w:r>
          </w:p>
        </w:tc>
        <w:tc>
          <w:tcPr>
            <w:tcW w:w="56" w:type="dxa"/>
            <w:shd w:val="clear" w:color="auto" w:fill="auto"/>
            <w:tcMar>
              <w:top w:w="0" w:type="dxa"/>
              <w:left w:w="10" w:type="dxa"/>
              <w:bottom w:w="0" w:type="dxa"/>
              <w:right w:w="10" w:type="dxa"/>
            </w:tcMar>
          </w:tcPr>
          <w:p w:rsidR="007D4361">
            <w:pPr>
              <w:rPr>
                <w:sz w:val="16"/>
                <w:szCs w:val="16"/>
              </w:rPr>
            </w:pPr>
          </w:p>
        </w:tc>
      </w:tr>
    </w:tbl>
    <w:p>
      <w:pPr>
        <w:sectPr>
          <w:type w:val="nextPage"/>
          <w:pgSz w:w="16838" w:h="11906"/>
          <w:pgMar w:top="567" w:right="567" w:bottom="567" w:left="567" w:header="708" w:footer="708" w:gutter="0"/>
          <w:pgNumType w:start="345"/>
          <w:cols w:space="708"/>
          <w:titlePg w:val="0"/>
        </w:sectPr>
      </w:pPr>
    </w:p>
    <w:tbl>
      <w:tblPr>
        <w:tblStyle w:val="TableNormal"/>
        <w:tblW w:w="15250" w:type="dxa"/>
        <w:tblInd w:w="10" w:type="dxa"/>
        <w:tblLayout w:type="fixed"/>
        <w:tblCellMar>
          <w:top w:w="0" w:type="dxa"/>
          <w:left w:w="10" w:type="dxa"/>
          <w:bottom w:w="0" w:type="dxa"/>
          <w:right w:w="10" w:type="dxa"/>
        </w:tblCellMar>
        <w:tblLook w:val="0000"/>
      </w:tblPr>
      <w:tblGrid>
        <w:gridCol w:w="56"/>
        <w:gridCol w:w="612"/>
        <w:gridCol w:w="1225"/>
        <w:gridCol w:w="1113"/>
        <w:gridCol w:w="2282"/>
        <w:gridCol w:w="612"/>
        <w:gridCol w:w="2282"/>
        <w:gridCol w:w="2282"/>
        <w:gridCol w:w="1503"/>
        <w:gridCol w:w="334"/>
        <w:gridCol w:w="111"/>
        <w:gridCol w:w="1057"/>
        <w:gridCol w:w="1725"/>
        <w:gridCol w:w="56"/>
      </w:tblGrid>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L.p.</w:t>
            </w:r>
          </w:p>
        </w:tc>
        <w:tc>
          <w:tcPr>
            <w:tcW w:w="1225"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DataGodzina</w:t>
            </w:r>
          </w:p>
        </w:tc>
        <w:tc>
          <w:tcPr>
            <w:tcW w:w="1113"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Numer</w:t>
            </w:r>
          </w:p>
        </w:tc>
        <w:tc>
          <w:tcPr>
            <w:tcW w:w="2894"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Opis</w:t>
            </w:r>
          </w:p>
        </w:tc>
        <w:tc>
          <w:tcPr>
            <w:tcW w:w="228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Typ</w:t>
            </w:r>
          </w:p>
        </w:tc>
        <w:tc>
          <w:tcPr>
            <w:tcW w:w="228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Miejsce</w:t>
            </w:r>
          </w:p>
        </w:tc>
        <w:tc>
          <w:tcPr>
            <w:tcW w:w="1503"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Status</w:t>
            </w:r>
          </w:p>
        </w:tc>
        <w:tc>
          <w:tcPr>
            <w:tcW w:w="1502"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Kwota mandatu</w:t>
            </w:r>
          </w:p>
        </w:tc>
        <w:tc>
          <w:tcPr>
            <w:tcW w:w="1781"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Data zakończenia</w:t>
            </w: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601</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2016-07-15 17:40:11</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INT-27967/16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JADĄC OD UL. KRAKOWSKIEJ I PRZYSTANEK AUTOBUSOWY NA WYSK. UL. NA GROBLI W WIACIE ŚPI 2 </w:t>
            </w:r>
            <w:r>
              <w:rPr>
                <w:rFonts w:ascii="Arial" w:hAnsi="Arial"/>
                <w:color w:val="000000"/>
                <w:sz w:val="16"/>
                <w:szCs w:val="16"/>
              </w:rPr>
              <w:t>BEZDOMNYCH NAŁĄWKACH PRZYKRYTYCH KOŁDRĄ. ZGŁASZAJĄCY NIE MOZE SPOKOJNIE USIĄŚĆ NA ŁAWCE.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BEZDOMNY</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NA NISKICH ŁĄKACH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2016-07-18 09:37:03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17:40:11</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602</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2016-07-15 18:36:31</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INT-27975/16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Na zakazie parkowanie pojazdów. </w:t>
            </w:r>
            <w:r>
              <w:rPr>
                <w:rFonts w:ascii="Arial" w:hAnsi="Arial"/>
                <w:color w:val="000000"/>
                <w:sz w:val="16"/>
                <w:szCs w:val="16"/>
              </w:rPr>
              <w:t>Swobodny wjazd od Hallera 90-94.</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HALLERA 80-84/</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2016-07-15 23:40:04</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18:36:31</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603</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2016-07-15 18:45:15</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INT-27976/16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Kontrola handlu na terenie Parku Kulturowego na ulicy Oławskiej.</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OŁAWSKA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2016-07-15 18:45:15</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14:50:00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604</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2016-07-15 18:45:15</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INT-27976/16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Kontrola handlu na terenie Parku Kulturowego na ulicy Oławskiej.</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OŁAWSKA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2016-07-15 18:45:15</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14:50:00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605</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2016-07-16</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INT-28935/16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NA P-21</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WYBRZEŻE WYSPIAŃSKIEGO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2016-07-22 07:26:10</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13:05:00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606</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2016-07-16 08:26:55</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INT-28005/16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NA WYS. SKLEPU SPOŁEM STOISKA HANDLOWE BEZ </w:t>
            </w:r>
            <w:r>
              <w:rPr>
                <w:rFonts w:ascii="Arial" w:hAnsi="Arial"/>
                <w:color w:val="000000"/>
                <w:sz w:val="16"/>
                <w:szCs w:val="16"/>
              </w:rPr>
              <w:t>ZEZWOLENIA.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ZEMSKA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2016-07-16 09:18:38</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08:15:00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607</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2016-07-16 08:45:22</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INT-28006/16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10 pojazdów niszczy  roślinność</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NISZCZENIE ZIELENI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PRZEDWIOŚNIE 1-3/</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WEZWANIE</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2016-07-16 10:30:34</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08:45:22</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608</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2016-07-16 08:45:22</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INT-28006/16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10 pojazdów niszczy  roślinność</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NISZCZENIE ZIELENI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PRZEDWIOŚNIE 1-3/</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WEZWANIE</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2016-07-16 10:30:34</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08:45:22</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609</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2016-07-16 08:45:22</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INT-28006/16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10 pojazdów niszczy  roślinność</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NISZCZENIE ZIELENI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PRZEDWIOŚNIE 1-3/</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WEZWANIE</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2016-07-16 10:30:34</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08:45:22</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610</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2016-07-16 09:09:10</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INT-28007/16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a Grochowa 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JEMIOŁOWA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2016-07-16 11:52:04</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09:09:10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611</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2016-07-16 10:28:50</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INT-28015/16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POJAZDÓW NA ZAKAZIE.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PIĘKNA 62AA/62AC</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2016-07-16 11:46:28</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10:28:50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612</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2016-07-16 13:13:41</w:t>
            </w:r>
          </w:p>
        </w:tc>
        <w:tc>
          <w:tcPr>
            <w:tcW w:w="1113"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INT-28028/16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ZA B-36</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WŁODKOWICA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2016-07-16 17:39:53</w:t>
            </w:r>
          </w:p>
        </w:tc>
        <w:tc>
          <w:tcPr>
            <w:tcW w:w="56" w:type="dxa"/>
            <w:shd w:val="clear" w:color="auto" w:fill="auto"/>
            <w:tcMar>
              <w:top w:w="0" w:type="dxa"/>
              <w:left w:w="10" w:type="dxa"/>
              <w:bottom w:w="0" w:type="dxa"/>
              <w:right w:w="10" w:type="dxa"/>
            </w:tcMar>
          </w:tcPr>
          <w:p w:rsidR="007D4361">
            <w:pPr>
              <w:rPr>
                <w:sz w:val="16"/>
                <w:szCs w:val="16"/>
              </w:rPr>
            </w:pPr>
          </w:p>
        </w:tc>
      </w:tr>
    </w:tbl>
    <w:p>
      <w:pPr>
        <w:sectPr>
          <w:pgSz w:w="16838" w:h="11906"/>
          <w:pgMar w:top="567" w:right="567" w:bottom="567" w:left="567" w:header="708" w:footer="708" w:gutter="0"/>
          <w:pgNumType w:start="346"/>
          <w:cols w:space="708"/>
        </w:sectPr>
      </w:pPr>
    </w:p>
    <w:tbl>
      <w:tblPr>
        <w:tblStyle w:val="TableNormal"/>
        <w:tblW w:w="15250" w:type="dxa"/>
        <w:tblInd w:w="10" w:type="dxa"/>
        <w:tblLayout w:type="fixed"/>
        <w:tblCellMar>
          <w:top w:w="0" w:type="dxa"/>
          <w:left w:w="10" w:type="dxa"/>
          <w:bottom w:w="0" w:type="dxa"/>
          <w:right w:w="10" w:type="dxa"/>
        </w:tblCellMar>
        <w:tblLook w:val="0000"/>
      </w:tblPr>
      <w:tblGrid>
        <w:gridCol w:w="56"/>
        <w:gridCol w:w="612"/>
        <w:gridCol w:w="1225"/>
        <w:gridCol w:w="668"/>
        <w:gridCol w:w="445"/>
        <w:gridCol w:w="2282"/>
        <w:gridCol w:w="612"/>
        <w:gridCol w:w="2282"/>
        <w:gridCol w:w="2282"/>
        <w:gridCol w:w="1503"/>
        <w:gridCol w:w="334"/>
        <w:gridCol w:w="111"/>
        <w:gridCol w:w="1057"/>
        <w:gridCol w:w="1725"/>
        <w:gridCol w:w="56"/>
      </w:tblGrid>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val="restart"/>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13:13:41</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613</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2016-07-16 13:13:41</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INT-28028/16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ZA B-36</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WŁODKOWICA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2016-07-16 17:39:53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13:13:41</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614</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2016-07-16 16:27:36</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INT-28041/16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PRZY PERGOLI POJAZDY NA KOPERTACH DLA NIEPEŁNOSPRAWNYCH, ZA B-1 BEZ UPRAWNIEŃ</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MICKIEWICZA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2016-07-18 08:22:15</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16:27:36</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2782" w:type="dxa"/>
            <w:gridSpan w:val="2"/>
            <w:vMerge w:val="restart"/>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Strona: 44/73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5232" w:type="dxa"/>
            <w:gridSpan w:val="5"/>
            <w:vMerge w:val="restart"/>
            <w:shd w:val="clear" w:color="auto" w:fill="auto"/>
            <w:tcMar>
              <w:top w:w="0" w:type="dxa"/>
              <w:left w:w="10" w:type="dxa"/>
              <w:bottom w:w="0" w:type="dxa"/>
              <w:right w:w="10" w:type="dxa"/>
            </w:tcMar>
          </w:tcPr>
          <w:p w:rsidR="007D4361">
            <w:pPr>
              <w:rPr>
                <w:rFonts w:ascii="Arial" w:hAnsi="Arial"/>
                <w:color w:val="000000"/>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2782" w:type="dxa"/>
            <w:gridSpan w:val="2"/>
            <w:vMerge/>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5232" w:type="dxa"/>
            <w:gridSpan w:val="5"/>
            <w:vMerge/>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2893" w:type="dxa"/>
            <w:gridSpan w:val="3"/>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Created by Tomasz Beliczyński</w:t>
            </w:r>
          </w:p>
        </w:tc>
        <w:tc>
          <w:tcPr>
            <w:tcW w:w="56" w:type="dxa"/>
            <w:shd w:val="clear" w:color="auto" w:fill="auto"/>
            <w:tcMar>
              <w:top w:w="0" w:type="dxa"/>
              <w:left w:w="10" w:type="dxa"/>
              <w:bottom w:w="0" w:type="dxa"/>
              <w:right w:w="10" w:type="dxa"/>
            </w:tcMar>
          </w:tcPr>
          <w:p w:rsidR="007D4361">
            <w:pPr>
              <w:rPr>
                <w:sz w:val="16"/>
                <w:szCs w:val="16"/>
              </w:rPr>
            </w:pPr>
          </w:p>
        </w:tc>
      </w:tr>
    </w:tbl>
    <w:p>
      <w:pPr>
        <w:sectPr>
          <w:type w:val="nextPage"/>
          <w:pgSz w:w="16838" w:h="11906"/>
          <w:pgMar w:top="567" w:right="567" w:bottom="567" w:left="567" w:header="708" w:footer="708" w:gutter="0"/>
          <w:pgNumType w:start="347"/>
          <w:cols w:space="708"/>
          <w:titlePg w:val="0"/>
        </w:sectPr>
      </w:pPr>
    </w:p>
    <w:tbl>
      <w:tblPr>
        <w:tblStyle w:val="TableNormal"/>
        <w:tblW w:w="15250" w:type="dxa"/>
        <w:tblInd w:w="10" w:type="dxa"/>
        <w:tblLayout w:type="fixed"/>
        <w:tblCellMar>
          <w:top w:w="0" w:type="dxa"/>
          <w:left w:w="10" w:type="dxa"/>
          <w:bottom w:w="0" w:type="dxa"/>
          <w:right w:w="10" w:type="dxa"/>
        </w:tblCellMar>
        <w:tblLook w:val="0000"/>
      </w:tblPr>
      <w:tblGrid>
        <w:gridCol w:w="56"/>
        <w:gridCol w:w="612"/>
        <w:gridCol w:w="1225"/>
        <w:gridCol w:w="1113"/>
        <w:gridCol w:w="2282"/>
        <w:gridCol w:w="612"/>
        <w:gridCol w:w="2282"/>
        <w:gridCol w:w="2282"/>
        <w:gridCol w:w="1503"/>
        <w:gridCol w:w="334"/>
        <w:gridCol w:w="111"/>
        <w:gridCol w:w="1057"/>
        <w:gridCol w:w="1725"/>
        <w:gridCol w:w="56"/>
      </w:tblGrid>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L.p.</w:t>
            </w:r>
          </w:p>
        </w:tc>
        <w:tc>
          <w:tcPr>
            <w:tcW w:w="1225"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DataGodzina</w:t>
            </w:r>
          </w:p>
        </w:tc>
        <w:tc>
          <w:tcPr>
            <w:tcW w:w="1113"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Numer</w:t>
            </w:r>
          </w:p>
        </w:tc>
        <w:tc>
          <w:tcPr>
            <w:tcW w:w="2894"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Opis</w:t>
            </w:r>
          </w:p>
        </w:tc>
        <w:tc>
          <w:tcPr>
            <w:tcW w:w="228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Typ</w:t>
            </w:r>
          </w:p>
        </w:tc>
        <w:tc>
          <w:tcPr>
            <w:tcW w:w="228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Miejsce</w:t>
            </w:r>
          </w:p>
        </w:tc>
        <w:tc>
          <w:tcPr>
            <w:tcW w:w="1503"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Status</w:t>
            </w:r>
          </w:p>
        </w:tc>
        <w:tc>
          <w:tcPr>
            <w:tcW w:w="1502"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Kwota mandatu</w:t>
            </w:r>
          </w:p>
        </w:tc>
        <w:tc>
          <w:tcPr>
            <w:tcW w:w="1781"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Data zakończenia</w:t>
            </w: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615</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2016-07-16 16:27:36</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INT-28041/16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PRZY PERGOLI POJAZDY NA KOPERTACH DLA NIEPEŁNOSPRAWNYCH, ZA B-1 BEZ </w:t>
            </w:r>
            <w:r>
              <w:rPr>
                <w:rFonts w:ascii="Arial" w:hAnsi="Arial"/>
                <w:color w:val="000000"/>
                <w:sz w:val="16"/>
                <w:szCs w:val="16"/>
              </w:rPr>
              <w:t>UPRAWNIEŃ</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MICKIEWICZA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2016-07-18 08:22:15</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16:27:36</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616</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2016-07-16 16:34:42</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INT-28042/16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ZA B-36.</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KAZIMIERZA WIELKIEGO 45/</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2016-07-16 23:58:38</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16:34:42</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617</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2016-07-16 16:34:42</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INT-28042/16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ZA B-36.</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KAZIMIERZA WIELKIEGO 45/</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2016-07-16 23:58:38</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16:34:42</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618</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2016-07-16 16:47:42</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INT-28044/16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NIEPRAWIDŁOWE </w:t>
            </w:r>
            <w:r>
              <w:rPr>
                <w:rFonts w:ascii="Arial" w:hAnsi="Arial"/>
                <w:color w:val="000000"/>
                <w:sz w:val="16"/>
                <w:szCs w:val="16"/>
              </w:rPr>
              <w:t>PARKOWANIE POJAZDÓW.</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BULWAR DEDALA 13/</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WEZWANIE</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2016-07-16 18:18:16</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16:47:42</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619</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2016-07-16 17:59:07</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INT-28048/16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Kontrola nielegalnego handlu na terenie Parku Kulturowego.</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OŁAWSKA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2016-07-16 18:03:39</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16:05:00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620</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2016-07-16 18:19:46</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INT-28050/16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Realizacja zgłoszenia n/n mężczyzny o pojeździe parkującym na kopercie dla osoby niepełnosprawnej bez wymaganych uprawnień.</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LAWETY</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WITA STWOSZA 42/</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LAWETA</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2016-07-16 18:22:35</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15:35:00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621</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2016-07-16 21:59:21</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INT-28067/16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PARKOWANIE POJAZDÓW TAXI ZA B-36. </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MALARSKA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2016-07-17 00:46:46</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21:59:21</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622</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2016-07-17</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INT-28423/16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Spożywanie alkoholu w miejscu zabronionym.</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SPOŻYWANIE ALKOHOLU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ROGOWSKA 2/</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2016-07-18 21:14:08</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12:50:00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623</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2016-07-17</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INT-28156/16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spożywanie alkoholu w miejscu zabronionym.</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SPOŻYWANIE ALKOHOLU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PARK ZACHODNI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2016-07-19 12:31:32</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17:00:00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624</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2016-07-17</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INT-28162/16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spozywanie alkoholu w miejscu zabronionym.</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SPOŻYWANIE ALKOHOLU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NOWODWORSKA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2016-07-18 07:05:12</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12:00:00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625</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2016-07-17</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INT-28156/16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spożywanie alkoholu w miejscu zabronionym.</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SPOŻYWANIE ALKOHOLU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PARK ZACHODNI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2016-07-19 12:31:32</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17:00:00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626</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2016-07-17</w:t>
            </w:r>
          </w:p>
        </w:tc>
        <w:tc>
          <w:tcPr>
            <w:tcW w:w="1113"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INT-28170/16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palenie tytoniu na przystanku mpk.</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PALENIE TYTONIU W MIEJSCACH  ZABRONIONYCH</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MIŃSKA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2016-07-18 07:11:23</w:t>
            </w:r>
          </w:p>
        </w:tc>
        <w:tc>
          <w:tcPr>
            <w:tcW w:w="56" w:type="dxa"/>
            <w:shd w:val="clear" w:color="auto" w:fill="auto"/>
            <w:tcMar>
              <w:top w:w="0" w:type="dxa"/>
              <w:left w:w="10" w:type="dxa"/>
              <w:bottom w:w="0" w:type="dxa"/>
              <w:right w:w="10" w:type="dxa"/>
            </w:tcMar>
          </w:tcPr>
          <w:p w:rsidR="007D4361">
            <w:pPr>
              <w:rPr>
                <w:sz w:val="16"/>
                <w:szCs w:val="16"/>
              </w:rPr>
            </w:pPr>
          </w:p>
        </w:tc>
      </w:tr>
    </w:tbl>
    <w:p>
      <w:pPr>
        <w:sectPr>
          <w:pgSz w:w="16838" w:h="11906"/>
          <w:pgMar w:top="567" w:right="567" w:bottom="567" w:left="567" w:header="708" w:footer="708" w:gutter="0"/>
          <w:pgNumType w:start="348"/>
          <w:cols w:space="708"/>
        </w:sectPr>
      </w:pPr>
    </w:p>
    <w:tbl>
      <w:tblPr>
        <w:tblStyle w:val="TableNormal"/>
        <w:tblW w:w="15250" w:type="dxa"/>
        <w:tblInd w:w="10" w:type="dxa"/>
        <w:tblLayout w:type="fixed"/>
        <w:tblCellMar>
          <w:top w:w="0" w:type="dxa"/>
          <w:left w:w="10" w:type="dxa"/>
          <w:bottom w:w="0" w:type="dxa"/>
          <w:right w:w="10" w:type="dxa"/>
        </w:tblCellMar>
        <w:tblLook w:val="0000"/>
      </w:tblPr>
      <w:tblGrid>
        <w:gridCol w:w="56"/>
        <w:gridCol w:w="612"/>
        <w:gridCol w:w="1225"/>
        <w:gridCol w:w="668"/>
        <w:gridCol w:w="445"/>
        <w:gridCol w:w="2282"/>
        <w:gridCol w:w="612"/>
        <w:gridCol w:w="2282"/>
        <w:gridCol w:w="2282"/>
        <w:gridCol w:w="1503"/>
        <w:gridCol w:w="334"/>
        <w:gridCol w:w="111"/>
        <w:gridCol w:w="1057"/>
        <w:gridCol w:w="1725"/>
        <w:gridCol w:w="56"/>
      </w:tblGrid>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val="restart"/>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16:15:00</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627</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2016-07-17</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INT-28458/16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interwencja - 14 stoisk handlowych rostawionych na terenie gminy bez zezwolenia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PLAC ORLĄT LWOWSKICH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2016-07-19 07:29:37</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09:20:00</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628</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2016-07-17</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INT-28458/16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interwencja - 14 stoisk handlowych rostawionych na terenie gminy bez zezwolenia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PLAC ORLĄT LWOWSKICH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2016-07-19 07:29:37</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09:20:00</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2782" w:type="dxa"/>
            <w:gridSpan w:val="2"/>
            <w:vMerge w:val="restart"/>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Strona: </w:t>
            </w:r>
            <w:r>
              <w:rPr>
                <w:rFonts w:ascii="Arial" w:hAnsi="Arial"/>
                <w:color w:val="000000"/>
                <w:sz w:val="16"/>
                <w:szCs w:val="16"/>
              </w:rPr>
              <w:t>45/73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5232" w:type="dxa"/>
            <w:gridSpan w:val="5"/>
            <w:vMerge w:val="restart"/>
            <w:shd w:val="clear" w:color="auto" w:fill="auto"/>
            <w:tcMar>
              <w:top w:w="0" w:type="dxa"/>
              <w:left w:w="10" w:type="dxa"/>
              <w:bottom w:w="0" w:type="dxa"/>
              <w:right w:w="10" w:type="dxa"/>
            </w:tcMar>
          </w:tcPr>
          <w:p w:rsidR="007D4361">
            <w:pPr>
              <w:rPr>
                <w:rFonts w:ascii="Arial" w:hAnsi="Arial"/>
                <w:color w:val="000000"/>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2782" w:type="dxa"/>
            <w:gridSpan w:val="2"/>
            <w:vMerge/>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5232" w:type="dxa"/>
            <w:gridSpan w:val="5"/>
            <w:vMerge/>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2893" w:type="dxa"/>
            <w:gridSpan w:val="3"/>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Created by Tomasz Beliczyński</w:t>
            </w:r>
          </w:p>
        </w:tc>
        <w:tc>
          <w:tcPr>
            <w:tcW w:w="56" w:type="dxa"/>
            <w:shd w:val="clear" w:color="auto" w:fill="auto"/>
            <w:tcMar>
              <w:top w:w="0" w:type="dxa"/>
              <w:left w:w="10" w:type="dxa"/>
              <w:bottom w:w="0" w:type="dxa"/>
              <w:right w:w="10" w:type="dxa"/>
            </w:tcMar>
          </w:tcPr>
          <w:p w:rsidR="007D4361">
            <w:pPr>
              <w:rPr>
                <w:sz w:val="16"/>
                <w:szCs w:val="16"/>
              </w:rPr>
            </w:pPr>
          </w:p>
        </w:tc>
      </w:tr>
    </w:tbl>
    <w:p>
      <w:pPr>
        <w:sectPr>
          <w:type w:val="nextPage"/>
          <w:pgSz w:w="16838" w:h="11906"/>
          <w:pgMar w:top="567" w:right="567" w:bottom="567" w:left="567" w:header="708" w:footer="708" w:gutter="0"/>
          <w:pgNumType w:start="349"/>
          <w:cols w:space="708"/>
          <w:titlePg w:val="0"/>
        </w:sectPr>
      </w:pPr>
    </w:p>
    <w:tbl>
      <w:tblPr>
        <w:tblStyle w:val="TableNormal"/>
        <w:tblW w:w="15250" w:type="dxa"/>
        <w:tblInd w:w="10" w:type="dxa"/>
        <w:tblLayout w:type="fixed"/>
        <w:tblCellMar>
          <w:top w:w="0" w:type="dxa"/>
          <w:left w:w="10" w:type="dxa"/>
          <w:bottom w:w="0" w:type="dxa"/>
          <w:right w:w="10" w:type="dxa"/>
        </w:tblCellMar>
        <w:tblLook w:val="0000"/>
      </w:tblPr>
      <w:tblGrid>
        <w:gridCol w:w="56"/>
        <w:gridCol w:w="612"/>
        <w:gridCol w:w="1225"/>
        <w:gridCol w:w="1113"/>
        <w:gridCol w:w="2282"/>
        <w:gridCol w:w="612"/>
        <w:gridCol w:w="2282"/>
        <w:gridCol w:w="2282"/>
        <w:gridCol w:w="1503"/>
        <w:gridCol w:w="334"/>
        <w:gridCol w:w="111"/>
        <w:gridCol w:w="1057"/>
        <w:gridCol w:w="1725"/>
        <w:gridCol w:w="56"/>
      </w:tblGrid>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L.p.</w:t>
            </w:r>
          </w:p>
        </w:tc>
        <w:tc>
          <w:tcPr>
            <w:tcW w:w="1225"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DataGodzina</w:t>
            </w:r>
          </w:p>
        </w:tc>
        <w:tc>
          <w:tcPr>
            <w:tcW w:w="1113"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Numer</w:t>
            </w:r>
          </w:p>
        </w:tc>
        <w:tc>
          <w:tcPr>
            <w:tcW w:w="2894"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Opis</w:t>
            </w:r>
          </w:p>
        </w:tc>
        <w:tc>
          <w:tcPr>
            <w:tcW w:w="228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Typ</w:t>
            </w:r>
          </w:p>
        </w:tc>
        <w:tc>
          <w:tcPr>
            <w:tcW w:w="228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Miejsce</w:t>
            </w:r>
          </w:p>
        </w:tc>
        <w:tc>
          <w:tcPr>
            <w:tcW w:w="1503"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Status</w:t>
            </w:r>
          </w:p>
        </w:tc>
        <w:tc>
          <w:tcPr>
            <w:tcW w:w="1502"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Kwota mandatu</w:t>
            </w:r>
          </w:p>
        </w:tc>
        <w:tc>
          <w:tcPr>
            <w:tcW w:w="1781"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Data zakończenia</w:t>
            </w: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629</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2016-07-17</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INT-28462/16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handel kwiatami na terenie gminy</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SKARBOWCÓW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2016-07-19 07:34:09</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12:50:00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630</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2016-07-17 06:21:58</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INT-28078/16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Nieprawidłowe parkowanie pojazdu Ford Mondeo na całej szerokości chodnika za zakazem zatrzymywania "B-36".</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KRZYWOUSTEGO 269/</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2016-07-17 06:41:17</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06:21:58</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631</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2016-07-17 08:23:44</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INT-28084/16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pojazd Mercedes parkuje na całej szerokości chodnika, blokuje przejście pieszym</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PAWŁOWA 8/</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LAWETA</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2016-07-17 10:21:39</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08:23:44</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632</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2016-07-17 09:05:36</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INT-28085/16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przy wysepkach - przy Wrocławczyka - parkowanie pojazdów na chodniku, brak 1,5 m dla pieszychdodatkowo na wys. Wrocławczyka 36 - parkowanie za B-36</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POLAKA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2016-07-17</w:t>
            </w:r>
            <w:r>
              <w:rPr>
                <w:rFonts w:ascii="Arial" w:hAnsi="Arial"/>
                <w:i/>
                <w:color w:val="000000"/>
                <w:sz w:val="16"/>
                <w:szCs w:val="16"/>
              </w:rPr>
              <w:t xml:space="preserve"> 10:26:19</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09:05:36</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633</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2016-07-17 10:51:12</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INT-28092/16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pojazdów za B-36</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GAJOWA 8/10/</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LAWETA</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2016-07-17 15:31:42</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10:51:12</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634</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2016-07-17 10:51:12</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INT-28092/16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pojazdów za B-36</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GAJOWA 8/10/</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LAWETA</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2016-07-17 15:31:42</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10:51:12</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635</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2016-07-17 10:56:54</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INT-28093/16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za znakiem zakazu - 3 pojazdy</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ŁAZIENNA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LAWETA</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2016-07-17 16:46:29</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10:56:54</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636</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2016-07-17 11:28:28</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INT-28096/16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Promenada Staromiejska - pojazd Mercedes bus parkuje nw chodniku w ciągi pieszo - rowerowym</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ŚWIDNICKA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WEZWANIE</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 xml:space="preserve">2016-07-17 </w:t>
            </w:r>
            <w:r>
              <w:rPr>
                <w:rFonts w:ascii="Arial" w:hAnsi="Arial"/>
                <w:i/>
                <w:color w:val="000000"/>
                <w:sz w:val="16"/>
                <w:szCs w:val="16"/>
              </w:rPr>
              <w:t>16:03:11</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11:28:28</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637</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2016-07-17 12:36:21</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INT-28103/16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niezgodne z oznakowaniem</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PARTYNICKA 3-7/</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2016-07-17 12:37:52</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12:05:00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638</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2016-07-17 12:36:21</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INT-28103/16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niezgodne z oznakowaniem</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PARTYNICKA 3-7/</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2016-07-17 12:37:52</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12:05:00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639</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2016-07-17 13:32:52</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INT-28110/16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pojazd Mitsubishi parkuje w miejscu niewyznaczonym</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 xml:space="preserve">NIEPRAWIDŁOWE </w:t>
            </w:r>
            <w:r>
              <w:rPr>
                <w:rFonts w:ascii="Arial" w:hAnsi="Arial"/>
                <w:color w:val="000000"/>
                <w:sz w:val="16"/>
                <w:szCs w:val="16"/>
              </w:rPr>
              <w:t>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BULWAR DEDALA 19/</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WEZWANIE</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2016-07-17 14:17:35</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13:32:52</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640</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2016-07-17 15:19:14</w:t>
            </w:r>
          </w:p>
        </w:tc>
        <w:tc>
          <w:tcPr>
            <w:tcW w:w="1113"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INT-28116/16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a Kutrzeby na chodniku zaparkowany bus  - blokuje przejście pieszym</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DIAMENTOWA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OSTRZEŻENIE</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2016-07-17 18:50:36</w:t>
            </w:r>
          </w:p>
        </w:tc>
        <w:tc>
          <w:tcPr>
            <w:tcW w:w="56" w:type="dxa"/>
            <w:shd w:val="clear" w:color="auto" w:fill="auto"/>
            <w:tcMar>
              <w:top w:w="0" w:type="dxa"/>
              <w:left w:w="10" w:type="dxa"/>
              <w:bottom w:w="0" w:type="dxa"/>
              <w:right w:w="10" w:type="dxa"/>
            </w:tcMar>
          </w:tcPr>
          <w:p w:rsidR="007D4361">
            <w:pPr>
              <w:rPr>
                <w:sz w:val="16"/>
                <w:szCs w:val="16"/>
              </w:rPr>
            </w:pPr>
          </w:p>
        </w:tc>
      </w:tr>
    </w:tbl>
    <w:p>
      <w:pPr>
        <w:sectPr>
          <w:pgSz w:w="16838" w:h="11906"/>
          <w:pgMar w:top="567" w:right="567" w:bottom="567" w:left="567" w:header="708" w:footer="708" w:gutter="0"/>
          <w:pgNumType w:start="350"/>
          <w:cols w:space="708"/>
        </w:sectPr>
      </w:pPr>
    </w:p>
    <w:tbl>
      <w:tblPr>
        <w:tblStyle w:val="TableNormal"/>
        <w:tblW w:w="15250" w:type="dxa"/>
        <w:tblInd w:w="10" w:type="dxa"/>
        <w:tblLayout w:type="fixed"/>
        <w:tblCellMar>
          <w:top w:w="0" w:type="dxa"/>
          <w:left w:w="10" w:type="dxa"/>
          <w:bottom w:w="0" w:type="dxa"/>
          <w:right w:w="10" w:type="dxa"/>
        </w:tblCellMar>
        <w:tblLook w:val="0000"/>
      </w:tblPr>
      <w:tblGrid>
        <w:gridCol w:w="56"/>
        <w:gridCol w:w="612"/>
        <w:gridCol w:w="1225"/>
        <w:gridCol w:w="668"/>
        <w:gridCol w:w="445"/>
        <w:gridCol w:w="2282"/>
        <w:gridCol w:w="612"/>
        <w:gridCol w:w="2282"/>
        <w:gridCol w:w="2282"/>
        <w:gridCol w:w="1503"/>
        <w:gridCol w:w="334"/>
        <w:gridCol w:w="111"/>
        <w:gridCol w:w="1057"/>
        <w:gridCol w:w="1725"/>
        <w:gridCol w:w="56"/>
      </w:tblGrid>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val="restart"/>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15:19:14</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641</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2016-07-17 16:54:24</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INT-28127/16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a Łużycka na pasie ruchu zaparkowany bus - utrudnia przejazd</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OSOBOWICKA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WEZWANIE</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2016-07-17 17:10:46</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16:54:24</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642</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2016-07-17 19:28:24</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INT-28135/16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na przeciwko nr 8/10 parkowanie pojazdów za B-36</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GAJOWA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2016-07-17 21:26:16</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19:28:24</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2782" w:type="dxa"/>
            <w:gridSpan w:val="2"/>
            <w:vMerge w:val="restart"/>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Strona: 46/73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5232" w:type="dxa"/>
            <w:gridSpan w:val="5"/>
            <w:vMerge w:val="restart"/>
            <w:shd w:val="clear" w:color="auto" w:fill="auto"/>
            <w:tcMar>
              <w:top w:w="0" w:type="dxa"/>
              <w:left w:w="10" w:type="dxa"/>
              <w:bottom w:w="0" w:type="dxa"/>
              <w:right w:w="10" w:type="dxa"/>
            </w:tcMar>
          </w:tcPr>
          <w:p w:rsidR="007D4361">
            <w:pPr>
              <w:rPr>
                <w:rFonts w:ascii="Arial" w:hAnsi="Arial"/>
                <w:color w:val="000000"/>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2782" w:type="dxa"/>
            <w:gridSpan w:val="2"/>
            <w:vMerge/>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5232" w:type="dxa"/>
            <w:gridSpan w:val="5"/>
            <w:vMerge/>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2893" w:type="dxa"/>
            <w:gridSpan w:val="3"/>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Created by Tomasz Beliczyński</w:t>
            </w:r>
          </w:p>
        </w:tc>
        <w:tc>
          <w:tcPr>
            <w:tcW w:w="56" w:type="dxa"/>
            <w:shd w:val="clear" w:color="auto" w:fill="auto"/>
            <w:tcMar>
              <w:top w:w="0" w:type="dxa"/>
              <w:left w:w="10" w:type="dxa"/>
              <w:bottom w:w="0" w:type="dxa"/>
              <w:right w:w="10" w:type="dxa"/>
            </w:tcMar>
          </w:tcPr>
          <w:p w:rsidR="007D4361">
            <w:pPr>
              <w:rPr>
                <w:sz w:val="16"/>
                <w:szCs w:val="16"/>
              </w:rPr>
            </w:pPr>
          </w:p>
        </w:tc>
      </w:tr>
    </w:tbl>
    <w:p>
      <w:pPr>
        <w:sectPr>
          <w:type w:val="nextPage"/>
          <w:pgSz w:w="16838" w:h="11906"/>
          <w:pgMar w:top="567" w:right="567" w:bottom="567" w:left="567" w:header="708" w:footer="708" w:gutter="0"/>
          <w:pgNumType w:start="351"/>
          <w:cols w:space="708"/>
          <w:titlePg w:val="0"/>
        </w:sectPr>
      </w:pPr>
    </w:p>
    <w:tbl>
      <w:tblPr>
        <w:tblStyle w:val="TableNormal"/>
        <w:tblW w:w="15250" w:type="dxa"/>
        <w:tblInd w:w="10" w:type="dxa"/>
        <w:tblLayout w:type="fixed"/>
        <w:tblCellMar>
          <w:top w:w="0" w:type="dxa"/>
          <w:left w:w="10" w:type="dxa"/>
          <w:bottom w:w="0" w:type="dxa"/>
          <w:right w:w="10" w:type="dxa"/>
        </w:tblCellMar>
        <w:tblLook w:val="0000"/>
      </w:tblPr>
      <w:tblGrid>
        <w:gridCol w:w="56"/>
        <w:gridCol w:w="612"/>
        <w:gridCol w:w="1225"/>
        <w:gridCol w:w="1113"/>
        <w:gridCol w:w="2282"/>
        <w:gridCol w:w="612"/>
        <w:gridCol w:w="2282"/>
        <w:gridCol w:w="2282"/>
        <w:gridCol w:w="1503"/>
        <w:gridCol w:w="334"/>
        <w:gridCol w:w="111"/>
        <w:gridCol w:w="1057"/>
        <w:gridCol w:w="1725"/>
        <w:gridCol w:w="56"/>
      </w:tblGrid>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L.p.</w:t>
            </w:r>
          </w:p>
        </w:tc>
        <w:tc>
          <w:tcPr>
            <w:tcW w:w="1225"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DataGodzina</w:t>
            </w:r>
          </w:p>
        </w:tc>
        <w:tc>
          <w:tcPr>
            <w:tcW w:w="1113"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Numer</w:t>
            </w:r>
          </w:p>
        </w:tc>
        <w:tc>
          <w:tcPr>
            <w:tcW w:w="2894"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Opis</w:t>
            </w:r>
          </w:p>
        </w:tc>
        <w:tc>
          <w:tcPr>
            <w:tcW w:w="228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Typ</w:t>
            </w:r>
          </w:p>
        </w:tc>
        <w:tc>
          <w:tcPr>
            <w:tcW w:w="228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Miejsce</w:t>
            </w:r>
          </w:p>
        </w:tc>
        <w:tc>
          <w:tcPr>
            <w:tcW w:w="1503"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Status</w:t>
            </w:r>
          </w:p>
        </w:tc>
        <w:tc>
          <w:tcPr>
            <w:tcW w:w="1502"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Kwota mandatu</w:t>
            </w:r>
          </w:p>
        </w:tc>
        <w:tc>
          <w:tcPr>
            <w:tcW w:w="1781"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Data zakończenia</w:t>
            </w: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643</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2016-07-17 20:06:54</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INT-28138/16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NA POSTOJU TAXI.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KOMANDORSKA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2016-07-17 21:15:57</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20:06:54</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644</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2016-07-17 20:26:57</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INT-28141/16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POJAZDY ZA B-36. JADĄC OD UL. GROTA ROWECKIEGO</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IWASZKIEWICZA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2016-07-17 21:54:01</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20:26:57</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645</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2016-07-17 20:26:57</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INT-28141/16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POJAZDY ZA B-36. JADĄC OD UL. GROTA ROWECKIEGO</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IWASZKIEWICZA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2016-07-17 21:54:01</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20:26:57</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646</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2016-07-17 22:37:54</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INT-28142/16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NA WYS. NR 83 POJAZDY ZA B-36</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WIŚNIOWA 83/</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WEZWANIE</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2016-07-18 00:19:15</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22:37:54</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647</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2016-07-17 23:15:45</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INT-28145/16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POJAZDY NA ZAKAZIE PO LEWEJ STR. ULICY, STREFA RUCHU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IWASZKIEWICZA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 xml:space="preserve">2016-07-17 </w:t>
            </w:r>
            <w:r>
              <w:rPr>
                <w:rFonts w:ascii="Arial" w:hAnsi="Arial"/>
                <w:i/>
                <w:color w:val="000000"/>
                <w:sz w:val="16"/>
                <w:szCs w:val="16"/>
              </w:rPr>
              <w:t>23:58:15</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23:15:45</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648</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2016-07-17 23:15:45</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INT-28145/16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POJAZDY NA ZAKAZIE PO LEWEJ STR. ULICY, STREFA RUCHU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IWASZKIEWICZA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2016-07-17 23:58:15</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23:15:45</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649</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2016-07-18</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INT-28457/16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SPOŻYWANIE ALKOHOLU W MIEJSCU ZABRONIONYM</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SPOŻYWANIE ALKOHOLU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JEDNOŚCI NARODOWEJ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2016-07-19 07:29:13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20:20:00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650</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2016-07-18</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INT-28464/16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SPOŻYWANIE ALKOHOLU W MIEJSCU ZABRONIONYM</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SPOŻYWANIE ALKOHOLU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SKŁODOWSKIEJ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2016-07-19 07:33:55</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17:05:00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651</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2016-07-18</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INT-28472/16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SPOZYWANIE ALKOHOLU W MIEJSCU ZABRONIONYM</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SPOŻYWANIE ALKOHOLU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WYSPA SŁODOWA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2016-07-19 07:39:35</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20:00:00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652</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2016-07-18</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INT-28497/16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SPOŻYWANIE ALKOHOLU W MIEJSCU ZABRONIONYM</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SPOŻYWANIE ALKOHOLU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GĘSIA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2016-07-19 08:43:11</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17:50:00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653</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2016-07-18</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INT-28359/16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stalowa 1 a krucza stoi biały bus na trawniku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 xml:space="preserve">NISZCZENIE </w:t>
            </w:r>
            <w:r>
              <w:rPr>
                <w:rFonts w:ascii="Arial" w:hAnsi="Arial"/>
                <w:color w:val="000000"/>
                <w:sz w:val="16"/>
                <w:szCs w:val="16"/>
              </w:rPr>
              <w:t>ZIELENI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STALOWA 1/</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2016-07-18 18:53:07</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17:24:27</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654</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2016-07-18</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INT-28477/16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WYPROWADZANIE PSA BEZ NAKAZANYCHŚRODKÓW OSTROŻNOŚCI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PIES</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SKWER SKACZĄCEJ GWIAZDY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2016-07-19 07:56:41</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19:15:00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655</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2016-07-18</w:t>
            </w:r>
          </w:p>
        </w:tc>
        <w:tc>
          <w:tcPr>
            <w:tcW w:w="1113"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INT-28495/16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ROZKLEJANIE PLAKATÓW W MIEJSCU ZABRONIONYM</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PLAKATY (REKLAMY)</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SKŁODOWSKIEJ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2016-07-19 08:39:45</w:t>
            </w:r>
          </w:p>
        </w:tc>
        <w:tc>
          <w:tcPr>
            <w:tcW w:w="56" w:type="dxa"/>
            <w:shd w:val="clear" w:color="auto" w:fill="auto"/>
            <w:tcMar>
              <w:top w:w="0" w:type="dxa"/>
              <w:left w:w="10" w:type="dxa"/>
              <w:bottom w:w="0" w:type="dxa"/>
              <w:right w:w="10" w:type="dxa"/>
            </w:tcMar>
          </w:tcPr>
          <w:p w:rsidR="007D4361">
            <w:pPr>
              <w:rPr>
                <w:sz w:val="16"/>
                <w:szCs w:val="16"/>
              </w:rPr>
            </w:pPr>
          </w:p>
        </w:tc>
      </w:tr>
    </w:tbl>
    <w:p>
      <w:pPr>
        <w:sectPr>
          <w:pgSz w:w="16838" w:h="11906"/>
          <w:pgMar w:top="567" w:right="567" w:bottom="567" w:left="567" w:header="708" w:footer="708" w:gutter="0"/>
          <w:pgNumType w:start="352"/>
          <w:cols w:space="708"/>
        </w:sectPr>
      </w:pPr>
    </w:p>
    <w:tbl>
      <w:tblPr>
        <w:tblStyle w:val="TableNormal"/>
        <w:tblW w:w="15250" w:type="dxa"/>
        <w:tblInd w:w="10" w:type="dxa"/>
        <w:tblLayout w:type="fixed"/>
        <w:tblCellMar>
          <w:top w:w="0" w:type="dxa"/>
          <w:left w:w="10" w:type="dxa"/>
          <w:bottom w:w="0" w:type="dxa"/>
          <w:right w:w="10" w:type="dxa"/>
        </w:tblCellMar>
        <w:tblLook w:val="0000"/>
      </w:tblPr>
      <w:tblGrid>
        <w:gridCol w:w="56"/>
        <w:gridCol w:w="612"/>
        <w:gridCol w:w="1225"/>
        <w:gridCol w:w="668"/>
        <w:gridCol w:w="445"/>
        <w:gridCol w:w="2282"/>
        <w:gridCol w:w="612"/>
        <w:gridCol w:w="2282"/>
        <w:gridCol w:w="2282"/>
        <w:gridCol w:w="1503"/>
        <w:gridCol w:w="334"/>
        <w:gridCol w:w="111"/>
        <w:gridCol w:w="1057"/>
        <w:gridCol w:w="1725"/>
        <w:gridCol w:w="56"/>
      </w:tblGrid>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val="restart"/>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23:55:00</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656</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2016-07-18</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INT-28336/16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DWA POJAZDY NA ZAKAZIE UNIEMOŻLIWIAJĄCE WYJAZD Z </w:t>
            </w:r>
            <w:r>
              <w:rPr>
                <w:rFonts w:ascii="Arial" w:hAnsi="Arial"/>
                <w:color w:val="000000"/>
                <w:sz w:val="16"/>
                <w:szCs w:val="16"/>
              </w:rPr>
              <w:t>PARKINGU - CZARNY MERCEDES I SREBRNY NISSAN</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PLAC SOLNY 14-15/</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2016-07-18 14:59:49</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14:00:08</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2782" w:type="dxa"/>
            <w:gridSpan w:val="2"/>
            <w:vMerge w:val="restart"/>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Strona: 47/73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5232" w:type="dxa"/>
            <w:gridSpan w:val="5"/>
            <w:vMerge w:val="restart"/>
            <w:shd w:val="clear" w:color="auto" w:fill="auto"/>
            <w:tcMar>
              <w:top w:w="0" w:type="dxa"/>
              <w:left w:w="10" w:type="dxa"/>
              <w:bottom w:w="0" w:type="dxa"/>
              <w:right w:w="10" w:type="dxa"/>
            </w:tcMar>
          </w:tcPr>
          <w:p w:rsidR="007D4361">
            <w:pPr>
              <w:rPr>
                <w:rFonts w:ascii="Arial" w:hAnsi="Arial"/>
                <w:color w:val="000000"/>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2782" w:type="dxa"/>
            <w:gridSpan w:val="2"/>
            <w:vMerge/>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5232" w:type="dxa"/>
            <w:gridSpan w:val="5"/>
            <w:vMerge/>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2893" w:type="dxa"/>
            <w:gridSpan w:val="3"/>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 xml:space="preserve">Created by </w:t>
            </w:r>
            <w:r>
              <w:rPr>
                <w:rFonts w:ascii="Arial" w:hAnsi="Arial"/>
                <w:i/>
                <w:color w:val="000000"/>
                <w:sz w:val="16"/>
                <w:szCs w:val="16"/>
              </w:rPr>
              <w:t>Tomasz Beliczyński</w:t>
            </w:r>
          </w:p>
        </w:tc>
        <w:tc>
          <w:tcPr>
            <w:tcW w:w="56" w:type="dxa"/>
            <w:shd w:val="clear" w:color="auto" w:fill="auto"/>
            <w:tcMar>
              <w:top w:w="0" w:type="dxa"/>
              <w:left w:w="10" w:type="dxa"/>
              <w:bottom w:w="0" w:type="dxa"/>
              <w:right w:w="10" w:type="dxa"/>
            </w:tcMar>
          </w:tcPr>
          <w:p w:rsidR="007D4361">
            <w:pPr>
              <w:rPr>
                <w:sz w:val="16"/>
                <w:szCs w:val="16"/>
              </w:rPr>
            </w:pPr>
          </w:p>
        </w:tc>
      </w:tr>
    </w:tbl>
    <w:p>
      <w:pPr>
        <w:sectPr>
          <w:type w:val="nextPage"/>
          <w:pgSz w:w="16838" w:h="11906"/>
          <w:pgMar w:top="567" w:right="567" w:bottom="567" w:left="567" w:header="708" w:footer="708" w:gutter="0"/>
          <w:pgNumType w:start="353"/>
          <w:cols w:space="708"/>
          <w:titlePg w:val="0"/>
        </w:sectPr>
      </w:pPr>
    </w:p>
    <w:tbl>
      <w:tblPr>
        <w:tblStyle w:val="TableNormal"/>
        <w:tblW w:w="15250" w:type="dxa"/>
        <w:tblInd w:w="10" w:type="dxa"/>
        <w:tblLayout w:type="fixed"/>
        <w:tblCellMar>
          <w:top w:w="0" w:type="dxa"/>
          <w:left w:w="10" w:type="dxa"/>
          <w:bottom w:w="0" w:type="dxa"/>
          <w:right w:w="10" w:type="dxa"/>
        </w:tblCellMar>
        <w:tblLook w:val="0000"/>
      </w:tblPr>
      <w:tblGrid>
        <w:gridCol w:w="56"/>
        <w:gridCol w:w="612"/>
        <w:gridCol w:w="1225"/>
        <w:gridCol w:w="1113"/>
        <w:gridCol w:w="2282"/>
        <w:gridCol w:w="612"/>
        <w:gridCol w:w="2282"/>
        <w:gridCol w:w="2282"/>
        <w:gridCol w:w="1503"/>
        <w:gridCol w:w="334"/>
        <w:gridCol w:w="111"/>
        <w:gridCol w:w="1057"/>
        <w:gridCol w:w="1725"/>
        <w:gridCol w:w="56"/>
      </w:tblGrid>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L.p.</w:t>
            </w:r>
          </w:p>
        </w:tc>
        <w:tc>
          <w:tcPr>
            <w:tcW w:w="1225"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DataGodzina</w:t>
            </w:r>
          </w:p>
        </w:tc>
        <w:tc>
          <w:tcPr>
            <w:tcW w:w="1113"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Numer</w:t>
            </w:r>
          </w:p>
        </w:tc>
        <w:tc>
          <w:tcPr>
            <w:tcW w:w="2894"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Opis</w:t>
            </w:r>
          </w:p>
        </w:tc>
        <w:tc>
          <w:tcPr>
            <w:tcW w:w="228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Typ</w:t>
            </w:r>
          </w:p>
        </w:tc>
        <w:tc>
          <w:tcPr>
            <w:tcW w:w="228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Miejsce</w:t>
            </w:r>
          </w:p>
        </w:tc>
        <w:tc>
          <w:tcPr>
            <w:tcW w:w="1503"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Status</w:t>
            </w:r>
          </w:p>
        </w:tc>
        <w:tc>
          <w:tcPr>
            <w:tcW w:w="1502"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Kwota mandatu</w:t>
            </w:r>
          </w:p>
        </w:tc>
        <w:tc>
          <w:tcPr>
            <w:tcW w:w="1781"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Data zakończenia</w:t>
            </w: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657</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2016-07-18</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INT-28198/16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NA UL. GRABISZYŃSKIEJ NA PASIE DO SKRĘTU W PRAWO W UL. KOLEJOWĄ NA ZAKAZIE STOJĄ 4 POJAZDY - TRZEBA SKRĘCAĆ Z PASA PROSTO</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GRABISZYŃSKA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2016-07-18 10:27:00</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08:30:31</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658</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2016-07-18</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INT-28239/16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KRĘTA , OŁBIŃSKA - 2 POJAZDY NA ZAKAZIE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KRĘTA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2016-07-18 12:21:36</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11:14:08</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659</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2016-07-18</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INT-28348/16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na wysokości numeru 116 stoją 3 auta na całej szerokości chodnika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KRZEMIENIECKA 116/</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2016-07-18 17:07:35</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15:58:52</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660</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2016-07-18</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INT-28198/16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NA UL. </w:t>
            </w:r>
            <w:r>
              <w:rPr>
                <w:rFonts w:ascii="Arial" w:hAnsi="Arial"/>
                <w:color w:val="000000"/>
                <w:sz w:val="16"/>
                <w:szCs w:val="16"/>
              </w:rPr>
              <w:t>GRABISZYŃSKIEJ NA PASIE DO SKRĘTU W PRAWO W UL. KOLEJOWĄ NA ZAKAZIE STOJĄ 4 POJAZDY - TRZEBA SKRĘCAĆ Z PASA PROSTO</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GRABISZYŃSKA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2016-07-18 10:27:00</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08:30:31</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661</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2016-07-18</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INT-28241/16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PRZY SZKOLE </w:t>
            </w:r>
            <w:r>
              <w:rPr>
                <w:rFonts w:ascii="Arial" w:hAnsi="Arial"/>
                <w:color w:val="000000"/>
                <w:sz w:val="16"/>
                <w:szCs w:val="16"/>
              </w:rPr>
              <w:t>ZAWODOWEJ ZA PARKINGIEM ZA ZNAKIEM ZAKAZU STOJĄ DWA AUTA - JEDEN TO AUDI COMBI GRANATOWY</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WIŚNIOWA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2016-07-18 13:29:15</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11:33:13</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662</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2016-07-18</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INT-28199/16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HANDEL BIELIZNĄ I CIUCHAMI NA CHODNIUKU </w:t>
            </w:r>
            <w:r>
              <w:rPr>
                <w:rFonts w:ascii="Arial" w:hAnsi="Arial"/>
                <w:color w:val="000000"/>
                <w:sz w:val="16"/>
                <w:szCs w:val="16"/>
              </w:rPr>
              <w:t xml:space="preserve">PRZY  SKRZYŻOWANIU UL. SĄDOWEJ A PIŁSUDSKIEGO - UTRUDNIONY RYCH PIESZYCH.Kolejne zgłoszenie o godz. 09.48 </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SĄDOWA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2016-07-18 11:46:24</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08:33:48</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663</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2016-07-18</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INT-28446/16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pojazdów w miejscu obowiązywania</w:t>
            </w:r>
            <w:r>
              <w:rPr>
                <w:rFonts w:ascii="Arial" w:hAnsi="Arial"/>
                <w:color w:val="000000"/>
                <w:sz w:val="16"/>
                <w:szCs w:val="16"/>
              </w:rPr>
              <w:t xml:space="preserve"> znaku B-36</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BLOKADA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WŁODKOWICA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2016-07-19 07:18:02</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21:30:00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664</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2016-07-18</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INT-28613/16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za B-36</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BLOKADA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BERNARDYŃSKA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2016-07-19 18:17:21</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15:30:00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665</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2016-07-18</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INT-28446/16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pojazdów w miejscu obowiązywania znaku B-36</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BLOKADA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WŁODKOWICA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2016-07-19 07:18:02</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21:30:00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666</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2016-07-18</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INT-28475/16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niestosowanie się do b-1</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BEZPIECZEŃSTWO W KOMUNIKACJI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MOSTY MŁYŃSKIE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2016-07-19 07:51:09</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10:25:00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667</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2016-07-18</w:t>
            </w:r>
          </w:p>
        </w:tc>
        <w:tc>
          <w:tcPr>
            <w:tcW w:w="1113"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INT-28494/16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NIESTOSOWANIE SIĘ DO B-1</w:t>
            </w:r>
          </w:p>
        </w:tc>
        <w:tc>
          <w:tcPr>
            <w:tcW w:w="2282" w:type="dxa"/>
            <w:shd w:val="clear" w:color="auto" w:fill="auto"/>
            <w:tcMar>
              <w:top w:w="0" w:type="dxa"/>
              <w:left w:w="10" w:type="dxa"/>
              <w:bottom w:w="0" w:type="dxa"/>
              <w:right w:w="10" w:type="dxa"/>
            </w:tcMar>
            <w:vAlign w:val="center"/>
          </w:tcPr>
          <w:p w:rsidR="007D4361">
            <w:pPr>
              <w:spacing w:after="0"/>
              <w:rPr>
                <w:rFonts w:ascii="Arial" w:hAnsi="Arial"/>
                <w:color w:val="000000"/>
                <w:sz w:val="16"/>
                <w:szCs w:val="16"/>
              </w:rPr>
            </w:pPr>
            <w:r>
              <w:rPr>
                <w:rFonts w:ascii="Arial" w:hAnsi="Arial"/>
                <w:color w:val="000000"/>
                <w:sz w:val="16"/>
                <w:szCs w:val="16"/>
              </w:rPr>
              <w:t xml:space="preserve">BEZPIECZEŃSTWO W </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MICKIEWICZA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2016-07-19 08:30:01</w:t>
            </w:r>
          </w:p>
        </w:tc>
        <w:tc>
          <w:tcPr>
            <w:tcW w:w="56" w:type="dxa"/>
            <w:shd w:val="clear" w:color="auto" w:fill="auto"/>
            <w:tcMar>
              <w:top w:w="0" w:type="dxa"/>
              <w:left w:w="10" w:type="dxa"/>
              <w:bottom w:w="0" w:type="dxa"/>
              <w:right w:w="10" w:type="dxa"/>
            </w:tcMar>
          </w:tcPr>
          <w:p w:rsidR="007D4361">
            <w:pPr>
              <w:rPr>
                <w:sz w:val="16"/>
                <w:szCs w:val="16"/>
              </w:rPr>
            </w:pPr>
          </w:p>
        </w:tc>
      </w:tr>
    </w:tbl>
    <w:p>
      <w:pPr>
        <w:sectPr>
          <w:pgSz w:w="16838" w:h="11906"/>
          <w:pgMar w:top="567" w:right="567" w:bottom="567" w:left="567" w:header="708" w:footer="708" w:gutter="0"/>
          <w:pgNumType w:start="354"/>
          <w:cols w:space="708"/>
        </w:sectPr>
      </w:pPr>
    </w:p>
    <w:tbl>
      <w:tblPr>
        <w:tblStyle w:val="TableNormal"/>
        <w:tblW w:w="15250" w:type="dxa"/>
        <w:tblInd w:w="10" w:type="dxa"/>
        <w:tblLayout w:type="fixed"/>
        <w:tblCellMar>
          <w:top w:w="0" w:type="dxa"/>
          <w:left w:w="10" w:type="dxa"/>
          <w:bottom w:w="0" w:type="dxa"/>
          <w:right w:w="10" w:type="dxa"/>
        </w:tblCellMar>
        <w:tblLook w:val="0000"/>
      </w:tblPr>
      <w:tblGrid>
        <w:gridCol w:w="56"/>
        <w:gridCol w:w="612"/>
        <w:gridCol w:w="1225"/>
        <w:gridCol w:w="668"/>
        <w:gridCol w:w="445"/>
        <w:gridCol w:w="2282"/>
        <w:gridCol w:w="612"/>
        <w:gridCol w:w="2282"/>
        <w:gridCol w:w="2282"/>
        <w:gridCol w:w="1503"/>
        <w:gridCol w:w="334"/>
        <w:gridCol w:w="111"/>
        <w:gridCol w:w="1057"/>
        <w:gridCol w:w="1725"/>
        <w:gridCol w:w="56"/>
      </w:tblGrid>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tc>
        <w:tc>
          <w:tcPr>
            <w:tcW w:w="1225" w:type="dxa"/>
            <w:shd w:val="clear" w:color="auto" w:fill="auto"/>
            <w:tcMar>
              <w:top w:w="0" w:type="dxa"/>
              <w:left w:w="10" w:type="dxa"/>
              <w:bottom w:w="0" w:type="dxa"/>
              <w:right w:w="10" w:type="dxa"/>
            </w:tcMar>
          </w:tcPr>
          <w:p/>
        </w:tc>
        <w:tc>
          <w:tcPr>
            <w:tcW w:w="1113" w:type="dxa"/>
            <w:gridSpan w:val="2"/>
            <w:vMerge w:val="restart"/>
            <w:shd w:val="clear" w:color="auto" w:fill="auto"/>
            <w:tcMar>
              <w:top w:w="0" w:type="dxa"/>
              <w:left w:w="10" w:type="dxa"/>
              <w:bottom w:w="0" w:type="dxa"/>
              <w:right w:w="10" w:type="dxa"/>
            </w:tcMar>
            <w:vAlign w:val="center"/>
          </w:tcPr>
          <w:p/>
        </w:tc>
        <w:tc>
          <w:tcPr>
            <w:tcW w:w="2894" w:type="dxa"/>
            <w:gridSpan w:val="2"/>
            <w:shd w:val="clear" w:color="auto" w:fill="auto"/>
            <w:tcMar>
              <w:top w:w="0" w:type="dxa"/>
              <w:left w:w="10" w:type="dxa"/>
              <w:bottom w:w="0" w:type="dxa"/>
              <w:right w:w="10" w:type="dxa"/>
            </w:tcMar>
          </w:tcPr>
          <w:p/>
        </w:tc>
        <w:tc>
          <w:tcPr>
            <w:tcW w:w="2282" w:type="dxa"/>
            <w:shd w:val="clear" w:color="auto" w:fill="auto"/>
            <w:tcMar>
              <w:top w:w="0" w:type="dxa"/>
              <w:left w:w="10" w:type="dxa"/>
              <w:bottom w:w="0" w:type="dxa"/>
              <w:right w:w="10" w:type="dxa"/>
            </w:tcMar>
            <w:vAlign w:val="center"/>
          </w:tcPr>
          <w:p w:rsidR="007D4361">
            <w:pPr>
              <w:spacing w:before="0"/>
              <w:rPr>
                <w:rFonts w:ascii="Arial" w:hAnsi="Arial"/>
                <w:color w:val="000000"/>
                <w:sz w:val="16"/>
                <w:szCs w:val="16"/>
              </w:rPr>
            </w:pPr>
            <w:r>
              <w:rPr>
                <w:rFonts w:ascii="Arial" w:hAnsi="Arial"/>
                <w:color w:val="000000"/>
                <w:sz w:val="16"/>
                <w:szCs w:val="16"/>
              </w:rPr>
              <w:t>KOMUNIKACJI</w:t>
            </w:r>
          </w:p>
        </w:tc>
        <w:tc>
          <w:tcPr>
            <w:tcW w:w="2282" w:type="dxa"/>
            <w:shd w:val="clear" w:color="auto" w:fill="auto"/>
            <w:tcMar>
              <w:top w:w="0" w:type="dxa"/>
              <w:left w:w="10" w:type="dxa"/>
              <w:bottom w:w="0" w:type="dxa"/>
              <w:right w:w="10" w:type="dxa"/>
            </w:tcMar>
            <w:vAlign w:val="center"/>
          </w:tcPr>
          <w:p/>
        </w:tc>
        <w:tc>
          <w:tcPr>
            <w:tcW w:w="1503" w:type="dxa"/>
            <w:shd w:val="clear" w:color="auto" w:fill="auto"/>
            <w:tcMar>
              <w:top w:w="0" w:type="dxa"/>
              <w:left w:w="10" w:type="dxa"/>
              <w:bottom w:w="0" w:type="dxa"/>
              <w:right w:w="10" w:type="dxa"/>
            </w:tcMar>
            <w:vAlign w:val="center"/>
          </w:tcPr>
          <w:p/>
        </w:tc>
        <w:tc>
          <w:tcPr>
            <w:tcW w:w="1502" w:type="dxa"/>
            <w:gridSpan w:val="3"/>
            <w:shd w:val="clear" w:color="auto" w:fill="auto"/>
            <w:tcMar>
              <w:top w:w="0" w:type="dxa"/>
              <w:left w:w="10" w:type="dxa"/>
              <w:bottom w:w="0" w:type="dxa"/>
              <w:right w:w="10" w:type="dxa"/>
            </w:tcMar>
            <w:vAlign w:val="center"/>
          </w:tcPr>
          <w:p/>
        </w:tc>
        <w:tc>
          <w:tcPr>
            <w:tcW w:w="1725" w:type="dxa"/>
            <w:shd w:val="clear" w:color="auto" w:fill="auto"/>
            <w:tcMar>
              <w:top w:w="0" w:type="dxa"/>
              <w:left w:w="10" w:type="dxa"/>
              <w:bottom w:w="0" w:type="dxa"/>
              <w:right w:w="10" w:type="dxa"/>
            </w:tcMar>
            <w:vAlign w:val="center"/>
          </w:tcPr>
          <w:p/>
        </w:tc>
        <w:tc>
          <w:tcPr>
            <w:tcW w:w="56" w:type="dxa"/>
            <w:shd w:val="clear" w:color="auto" w:fill="auto"/>
            <w:tcMar>
              <w:top w:w="0" w:type="dxa"/>
              <w:left w:w="10" w:type="dxa"/>
              <w:bottom w:w="0" w:type="dxa"/>
              <w:right w:w="10" w:type="dxa"/>
            </w:tcMar>
          </w:tc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23:00:00</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668</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2016-07-18 05:36:14</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INT-28149/16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NA WYS. DOMU WESELNEGO PARKOWANIE NA DRODZE DLA ROWERÓW ORAZ ZA B-36</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OKULICKIEGO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2016-07-22 07:19:37</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05:36:14</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669</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2016-07-18 06:34:39</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INT-28150/16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POJAZDY ZA ZAKAZEM </w:t>
            </w:r>
            <w:r>
              <w:rPr>
                <w:rFonts w:ascii="Arial" w:hAnsi="Arial"/>
                <w:color w:val="000000"/>
                <w:sz w:val="16"/>
                <w:szCs w:val="16"/>
              </w:rPr>
              <w:t>ZATRZYMYWANIA (OBIE STR. ULICY).Koljene zgłoszenie o godz. 09.59 z tel. nr 606648450</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CZAJKOWSKIEGO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2016-07-18 10:58:07</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10:45:00</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670</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2016-07-18 06:34:39</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INT-28150/16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POJAZDY ZA ZAKAZEM </w:t>
            </w:r>
            <w:r>
              <w:rPr>
                <w:rFonts w:ascii="Arial" w:hAnsi="Arial"/>
                <w:color w:val="000000"/>
                <w:sz w:val="16"/>
                <w:szCs w:val="16"/>
              </w:rPr>
              <w:t xml:space="preserve">ZATRZYMYWANIA (OBIE STR. ULICY).Koljene zgłoszenie o godz. 09.59 </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CZAJKOWSKIEGO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2016-07-18 10:58:07</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10:45:00</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2782" w:type="dxa"/>
            <w:gridSpan w:val="2"/>
            <w:vMerge w:val="restart"/>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Strona: 48/73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5232" w:type="dxa"/>
            <w:gridSpan w:val="5"/>
            <w:vMerge w:val="restart"/>
            <w:shd w:val="clear" w:color="auto" w:fill="auto"/>
            <w:tcMar>
              <w:top w:w="0" w:type="dxa"/>
              <w:left w:w="10" w:type="dxa"/>
              <w:bottom w:w="0" w:type="dxa"/>
              <w:right w:w="10" w:type="dxa"/>
            </w:tcMar>
          </w:tcPr>
          <w:p w:rsidR="007D4361">
            <w:pPr>
              <w:rPr>
                <w:rFonts w:ascii="Arial" w:hAnsi="Arial"/>
                <w:color w:val="000000"/>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2782" w:type="dxa"/>
            <w:gridSpan w:val="2"/>
            <w:vMerge/>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5232" w:type="dxa"/>
            <w:gridSpan w:val="5"/>
            <w:vMerge/>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2893" w:type="dxa"/>
            <w:gridSpan w:val="3"/>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Created by Tomasz Beliczyński</w:t>
            </w:r>
          </w:p>
        </w:tc>
        <w:tc>
          <w:tcPr>
            <w:tcW w:w="56" w:type="dxa"/>
            <w:shd w:val="clear" w:color="auto" w:fill="auto"/>
            <w:tcMar>
              <w:top w:w="0" w:type="dxa"/>
              <w:left w:w="10" w:type="dxa"/>
              <w:bottom w:w="0" w:type="dxa"/>
              <w:right w:w="10" w:type="dxa"/>
            </w:tcMar>
          </w:tcPr>
          <w:p w:rsidR="007D4361">
            <w:pPr>
              <w:rPr>
                <w:sz w:val="16"/>
                <w:szCs w:val="16"/>
              </w:rPr>
            </w:pPr>
          </w:p>
        </w:tc>
      </w:tr>
    </w:tbl>
    <w:p>
      <w:pPr>
        <w:sectPr>
          <w:type w:val="nextPage"/>
          <w:pgSz w:w="16838" w:h="11906"/>
          <w:pgMar w:top="567" w:right="567" w:bottom="567" w:left="567" w:header="708" w:footer="708" w:gutter="0"/>
          <w:pgNumType w:start="355"/>
          <w:cols w:space="708"/>
          <w:titlePg w:val="0"/>
        </w:sectPr>
      </w:pPr>
    </w:p>
    <w:tbl>
      <w:tblPr>
        <w:tblStyle w:val="TableNormal"/>
        <w:tblW w:w="15250" w:type="dxa"/>
        <w:tblInd w:w="10" w:type="dxa"/>
        <w:tblLayout w:type="fixed"/>
        <w:tblCellMar>
          <w:top w:w="0" w:type="dxa"/>
          <w:left w:w="10" w:type="dxa"/>
          <w:bottom w:w="0" w:type="dxa"/>
          <w:right w:w="10" w:type="dxa"/>
        </w:tblCellMar>
        <w:tblLook w:val="0000"/>
      </w:tblPr>
      <w:tblGrid>
        <w:gridCol w:w="56"/>
        <w:gridCol w:w="612"/>
        <w:gridCol w:w="1225"/>
        <w:gridCol w:w="1113"/>
        <w:gridCol w:w="2282"/>
        <w:gridCol w:w="612"/>
        <w:gridCol w:w="2282"/>
        <w:gridCol w:w="2282"/>
        <w:gridCol w:w="1503"/>
        <w:gridCol w:w="334"/>
        <w:gridCol w:w="111"/>
        <w:gridCol w:w="1057"/>
        <w:gridCol w:w="1725"/>
        <w:gridCol w:w="56"/>
      </w:tblGrid>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L.p.</w:t>
            </w:r>
          </w:p>
        </w:tc>
        <w:tc>
          <w:tcPr>
            <w:tcW w:w="1225"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DataGodzina</w:t>
            </w:r>
          </w:p>
        </w:tc>
        <w:tc>
          <w:tcPr>
            <w:tcW w:w="1113"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Numer</w:t>
            </w:r>
          </w:p>
        </w:tc>
        <w:tc>
          <w:tcPr>
            <w:tcW w:w="2894"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Opis</w:t>
            </w:r>
          </w:p>
        </w:tc>
        <w:tc>
          <w:tcPr>
            <w:tcW w:w="228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Typ</w:t>
            </w:r>
          </w:p>
        </w:tc>
        <w:tc>
          <w:tcPr>
            <w:tcW w:w="228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Miejsce</w:t>
            </w:r>
          </w:p>
        </w:tc>
        <w:tc>
          <w:tcPr>
            <w:tcW w:w="1503"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Status</w:t>
            </w:r>
          </w:p>
        </w:tc>
        <w:tc>
          <w:tcPr>
            <w:tcW w:w="1502"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Kwota mandatu</w:t>
            </w:r>
          </w:p>
        </w:tc>
        <w:tc>
          <w:tcPr>
            <w:tcW w:w="1781"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Data zakończenia</w:t>
            </w: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671</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2016-07-18 07:55:03</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INT-28192/16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na trawniku, niszczenie roslinności.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NISZCZENIE ZIELENI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PRZEDWIOŚNIE 1-3/</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 xml:space="preserve">2016-07-18 </w:t>
            </w:r>
            <w:r>
              <w:rPr>
                <w:rFonts w:ascii="Arial" w:hAnsi="Arial"/>
                <w:i/>
                <w:color w:val="000000"/>
                <w:sz w:val="16"/>
                <w:szCs w:val="16"/>
              </w:rPr>
              <w:t>17:41:30</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07:55:03</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672</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2016-07-18 07:55:03</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INT-28192/16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na trawniku, niszczenie roslinności.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NISZCZENIE ZIELENI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PRZEDWIOŚNIE 1-3/</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2016-07-18 17:41:30</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07:55:03</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673</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2016-07-18 09:30:18</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INT-28214/16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a Tęczowa parkowanie na skrzyżowaniu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PROSTA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300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2016-07-18 10:03:43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09:30:18</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674</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2016-07-18 09:30:18</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INT-28214/16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a Tęczowa parkowanie na skrzyżowaniu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PROSTA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2016-07-18 10:03:43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09:30:18</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675</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2016-07-18 09:30:18</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INT-28214/16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a Tęczowa parkowanie na skrzyżowaniu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PROSTA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2016-07-18 10:03:43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09:30:18</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676</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2016-07-18 09:46:01</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INT-28218/16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kontrola handlu na terenie parku kulturowego</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OŁAWSKA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2016-07-18 09:46:01</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12:10:00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677</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2016-07-18 09:46:01</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INT-28218/16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kontrola handlu na terenie parku kulturowego</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OŁAWSKA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2016-07-18 09:46:01</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12:10:00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678</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2016-07-18 10:06:58</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INT-28225/16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pojazd koloru srebrnego zaparkowany na całej szerokości chodnika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KAROLA MIARKI 11/</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2016-07-18 11:45:41</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10:06:58</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679</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2016-07-18 10:14:10</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INT-28226/16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Kontrola parkowania pojazdów na kopertach dla osób niepełnosprawnych</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WEIGLA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LAWETA</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2016-07-18 10:14:23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09:45:00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680</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2016-07-18 10:27:52</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INT-28228/16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zablokowany wjazd do parkingu podziemnego Forum Muzyki przez dwa pojazdy</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KRUPNICZA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2016-07-18 11:59:29</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10:27:52</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681</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2016-07-18 11:25:47</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INT-28240/16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przy Biedronce nielegalny 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BACCIARELLEGO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2016-07-19 08:03:33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18:05:00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682</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2016-07-18 11:25:47</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INT-28240/16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przy Biedronce nielegalny 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BACCIARELLEGO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2016-07-19 08:03:33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18:05:00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683</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2016-07-18 11:59:55</w:t>
            </w:r>
          </w:p>
        </w:tc>
        <w:tc>
          <w:tcPr>
            <w:tcW w:w="1113"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INT-28244/16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vis a vis budynku MOPS, przy aptece nielegalny handel </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KAMIEŃSKIEGO 213/</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2016-07-19 08:00:10</w:t>
            </w:r>
          </w:p>
        </w:tc>
        <w:tc>
          <w:tcPr>
            <w:tcW w:w="56" w:type="dxa"/>
            <w:shd w:val="clear" w:color="auto" w:fill="auto"/>
            <w:tcMar>
              <w:top w:w="0" w:type="dxa"/>
              <w:left w:w="10" w:type="dxa"/>
              <w:bottom w:w="0" w:type="dxa"/>
              <w:right w:w="10" w:type="dxa"/>
            </w:tcMar>
          </w:tcPr>
          <w:p w:rsidR="007D4361">
            <w:pPr>
              <w:rPr>
                <w:sz w:val="16"/>
                <w:szCs w:val="16"/>
              </w:rPr>
            </w:pPr>
          </w:p>
        </w:tc>
      </w:tr>
    </w:tbl>
    <w:p>
      <w:pPr>
        <w:sectPr>
          <w:pgSz w:w="16838" w:h="11906"/>
          <w:pgMar w:top="567" w:right="567" w:bottom="567" w:left="567" w:header="708" w:footer="708" w:gutter="0"/>
          <w:pgNumType w:start="356"/>
          <w:cols w:space="708"/>
        </w:sectPr>
      </w:pPr>
    </w:p>
    <w:tbl>
      <w:tblPr>
        <w:tblStyle w:val="TableNormal"/>
        <w:tblW w:w="15250" w:type="dxa"/>
        <w:tblInd w:w="10" w:type="dxa"/>
        <w:tblLayout w:type="fixed"/>
        <w:tblCellMar>
          <w:top w:w="0" w:type="dxa"/>
          <w:left w:w="10" w:type="dxa"/>
          <w:bottom w:w="0" w:type="dxa"/>
          <w:right w:w="10" w:type="dxa"/>
        </w:tblCellMar>
        <w:tblLook w:val="0000"/>
      </w:tblPr>
      <w:tblGrid>
        <w:gridCol w:w="56"/>
        <w:gridCol w:w="612"/>
        <w:gridCol w:w="1225"/>
        <w:gridCol w:w="668"/>
        <w:gridCol w:w="445"/>
        <w:gridCol w:w="2282"/>
        <w:gridCol w:w="612"/>
        <w:gridCol w:w="2282"/>
        <w:gridCol w:w="2282"/>
        <w:gridCol w:w="1503"/>
        <w:gridCol w:w="334"/>
        <w:gridCol w:w="111"/>
        <w:gridCol w:w="1057"/>
        <w:gridCol w:w="1725"/>
        <w:gridCol w:w="56"/>
      </w:tblGrid>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val="restart"/>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11:59:55</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684</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2016-07-18 12:45:02</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INT-28273/16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za znakiem B-36</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BLOKADA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ROBOTNICZA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2016-07-18 18:00:00</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11:30:00</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2782" w:type="dxa"/>
            <w:gridSpan w:val="2"/>
            <w:vMerge w:val="restart"/>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Strona: 49/73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5232" w:type="dxa"/>
            <w:gridSpan w:val="5"/>
            <w:vMerge w:val="restart"/>
            <w:shd w:val="clear" w:color="auto" w:fill="auto"/>
            <w:tcMar>
              <w:top w:w="0" w:type="dxa"/>
              <w:left w:w="10" w:type="dxa"/>
              <w:bottom w:w="0" w:type="dxa"/>
              <w:right w:w="10" w:type="dxa"/>
            </w:tcMar>
          </w:tcPr>
          <w:p w:rsidR="007D4361">
            <w:pPr>
              <w:rPr>
                <w:rFonts w:ascii="Arial" w:hAnsi="Arial"/>
                <w:color w:val="000000"/>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2782" w:type="dxa"/>
            <w:gridSpan w:val="2"/>
            <w:vMerge/>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5232" w:type="dxa"/>
            <w:gridSpan w:val="5"/>
            <w:vMerge/>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2893" w:type="dxa"/>
            <w:gridSpan w:val="3"/>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Created by Tomasz Beliczyński</w:t>
            </w:r>
          </w:p>
        </w:tc>
        <w:tc>
          <w:tcPr>
            <w:tcW w:w="56" w:type="dxa"/>
            <w:shd w:val="clear" w:color="auto" w:fill="auto"/>
            <w:tcMar>
              <w:top w:w="0" w:type="dxa"/>
              <w:left w:w="10" w:type="dxa"/>
              <w:bottom w:w="0" w:type="dxa"/>
              <w:right w:w="10" w:type="dxa"/>
            </w:tcMar>
          </w:tcPr>
          <w:p w:rsidR="007D4361">
            <w:pPr>
              <w:rPr>
                <w:sz w:val="16"/>
                <w:szCs w:val="16"/>
              </w:rPr>
            </w:pPr>
          </w:p>
        </w:tc>
      </w:tr>
    </w:tbl>
    <w:p>
      <w:pPr>
        <w:sectPr>
          <w:type w:val="nextPage"/>
          <w:pgSz w:w="16838" w:h="11906"/>
          <w:pgMar w:top="567" w:right="567" w:bottom="567" w:left="567" w:header="708" w:footer="708" w:gutter="0"/>
          <w:pgNumType w:start="357"/>
          <w:cols w:space="708"/>
          <w:titlePg w:val="0"/>
        </w:sectPr>
      </w:pPr>
    </w:p>
    <w:tbl>
      <w:tblPr>
        <w:tblStyle w:val="TableNormal"/>
        <w:tblW w:w="15250" w:type="dxa"/>
        <w:tblInd w:w="10" w:type="dxa"/>
        <w:tblLayout w:type="fixed"/>
        <w:tblCellMar>
          <w:top w:w="0" w:type="dxa"/>
          <w:left w:w="10" w:type="dxa"/>
          <w:bottom w:w="0" w:type="dxa"/>
          <w:right w:w="10" w:type="dxa"/>
        </w:tblCellMar>
        <w:tblLook w:val="0000"/>
      </w:tblPr>
      <w:tblGrid>
        <w:gridCol w:w="56"/>
        <w:gridCol w:w="612"/>
        <w:gridCol w:w="1225"/>
        <w:gridCol w:w="1113"/>
        <w:gridCol w:w="2282"/>
        <w:gridCol w:w="612"/>
        <w:gridCol w:w="2282"/>
        <w:gridCol w:w="2282"/>
        <w:gridCol w:w="1503"/>
        <w:gridCol w:w="334"/>
        <w:gridCol w:w="111"/>
        <w:gridCol w:w="1057"/>
        <w:gridCol w:w="1725"/>
        <w:gridCol w:w="56"/>
      </w:tblGrid>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L.p.</w:t>
            </w:r>
          </w:p>
        </w:tc>
        <w:tc>
          <w:tcPr>
            <w:tcW w:w="1225"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DataGodzina</w:t>
            </w:r>
          </w:p>
        </w:tc>
        <w:tc>
          <w:tcPr>
            <w:tcW w:w="1113"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Numer</w:t>
            </w:r>
          </w:p>
        </w:tc>
        <w:tc>
          <w:tcPr>
            <w:tcW w:w="2894"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Opis</w:t>
            </w:r>
          </w:p>
        </w:tc>
        <w:tc>
          <w:tcPr>
            <w:tcW w:w="228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Typ</w:t>
            </w:r>
          </w:p>
        </w:tc>
        <w:tc>
          <w:tcPr>
            <w:tcW w:w="228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Miejsce</w:t>
            </w:r>
          </w:p>
        </w:tc>
        <w:tc>
          <w:tcPr>
            <w:tcW w:w="1503"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Status</w:t>
            </w:r>
          </w:p>
        </w:tc>
        <w:tc>
          <w:tcPr>
            <w:tcW w:w="1502"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Kwota mandatu</w:t>
            </w:r>
          </w:p>
        </w:tc>
        <w:tc>
          <w:tcPr>
            <w:tcW w:w="1781"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Data zakończenia</w:t>
            </w: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685</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2016-07-18 13:02:13</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INT-28287/16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W dniu 18.07.2016 przeprowadzono kontrolę pod kątem gospodarki odpadami, zgodnie z wykazem Ekosystemu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PORZĄDKOWA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WIŃSKA 11/</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400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2016-08-03 11:57:29</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13:02:13</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686</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2016-07-18 13:14:50</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INT-28302/16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pojazdów  w miejscu  obowiązywania znaku B-35</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BLOKADA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NOŻOWNICZA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2016-07-18 19:18:00</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12:35:00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687</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2016-07-18 13:20:56</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INT-28311/16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handel na terenie Parku </w:t>
            </w:r>
            <w:r>
              <w:rPr>
                <w:rFonts w:ascii="Arial" w:hAnsi="Arial"/>
                <w:color w:val="000000"/>
                <w:sz w:val="16"/>
                <w:szCs w:val="16"/>
              </w:rPr>
              <w:t>Kulturowego</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OŁAWSKA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2016-07-18 13:20:56</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10:55:00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688</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2016-07-18 13:34:30</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INT-28326/16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kontrole wg harmonogramu Ekosystemu - gospodarka odpadami.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PORZĄDKOWA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WIŃSKA 17/</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2016-08-03 11:59:13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10:50:00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689</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2016-07-18 17:45:19</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INT-28363/16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Kontrola z wykazu ekosystem,właściciel posesji wylewa szambo. W trakcie kontroli odmowa okazania dokumentów. Wezwano Policję. </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PORZĄDKOWA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WILKSZYŃSKA 41/</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300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2016-07-19 13:53:39</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17:45:19</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690</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2016-07-18 19:30:03</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INT-28377/16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sprzedaż owoców na terenie gmninnym bez zezwolenia </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CIEPŁA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2016-07-18 19:31:28</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18:20:00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691</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2016-07-18 19:59:10</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INT-28397/16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kont handlu: </w:t>
            </w:r>
            <w:r>
              <w:rPr>
                <w:rFonts w:ascii="Arial" w:hAnsi="Arial"/>
                <w:color w:val="000000"/>
                <w:sz w:val="16"/>
                <w:szCs w:val="16"/>
              </w:rPr>
              <w:t>ul. Oławska - stoisko z owocami oraz Przejście Winogronowe - stoisko z plytami winylowymi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OŁAWSKA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2016-07-18 19:59:23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15:10:00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692</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2016-07-18 19:59:10</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INT-28397/16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kont handlu: ul. Oławska - stoisko z </w:t>
            </w:r>
            <w:r>
              <w:rPr>
                <w:rFonts w:ascii="Arial" w:hAnsi="Arial"/>
                <w:color w:val="000000"/>
                <w:sz w:val="16"/>
                <w:szCs w:val="16"/>
              </w:rPr>
              <w:t>owocami oraz Przejście Winogronowe - stoisko z plytami winylowymi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OŁAWSKA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2016-07-18 19:59:23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15:10:00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693</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2016-07-18 20:00:01</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INT-28395/16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NA KOPERCIE DLA INWALIDY BEZ UPRAWNIEŃ</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 xml:space="preserve">NIEPRAWIDŁOWE </w:t>
            </w:r>
            <w:r>
              <w:rPr>
                <w:rFonts w:ascii="Arial" w:hAnsi="Arial"/>
                <w:color w:val="000000"/>
                <w:sz w:val="16"/>
                <w:szCs w:val="16"/>
              </w:rPr>
              <w:t>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UNIWERSYTECKA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2016-07-18 20:00:09</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20:00:01</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694</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2016-07-18 20:02:55</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INT-28399/16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handel w miejscu nie wyznaczonym </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MOŚCICKIEGO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2016-07-18 20:02:55</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14:30:00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695</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2016-07-18 20:46:20</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INT-28422/16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3 pojazdy blokują przejście chodnikiem</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KLASZTORNA 60/</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WEZWANIE</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2016-07-18 22:24:35</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20:46:20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696</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2016-07-19</w:t>
            </w:r>
          </w:p>
        </w:tc>
        <w:tc>
          <w:tcPr>
            <w:tcW w:w="1113"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INT-28651/16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SPOŻYWANIE ALKOHOLU W MIEJSCU ZABRONIONYM</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SPOŻYWANIE ALKOHOLU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POMORSKA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2016-07-20 07:41:58</w:t>
            </w:r>
          </w:p>
        </w:tc>
        <w:tc>
          <w:tcPr>
            <w:tcW w:w="56" w:type="dxa"/>
            <w:shd w:val="clear" w:color="auto" w:fill="auto"/>
            <w:tcMar>
              <w:top w:w="0" w:type="dxa"/>
              <w:left w:w="10" w:type="dxa"/>
              <w:bottom w:w="0" w:type="dxa"/>
              <w:right w:w="10" w:type="dxa"/>
            </w:tcMar>
          </w:tcPr>
          <w:p w:rsidR="007D4361">
            <w:pPr>
              <w:rPr>
                <w:sz w:val="16"/>
                <w:szCs w:val="16"/>
              </w:rPr>
            </w:pPr>
          </w:p>
        </w:tc>
      </w:tr>
    </w:tbl>
    <w:p>
      <w:pPr>
        <w:sectPr>
          <w:pgSz w:w="16838" w:h="11906"/>
          <w:pgMar w:top="567" w:right="567" w:bottom="567" w:left="567" w:header="708" w:footer="708" w:gutter="0"/>
          <w:pgNumType w:start="358"/>
          <w:cols w:space="708"/>
        </w:sectPr>
      </w:pPr>
    </w:p>
    <w:tbl>
      <w:tblPr>
        <w:tblStyle w:val="TableNormal"/>
        <w:tblW w:w="15250" w:type="dxa"/>
        <w:tblInd w:w="10" w:type="dxa"/>
        <w:tblLayout w:type="fixed"/>
        <w:tblCellMar>
          <w:top w:w="0" w:type="dxa"/>
          <w:left w:w="10" w:type="dxa"/>
          <w:bottom w:w="0" w:type="dxa"/>
          <w:right w:w="10" w:type="dxa"/>
        </w:tblCellMar>
        <w:tblLook w:val="0000"/>
      </w:tblPr>
      <w:tblGrid>
        <w:gridCol w:w="56"/>
        <w:gridCol w:w="612"/>
        <w:gridCol w:w="1225"/>
        <w:gridCol w:w="668"/>
        <w:gridCol w:w="445"/>
        <w:gridCol w:w="2282"/>
        <w:gridCol w:w="612"/>
        <w:gridCol w:w="2282"/>
        <w:gridCol w:w="2282"/>
        <w:gridCol w:w="1503"/>
        <w:gridCol w:w="334"/>
        <w:gridCol w:w="111"/>
        <w:gridCol w:w="1057"/>
        <w:gridCol w:w="1725"/>
        <w:gridCol w:w="56"/>
      </w:tblGrid>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val="restart"/>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16:20:00</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697</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2016-07-19</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INT-28655/16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SPOZYWANIE ALKOHOLU W MIEJSCU ZABRONIONYM</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SPOŻYWANIE ALKOHOLU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WYSPA SŁODOWA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2016-07-20 07:58:32</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15:20:00</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698</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2016-07-19</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INT-28647/16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palenie tytoniu na przystanku MPK</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PALENIE TYTONIU W MIEJSCACH  ZABRONIONYCH</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PIASTOWSKA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2016-07-20 07:24:15</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09:15:00</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2782" w:type="dxa"/>
            <w:gridSpan w:val="2"/>
            <w:vMerge w:val="restart"/>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Strona: 50/73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5232" w:type="dxa"/>
            <w:gridSpan w:val="5"/>
            <w:vMerge w:val="restart"/>
            <w:shd w:val="clear" w:color="auto" w:fill="auto"/>
            <w:tcMar>
              <w:top w:w="0" w:type="dxa"/>
              <w:left w:w="10" w:type="dxa"/>
              <w:bottom w:w="0" w:type="dxa"/>
              <w:right w:w="10" w:type="dxa"/>
            </w:tcMar>
          </w:tcPr>
          <w:p w:rsidR="007D4361">
            <w:pPr>
              <w:rPr>
                <w:rFonts w:ascii="Arial" w:hAnsi="Arial"/>
                <w:color w:val="000000"/>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2782" w:type="dxa"/>
            <w:gridSpan w:val="2"/>
            <w:vMerge/>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5232" w:type="dxa"/>
            <w:gridSpan w:val="5"/>
            <w:vMerge/>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2893" w:type="dxa"/>
            <w:gridSpan w:val="3"/>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Created by Tomasz Beliczyński</w:t>
            </w:r>
          </w:p>
        </w:tc>
        <w:tc>
          <w:tcPr>
            <w:tcW w:w="56" w:type="dxa"/>
            <w:shd w:val="clear" w:color="auto" w:fill="auto"/>
            <w:tcMar>
              <w:top w:w="0" w:type="dxa"/>
              <w:left w:w="10" w:type="dxa"/>
              <w:bottom w:w="0" w:type="dxa"/>
              <w:right w:w="10" w:type="dxa"/>
            </w:tcMar>
          </w:tcPr>
          <w:p w:rsidR="007D4361">
            <w:pPr>
              <w:rPr>
                <w:sz w:val="16"/>
                <w:szCs w:val="16"/>
              </w:rPr>
            </w:pPr>
          </w:p>
        </w:tc>
      </w:tr>
    </w:tbl>
    <w:p>
      <w:pPr>
        <w:sectPr>
          <w:type w:val="nextPage"/>
          <w:pgSz w:w="16838" w:h="11906"/>
          <w:pgMar w:top="567" w:right="567" w:bottom="567" w:left="567" w:header="708" w:footer="708" w:gutter="0"/>
          <w:pgNumType w:start="359"/>
          <w:cols w:space="708"/>
          <w:titlePg w:val="0"/>
        </w:sectPr>
      </w:pPr>
    </w:p>
    <w:tbl>
      <w:tblPr>
        <w:tblStyle w:val="TableNormal"/>
        <w:tblW w:w="15250" w:type="dxa"/>
        <w:tblInd w:w="10" w:type="dxa"/>
        <w:tblLayout w:type="fixed"/>
        <w:tblCellMar>
          <w:top w:w="0" w:type="dxa"/>
          <w:left w:w="10" w:type="dxa"/>
          <w:bottom w:w="0" w:type="dxa"/>
          <w:right w:w="10" w:type="dxa"/>
        </w:tblCellMar>
        <w:tblLook w:val="0000"/>
      </w:tblPr>
      <w:tblGrid>
        <w:gridCol w:w="56"/>
        <w:gridCol w:w="612"/>
        <w:gridCol w:w="1225"/>
        <w:gridCol w:w="1113"/>
        <w:gridCol w:w="2282"/>
        <w:gridCol w:w="612"/>
        <w:gridCol w:w="2282"/>
        <w:gridCol w:w="2282"/>
        <w:gridCol w:w="1503"/>
        <w:gridCol w:w="334"/>
        <w:gridCol w:w="111"/>
        <w:gridCol w:w="1057"/>
        <w:gridCol w:w="1725"/>
        <w:gridCol w:w="56"/>
      </w:tblGrid>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L.p.</w:t>
            </w:r>
          </w:p>
        </w:tc>
        <w:tc>
          <w:tcPr>
            <w:tcW w:w="1225"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DataGodzina</w:t>
            </w:r>
          </w:p>
        </w:tc>
        <w:tc>
          <w:tcPr>
            <w:tcW w:w="1113"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Numer</w:t>
            </w:r>
          </w:p>
        </w:tc>
        <w:tc>
          <w:tcPr>
            <w:tcW w:w="2894"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Opis</w:t>
            </w:r>
          </w:p>
        </w:tc>
        <w:tc>
          <w:tcPr>
            <w:tcW w:w="228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Typ</w:t>
            </w:r>
          </w:p>
        </w:tc>
        <w:tc>
          <w:tcPr>
            <w:tcW w:w="228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Miejsce</w:t>
            </w:r>
          </w:p>
        </w:tc>
        <w:tc>
          <w:tcPr>
            <w:tcW w:w="1503"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Status</w:t>
            </w:r>
          </w:p>
        </w:tc>
        <w:tc>
          <w:tcPr>
            <w:tcW w:w="1502"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Kwota mandatu</w:t>
            </w:r>
          </w:p>
        </w:tc>
        <w:tc>
          <w:tcPr>
            <w:tcW w:w="1781"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Data zakończenia</w:t>
            </w: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699</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2016-07-19</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INT-28648/16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NIESTOSOWANIE SIĘ DO B-1</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BEZPIECZEŃSTWO W KOMUNIKACJI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KRZYWOUSTEGO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2016-07-20 07:34:15</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09:30:00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700</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2016-07-19 08:01:16</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INT-28480/16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W STREFIE ZAMIESZKANIA POZA MIEJSCAMI WYZNACZONYMI, ORAZ NA WJEZDZIE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ZAPOROSKA 34-36/</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2016-07-19 13:09:18</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08:01:16</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701</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2016-07-19 08:01:16</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INT-28480/16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W STREFIE ZAMIESZKANIA POZA MIEJSCAMI WYZNACZONYMI, ORAZ NA WJEZDZIE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ZAPOROSKA 34-36/</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2016-07-19 13:09:18</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08:01:16</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702</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2016-07-19 10:30:48</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INT-28512/16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A BOROWSKA HANDEL WARZYWAMI NA TERENIE GMINY BEZ ZGODY</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PETRUSEWICZA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2016-07-19 12:10:48</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10:30:48</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703</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2016-07-19 10:48:17</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INT-28513/16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za B-36</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BLOKADA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CIESZYŃSKIEGO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2016-07-19 10:48:31</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10:00:00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704</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2016-07-19 11:11:47</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INT-28517/16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A WYSZYŃSKIEGO PARKOWANIE POJAZDU Z PRZYCZEPĄ NA TRAWNIKU W PODWÓRKU.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NISZCZENIE ZIELENI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MATEJKI 17-19/</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2016-07-20 07:51:52</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11:11:47</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705</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2016-07-19 12:05:28</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INT-28530/16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SKRZYŻOWANIE Z UL. CIEPŁĄ. HANDEL WARZYWA- OWOCE BEZ ZEZWOLENIA Z USTAWIONEGO NA CHODNIKU STOISKA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GLINIANA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2016-07-19 12:28:56</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12:05:28</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706</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 xml:space="preserve">2016-07-19 </w:t>
            </w:r>
            <w:r>
              <w:rPr>
                <w:rFonts w:ascii="Arial" w:hAnsi="Arial"/>
                <w:i/>
                <w:color w:val="000000"/>
                <w:sz w:val="16"/>
                <w:szCs w:val="16"/>
              </w:rPr>
              <w:t>12:15:55</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INT-28535/16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NA TERENIE BUDOWY PRACOWNICY SPALAJĄ ODPADY, DUŻE ZADYMIENIE ORAZ ŻRĄCY DYM.</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WYPALANIE, OGNISKO</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WANILIOWA 32/</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2016-07-19 13:12:34</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12:15:55</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707</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2016-07-19 12:19:43</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INT-28539/16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wjazd za B-1 oraz </w:t>
            </w:r>
            <w:r>
              <w:rPr>
                <w:rFonts w:ascii="Arial" w:hAnsi="Arial"/>
                <w:color w:val="000000"/>
                <w:sz w:val="16"/>
                <w:szCs w:val="16"/>
              </w:rPr>
              <w:t>parkowanie w strefie zamieszkania poza miejscem wyznaczonym do parkowania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BLOKADA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PLAC WOLNOŚCI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2016-07-19 12:20:03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11:50:00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708</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2016-07-19 12:28:07</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INT-28553/16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Kontrola parkowania na skrzyżowaniu Tęczowa/Kolejowa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TĘCZOWA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300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2016-07-19 12:33:26</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09:05:00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709</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2016-07-19 12:36:13</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INT-28555/16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kontrola handlu na terenie gminy</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SKARBOWCÓW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2016-07-19 12:36:13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bl>
    <w:p>
      <w:pPr>
        <w:sectPr>
          <w:pgSz w:w="16838" w:h="11906"/>
          <w:pgMar w:top="567" w:right="567" w:bottom="567" w:left="567" w:header="708" w:footer="708" w:gutter="0"/>
          <w:pgNumType w:start="360"/>
          <w:cols w:space="708"/>
        </w:sectPr>
      </w:pPr>
    </w:p>
    <w:tbl>
      <w:tblPr>
        <w:tblStyle w:val="TableNormal"/>
        <w:tblW w:w="15250" w:type="dxa"/>
        <w:tblInd w:w="10" w:type="dxa"/>
        <w:tblLayout w:type="fixed"/>
        <w:tblCellMar>
          <w:top w:w="0" w:type="dxa"/>
          <w:left w:w="10" w:type="dxa"/>
          <w:bottom w:w="0" w:type="dxa"/>
          <w:right w:w="10" w:type="dxa"/>
        </w:tblCellMar>
        <w:tblLook w:val="0000"/>
      </w:tblPr>
      <w:tblGrid>
        <w:gridCol w:w="56"/>
        <w:gridCol w:w="612"/>
        <w:gridCol w:w="1225"/>
        <w:gridCol w:w="668"/>
        <w:gridCol w:w="445"/>
        <w:gridCol w:w="2282"/>
        <w:gridCol w:w="612"/>
        <w:gridCol w:w="2282"/>
        <w:gridCol w:w="2282"/>
        <w:gridCol w:w="1503"/>
        <w:gridCol w:w="334"/>
        <w:gridCol w:w="111"/>
        <w:gridCol w:w="1057"/>
        <w:gridCol w:w="1725"/>
        <w:gridCol w:w="56"/>
      </w:tblGrid>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11:00:00</w:t>
            </w:r>
          </w:p>
        </w:tc>
        <w:tc>
          <w:tcPr>
            <w:tcW w:w="1113" w:type="dxa"/>
            <w:gridSpan w:val="2"/>
            <w:vMerge w:val="restart"/>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710</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2016-07-19 12:37:44</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INT-28558/16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handel z futraka na terenie parku kulturowego</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PIOTRA SKARGI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2016-07-19 12:41:19</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11:25:00</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711</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2016-07-19 12:38:28</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INT-28557/16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kontrola handlu n aterenie gminy</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PRZYJAŹNI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2016-07-19 12:38:28</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11:30:00</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712</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2016-07-19 12:43:01</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INT-28559/16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pojazdu na kopercie dla osoby niepełnosprawnej, bez wymaganych uprawnień</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WITA STWOSZA 42/</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2016-07-19 12:43:06</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12:30:00</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2782" w:type="dxa"/>
            <w:gridSpan w:val="2"/>
            <w:vMerge w:val="restart"/>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Strona: 51/73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5232" w:type="dxa"/>
            <w:gridSpan w:val="5"/>
            <w:vMerge w:val="restart"/>
            <w:shd w:val="clear" w:color="auto" w:fill="auto"/>
            <w:tcMar>
              <w:top w:w="0" w:type="dxa"/>
              <w:left w:w="10" w:type="dxa"/>
              <w:bottom w:w="0" w:type="dxa"/>
              <w:right w:w="10" w:type="dxa"/>
            </w:tcMar>
          </w:tcPr>
          <w:p w:rsidR="007D4361">
            <w:pPr>
              <w:rPr>
                <w:rFonts w:ascii="Arial" w:hAnsi="Arial"/>
                <w:color w:val="000000"/>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2782" w:type="dxa"/>
            <w:gridSpan w:val="2"/>
            <w:vMerge/>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5232" w:type="dxa"/>
            <w:gridSpan w:val="5"/>
            <w:vMerge/>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2893" w:type="dxa"/>
            <w:gridSpan w:val="3"/>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Created by Tomasz Beliczyński</w:t>
            </w:r>
          </w:p>
        </w:tc>
        <w:tc>
          <w:tcPr>
            <w:tcW w:w="56" w:type="dxa"/>
            <w:shd w:val="clear" w:color="auto" w:fill="auto"/>
            <w:tcMar>
              <w:top w:w="0" w:type="dxa"/>
              <w:left w:w="10" w:type="dxa"/>
              <w:bottom w:w="0" w:type="dxa"/>
              <w:right w:w="10" w:type="dxa"/>
            </w:tcMar>
          </w:tcPr>
          <w:p w:rsidR="007D4361">
            <w:pPr>
              <w:rPr>
                <w:sz w:val="16"/>
                <w:szCs w:val="16"/>
              </w:rPr>
            </w:pPr>
          </w:p>
        </w:tc>
      </w:tr>
    </w:tbl>
    <w:p>
      <w:pPr>
        <w:sectPr>
          <w:type w:val="nextPage"/>
          <w:pgSz w:w="16838" w:h="11906"/>
          <w:pgMar w:top="567" w:right="567" w:bottom="567" w:left="567" w:header="708" w:footer="708" w:gutter="0"/>
          <w:pgNumType w:start="361"/>
          <w:cols w:space="708"/>
          <w:titlePg w:val="0"/>
        </w:sectPr>
      </w:pPr>
    </w:p>
    <w:tbl>
      <w:tblPr>
        <w:tblStyle w:val="TableNormal"/>
        <w:tblW w:w="15250" w:type="dxa"/>
        <w:tblInd w:w="10" w:type="dxa"/>
        <w:tblLayout w:type="fixed"/>
        <w:tblCellMar>
          <w:top w:w="0" w:type="dxa"/>
          <w:left w:w="10" w:type="dxa"/>
          <w:bottom w:w="0" w:type="dxa"/>
          <w:right w:w="10" w:type="dxa"/>
        </w:tblCellMar>
        <w:tblLook w:val="0000"/>
      </w:tblPr>
      <w:tblGrid>
        <w:gridCol w:w="56"/>
        <w:gridCol w:w="612"/>
        <w:gridCol w:w="1225"/>
        <w:gridCol w:w="1113"/>
        <w:gridCol w:w="2282"/>
        <w:gridCol w:w="612"/>
        <w:gridCol w:w="2282"/>
        <w:gridCol w:w="2282"/>
        <w:gridCol w:w="1503"/>
        <w:gridCol w:w="334"/>
        <w:gridCol w:w="111"/>
        <w:gridCol w:w="1057"/>
        <w:gridCol w:w="1725"/>
        <w:gridCol w:w="56"/>
      </w:tblGrid>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L.p.</w:t>
            </w:r>
          </w:p>
        </w:tc>
        <w:tc>
          <w:tcPr>
            <w:tcW w:w="1225"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DataGodzina</w:t>
            </w:r>
          </w:p>
        </w:tc>
        <w:tc>
          <w:tcPr>
            <w:tcW w:w="1113"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Numer</w:t>
            </w:r>
          </w:p>
        </w:tc>
        <w:tc>
          <w:tcPr>
            <w:tcW w:w="2894"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Opis</w:t>
            </w:r>
          </w:p>
        </w:tc>
        <w:tc>
          <w:tcPr>
            <w:tcW w:w="228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Typ</w:t>
            </w:r>
          </w:p>
        </w:tc>
        <w:tc>
          <w:tcPr>
            <w:tcW w:w="228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Miejsce</w:t>
            </w:r>
          </w:p>
        </w:tc>
        <w:tc>
          <w:tcPr>
            <w:tcW w:w="1503"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Status</w:t>
            </w:r>
          </w:p>
        </w:tc>
        <w:tc>
          <w:tcPr>
            <w:tcW w:w="1502"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Kwota mandatu</w:t>
            </w:r>
          </w:p>
        </w:tc>
        <w:tc>
          <w:tcPr>
            <w:tcW w:w="1781"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Data</w:t>
            </w:r>
            <w:r>
              <w:rPr>
                <w:rFonts w:ascii="Arial" w:hAnsi="Arial"/>
                <w:i/>
                <w:color w:val="000000"/>
                <w:sz w:val="16"/>
                <w:szCs w:val="16"/>
              </w:rPr>
              <w:t xml:space="preserve"> zakończenia</w:t>
            </w: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713</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2016-07-19 12:43:13</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INT-28561/16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Handel na terenie gminy bez zezwolenia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PIOTRA SKARGI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POUCZENIE</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2016-07-19 12:43:54</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11:35:00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714</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2016-07-19 13:03:19</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INT-28567/16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Niezabezpieczone miejsce </w:t>
            </w:r>
            <w:r>
              <w:rPr>
                <w:rFonts w:ascii="Arial" w:hAnsi="Arial"/>
                <w:color w:val="000000"/>
                <w:sz w:val="16"/>
                <w:szCs w:val="16"/>
              </w:rPr>
              <w:t>niebezpieczne.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PORZĄDKOWA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NYSKA 37/</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2016-07-19 13:56:58</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09:55:00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715</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2016-07-19 13:12:01</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INT-28570/16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handel na terenie gminy bez zezwolenia.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BUDZISZYŃSKA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2016-07-19 13:14:53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12:10:00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716</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2016-07-19 13:15:22</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INT-28572/16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handel na terenie gminy bez zezwolenia.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STRZEGOMSKA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2016-07-19 13:18:38</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12:30:00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717</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2016-07-19 13:24:57</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INT-28577/16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handel na terenie gminy bez zezwolenia.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KOZANOWSKA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2016-07-19 13:31:01</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11:45:00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718</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2016-07-19 13:51:51</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INT-28583/16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HANDEL NA WYSOKOŚCI SPOŁEM</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ZEMSKA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2016-07-19 16:22:59</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13:51:51</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719</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2016-07-19 13:59:06</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INT-28584/16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za D-40 w miejscu niewyznaczonym</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BLOKADA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NOŻOWNICZA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2016-07-19 13:59:18</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13:35:00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720</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2016-07-19 13:59:06</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INT-28584/16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za D-40 w miejscu niewyznaczonym</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BLOKADA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NOŻOWNICZA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2016-07-19 13:59:18</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13:35:00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721</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2016-07-19 16:48:34</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INT-28596/16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HANDEL ( BALONY) NA TERENIE PARKU KULTUROOWEGO </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RYNEK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2016-07-19 16:50:05</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16:05:00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722</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2016-07-19 16:54:26</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INT-28600/16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Parkowanie za </w:t>
            </w:r>
            <w:r>
              <w:rPr>
                <w:rFonts w:ascii="Arial" w:hAnsi="Arial"/>
                <w:color w:val="000000"/>
                <w:sz w:val="16"/>
                <w:szCs w:val="16"/>
              </w:rPr>
              <w:t>B-36 i T-24</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LAWETY</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POWSTAŃCÓW ŚLĄSKICH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2016-07-19 16:54:32</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14:30:00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723</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2016-07-19 16:56:36</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INT-28601/16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za B-36</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BLOKADA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GRABISZYŃSKA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2016-07-19 16:56:44</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15:35:00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724</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2016-07-19 17:30:53</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INT-28604/16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JEDNEGO POJAZDU NA ZAKAZIE POSTOJU. W TYM MIEJSCU JEST ZWĘŻENIE DROGI W ZWIĄZKU Z REMONTEM</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BLACHARSKA 12C/</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2016-07-20 00:17:28</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17:30:53</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725</w:t>
            </w:r>
          </w:p>
        </w:tc>
        <w:tc>
          <w:tcPr>
            <w:tcW w:w="1225" w:type="dxa"/>
            <w:shd w:val="clear" w:color="auto" w:fill="auto"/>
            <w:tcMar>
              <w:top w:w="0" w:type="dxa"/>
              <w:left w:w="10" w:type="dxa"/>
              <w:bottom w:w="0" w:type="dxa"/>
              <w:right w:w="10" w:type="dxa"/>
            </w:tcMar>
          </w:tcPr>
          <w:p w:rsidR="007D4361">
            <w:pPr>
              <w:spacing w:after="0"/>
              <w:rPr>
                <w:rFonts w:ascii="Arial" w:hAnsi="Arial"/>
                <w:i/>
                <w:color w:val="000000"/>
                <w:sz w:val="16"/>
                <w:szCs w:val="16"/>
              </w:rPr>
            </w:pPr>
            <w:r>
              <w:rPr>
                <w:rFonts w:ascii="Arial" w:hAnsi="Arial"/>
                <w:i/>
                <w:color w:val="000000"/>
                <w:sz w:val="16"/>
                <w:szCs w:val="16"/>
              </w:rPr>
              <w:t xml:space="preserve">2016-07-19 </w:t>
            </w:r>
          </w:p>
        </w:tc>
        <w:tc>
          <w:tcPr>
            <w:tcW w:w="1113"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INT-28605/16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za B-36</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BLOKADA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KAZIMIERZA WIELKIEGO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2016-07-19 17:31:42</w:t>
            </w:r>
          </w:p>
        </w:tc>
        <w:tc>
          <w:tcPr>
            <w:tcW w:w="56" w:type="dxa"/>
            <w:shd w:val="clear" w:color="auto" w:fill="auto"/>
            <w:tcMar>
              <w:top w:w="0" w:type="dxa"/>
              <w:left w:w="10" w:type="dxa"/>
              <w:bottom w:w="0" w:type="dxa"/>
              <w:right w:w="10" w:type="dxa"/>
            </w:tcMar>
          </w:tcPr>
          <w:p w:rsidR="007D4361">
            <w:pPr>
              <w:rPr>
                <w:sz w:val="16"/>
                <w:szCs w:val="16"/>
              </w:rPr>
            </w:pPr>
          </w:p>
        </w:tc>
      </w:tr>
    </w:tbl>
    <w:p>
      <w:pPr>
        <w:sectPr>
          <w:pgSz w:w="16838" w:h="11906"/>
          <w:pgMar w:top="567" w:right="567" w:bottom="567" w:left="567" w:header="708" w:footer="708" w:gutter="0"/>
          <w:pgNumType w:start="362"/>
          <w:cols w:space="708"/>
        </w:sectPr>
      </w:pPr>
    </w:p>
    <w:tbl>
      <w:tblPr>
        <w:tblStyle w:val="TableNormal"/>
        <w:tblW w:w="15250" w:type="dxa"/>
        <w:tblInd w:w="10" w:type="dxa"/>
        <w:tblLayout w:type="fixed"/>
        <w:tblCellMar>
          <w:top w:w="0" w:type="dxa"/>
          <w:left w:w="10" w:type="dxa"/>
          <w:bottom w:w="0" w:type="dxa"/>
          <w:right w:w="10" w:type="dxa"/>
        </w:tblCellMar>
        <w:tblLook w:val="0000"/>
      </w:tblPr>
      <w:tblGrid>
        <w:gridCol w:w="56"/>
        <w:gridCol w:w="612"/>
        <w:gridCol w:w="1225"/>
        <w:gridCol w:w="668"/>
        <w:gridCol w:w="445"/>
        <w:gridCol w:w="2282"/>
        <w:gridCol w:w="612"/>
        <w:gridCol w:w="2282"/>
        <w:gridCol w:w="2282"/>
        <w:gridCol w:w="1503"/>
        <w:gridCol w:w="334"/>
        <w:gridCol w:w="111"/>
        <w:gridCol w:w="1057"/>
        <w:gridCol w:w="1725"/>
        <w:gridCol w:w="56"/>
      </w:tblGrid>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tc>
        <w:tc>
          <w:tcPr>
            <w:tcW w:w="1225" w:type="dxa"/>
            <w:shd w:val="clear" w:color="auto" w:fill="auto"/>
            <w:tcMar>
              <w:top w:w="0" w:type="dxa"/>
              <w:left w:w="10" w:type="dxa"/>
              <w:bottom w:w="0" w:type="dxa"/>
              <w:right w:w="10" w:type="dxa"/>
            </w:tcMar>
          </w:tcPr>
          <w:p w:rsidR="007D4361">
            <w:pPr>
              <w:spacing w:before="0"/>
              <w:rPr>
                <w:rFonts w:ascii="Arial" w:hAnsi="Arial"/>
                <w:i/>
                <w:color w:val="000000"/>
                <w:sz w:val="16"/>
                <w:szCs w:val="16"/>
              </w:rPr>
            </w:pPr>
            <w:r>
              <w:rPr>
                <w:rFonts w:ascii="Arial" w:hAnsi="Arial"/>
                <w:i/>
                <w:color w:val="000000"/>
                <w:sz w:val="16"/>
                <w:szCs w:val="16"/>
              </w:rPr>
              <w:t>17:31:33</w:t>
            </w:r>
          </w:p>
        </w:tc>
        <w:tc>
          <w:tcPr>
            <w:tcW w:w="1113" w:type="dxa"/>
            <w:gridSpan w:val="2"/>
            <w:vMerge w:val="restart"/>
            <w:shd w:val="clear" w:color="auto" w:fill="auto"/>
            <w:tcMar>
              <w:top w:w="0" w:type="dxa"/>
              <w:left w:w="10" w:type="dxa"/>
              <w:bottom w:w="0" w:type="dxa"/>
              <w:right w:w="10" w:type="dxa"/>
            </w:tcMar>
            <w:vAlign w:val="center"/>
          </w:tcPr>
          <w:p/>
        </w:tc>
        <w:tc>
          <w:tcPr>
            <w:tcW w:w="2894" w:type="dxa"/>
            <w:gridSpan w:val="2"/>
            <w:shd w:val="clear" w:color="auto" w:fill="auto"/>
            <w:tcMar>
              <w:top w:w="0" w:type="dxa"/>
              <w:left w:w="10" w:type="dxa"/>
              <w:bottom w:w="0" w:type="dxa"/>
              <w:right w:w="10" w:type="dxa"/>
            </w:tcMar>
          </w:tcPr>
          <w:p/>
        </w:tc>
        <w:tc>
          <w:tcPr>
            <w:tcW w:w="2282" w:type="dxa"/>
            <w:shd w:val="clear" w:color="auto" w:fill="auto"/>
            <w:tcMar>
              <w:top w:w="0" w:type="dxa"/>
              <w:left w:w="10" w:type="dxa"/>
              <w:bottom w:w="0" w:type="dxa"/>
              <w:right w:w="10" w:type="dxa"/>
            </w:tcMar>
            <w:vAlign w:val="center"/>
          </w:tcPr>
          <w:p/>
        </w:tc>
        <w:tc>
          <w:tcPr>
            <w:tcW w:w="2282" w:type="dxa"/>
            <w:shd w:val="clear" w:color="auto" w:fill="auto"/>
            <w:tcMar>
              <w:top w:w="0" w:type="dxa"/>
              <w:left w:w="10" w:type="dxa"/>
              <w:bottom w:w="0" w:type="dxa"/>
              <w:right w:w="10" w:type="dxa"/>
            </w:tcMar>
            <w:vAlign w:val="center"/>
          </w:tcPr>
          <w:p/>
        </w:tc>
        <w:tc>
          <w:tcPr>
            <w:tcW w:w="1503" w:type="dxa"/>
            <w:shd w:val="clear" w:color="auto" w:fill="auto"/>
            <w:tcMar>
              <w:top w:w="0" w:type="dxa"/>
              <w:left w:w="10" w:type="dxa"/>
              <w:bottom w:w="0" w:type="dxa"/>
              <w:right w:w="10" w:type="dxa"/>
            </w:tcMar>
            <w:vAlign w:val="center"/>
          </w:tcPr>
          <w:p/>
        </w:tc>
        <w:tc>
          <w:tcPr>
            <w:tcW w:w="1502" w:type="dxa"/>
            <w:gridSpan w:val="3"/>
            <w:shd w:val="clear" w:color="auto" w:fill="auto"/>
            <w:tcMar>
              <w:top w:w="0" w:type="dxa"/>
              <w:left w:w="10" w:type="dxa"/>
              <w:bottom w:w="0" w:type="dxa"/>
              <w:right w:w="10" w:type="dxa"/>
            </w:tcMar>
            <w:vAlign w:val="center"/>
          </w:tcPr>
          <w:p/>
        </w:tc>
        <w:tc>
          <w:tcPr>
            <w:tcW w:w="1725" w:type="dxa"/>
            <w:shd w:val="clear" w:color="auto" w:fill="auto"/>
            <w:tcMar>
              <w:top w:w="0" w:type="dxa"/>
              <w:left w:w="10" w:type="dxa"/>
              <w:bottom w:w="0" w:type="dxa"/>
              <w:right w:w="10" w:type="dxa"/>
            </w:tcMar>
            <w:vAlign w:val="center"/>
          </w:tcPr>
          <w:p/>
        </w:tc>
        <w:tc>
          <w:tcPr>
            <w:tcW w:w="56" w:type="dxa"/>
            <w:shd w:val="clear" w:color="auto" w:fill="auto"/>
            <w:tcMar>
              <w:top w:w="0" w:type="dxa"/>
              <w:left w:w="10" w:type="dxa"/>
              <w:bottom w:w="0" w:type="dxa"/>
              <w:right w:w="10" w:type="dxa"/>
            </w:tcMar>
          </w:tc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17:20:00</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726</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2016-07-19 17:53:51</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INT-28607/16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Wjazd za B-1</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BEZPIECZEŃSTWO W KOMUNIKACJI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SZEWSKA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2016-07-19 17:53:58</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14:25:00</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2782" w:type="dxa"/>
            <w:gridSpan w:val="2"/>
            <w:vMerge w:val="restart"/>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Strona: 52/73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5232" w:type="dxa"/>
            <w:gridSpan w:val="5"/>
            <w:vMerge w:val="restart"/>
            <w:shd w:val="clear" w:color="auto" w:fill="auto"/>
            <w:tcMar>
              <w:top w:w="0" w:type="dxa"/>
              <w:left w:w="10" w:type="dxa"/>
              <w:bottom w:w="0" w:type="dxa"/>
              <w:right w:w="10" w:type="dxa"/>
            </w:tcMar>
          </w:tcPr>
          <w:p w:rsidR="007D4361">
            <w:pPr>
              <w:rPr>
                <w:rFonts w:ascii="Arial" w:hAnsi="Arial"/>
                <w:color w:val="000000"/>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2782" w:type="dxa"/>
            <w:gridSpan w:val="2"/>
            <w:vMerge/>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5232" w:type="dxa"/>
            <w:gridSpan w:val="5"/>
            <w:vMerge/>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2893" w:type="dxa"/>
            <w:gridSpan w:val="3"/>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Created by Tomasz Beliczyński</w:t>
            </w:r>
          </w:p>
        </w:tc>
        <w:tc>
          <w:tcPr>
            <w:tcW w:w="56" w:type="dxa"/>
            <w:shd w:val="clear" w:color="auto" w:fill="auto"/>
            <w:tcMar>
              <w:top w:w="0" w:type="dxa"/>
              <w:left w:w="10" w:type="dxa"/>
              <w:bottom w:w="0" w:type="dxa"/>
              <w:right w:w="10" w:type="dxa"/>
            </w:tcMar>
          </w:tcPr>
          <w:p w:rsidR="007D4361">
            <w:pPr>
              <w:rPr>
                <w:sz w:val="16"/>
                <w:szCs w:val="16"/>
              </w:rPr>
            </w:pPr>
          </w:p>
        </w:tc>
      </w:tr>
    </w:tbl>
    <w:p>
      <w:pPr>
        <w:sectPr>
          <w:type w:val="nextPage"/>
          <w:pgSz w:w="16838" w:h="11906"/>
          <w:pgMar w:top="567" w:right="567" w:bottom="567" w:left="567" w:header="708" w:footer="708" w:gutter="0"/>
          <w:pgNumType w:start="363"/>
          <w:cols w:space="708"/>
          <w:titlePg w:val="0"/>
        </w:sectPr>
      </w:pPr>
    </w:p>
    <w:tbl>
      <w:tblPr>
        <w:tblStyle w:val="TableNormal"/>
        <w:tblW w:w="15250" w:type="dxa"/>
        <w:tblInd w:w="10" w:type="dxa"/>
        <w:tblLayout w:type="fixed"/>
        <w:tblCellMar>
          <w:top w:w="0" w:type="dxa"/>
          <w:left w:w="10" w:type="dxa"/>
          <w:bottom w:w="0" w:type="dxa"/>
          <w:right w:w="10" w:type="dxa"/>
        </w:tblCellMar>
        <w:tblLook w:val="0000"/>
      </w:tblPr>
      <w:tblGrid>
        <w:gridCol w:w="56"/>
        <w:gridCol w:w="612"/>
        <w:gridCol w:w="1225"/>
        <w:gridCol w:w="1113"/>
        <w:gridCol w:w="2282"/>
        <w:gridCol w:w="612"/>
        <w:gridCol w:w="2282"/>
        <w:gridCol w:w="2282"/>
        <w:gridCol w:w="1503"/>
        <w:gridCol w:w="334"/>
        <w:gridCol w:w="111"/>
        <w:gridCol w:w="1057"/>
        <w:gridCol w:w="1725"/>
        <w:gridCol w:w="56"/>
      </w:tblGrid>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L.p.</w:t>
            </w:r>
          </w:p>
        </w:tc>
        <w:tc>
          <w:tcPr>
            <w:tcW w:w="1225"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DataGodzina</w:t>
            </w:r>
          </w:p>
        </w:tc>
        <w:tc>
          <w:tcPr>
            <w:tcW w:w="1113"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Numer</w:t>
            </w:r>
          </w:p>
        </w:tc>
        <w:tc>
          <w:tcPr>
            <w:tcW w:w="2894"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Opis</w:t>
            </w:r>
          </w:p>
        </w:tc>
        <w:tc>
          <w:tcPr>
            <w:tcW w:w="228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Typ</w:t>
            </w:r>
          </w:p>
        </w:tc>
        <w:tc>
          <w:tcPr>
            <w:tcW w:w="228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Miejsce</w:t>
            </w:r>
          </w:p>
        </w:tc>
        <w:tc>
          <w:tcPr>
            <w:tcW w:w="1503"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Status</w:t>
            </w:r>
          </w:p>
        </w:tc>
        <w:tc>
          <w:tcPr>
            <w:tcW w:w="1502"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Kwota mandatu</w:t>
            </w:r>
          </w:p>
        </w:tc>
        <w:tc>
          <w:tcPr>
            <w:tcW w:w="1781"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Data zakończenia</w:t>
            </w: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727</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 xml:space="preserve">2016-07-19 </w:t>
            </w:r>
            <w:r>
              <w:rPr>
                <w:rFonts w:ascii="Arial" w:hAnsi="Arial"/>
                <w:i/>
                <w:color w:val="000000"/>
                <w:sz w:val="16"/>
                <w:szCs w:val="16"/>
              </w:rPr>
              <w:t>17:56:00</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INT-28608/16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za B-36</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BEZPIECZEŃSTWO W KOMUNIKACJI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MENNICZA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2016-07-19 17:57:31</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17:56:00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728</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2016-07-19 18:13:25</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INT-28612/16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OSIEDLE BELWEDER OZNAKOWANE JAKO STR.ZAM PARKOWANIE POJAZDÓW POZA MIEJSCAMI</w:t>
            </w:r>
            <w:r>
              <w:rPr>
                <w:rFonts w:ascii="Arial" w:hAnsi="Arial"/>
                <w:color w:val="000000"/>
                <w:sz w:val="16"/>
                <w:szCs w:val="16"/>
              </w:rPr>
              <w:t xml:space="preserve"> WYZNACZONYMI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PRZYJAŹNI 2/</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2016-07-19 23:30:36</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18:13:25</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729</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2016-07-19 18:13:25</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INT-28612/16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OSIEDLE BELWEDER OZNAKOWANE JAKO STR.ZAM PARKOWANIE POJAZDÓW POZA MIEJSCAMI WYZNACZONYMI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 xml:space="preserve">NIEPRAWIDŁOWE </w:t>
            </w:r>
            <w:r>
              <w:rPr>
                <w:rFonts w:ascii="Arial" w:hAnsi="Arial"/>
                <w:color w:val="000000"/>
                <w:sz w:val="16"/>
                <w:szCs w:val="16"/>
              </w:rPr>
              <w:t>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PRZYJAŹNI 2/</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2016-07-19 23:30:36</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18:13:25</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730</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2016-07-19 18:27:34</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INT-28616/16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NA TERENIE SCHRONISKA PROWADZONE SĄ WYKOPY, CAŁĄ ZIEMIĘ WYWORZĄ I WYRZUCAJĄ NA TEREN MIEJSKI PRZY SKRZYŻWANIU ĆWICZEBNA A ŚLAZOWA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PORZĄDKOWA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ŚLAZOWA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2016-07-19 20:08:07</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18:27:34</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731</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2016-07-19 18:56:30</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INT-28618/16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VIS A VI SZKOŁY GIM. NR 4 PARKOWANIE POJAZDU MARKI OPEL ASTRA NA PRZEJŚCIU DLA PIESZYCH</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PAULIŃSKA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2016-07-20 07:14:02</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18:56:30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732</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2016-07-19 18:56:30</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INT-28618/16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VIS A VI SZKOŁY GIM. NR 4 PARKOWANIE POJAZDU MARKI OPEL ASTRA NA PRZEJŚCIU DLA PIESZYCH</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PAULIŃSKA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2016-07-20 07:14:02</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18:56:30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733</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2016-07-19 19:59:20</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INT-28628/16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zakaz zatrzymania sie MKK 50</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STROŃSKA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2016-07-19 20:01:23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16:36:00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734</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2016-07-19 20:02:16</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INT-28629/16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handel w miejscu</w:t>
            </w:r>
            <w:r>
              <w:rPr>
                <w:rFonts w:ascii="Arial" w:hAnsi="Arial"/>
                <w:color w:val="000000"/>
                <w:sz w:val="16"/>
                <w:szCs w:val="16"/>
              </w:rPr>
              <w:t xml:space="preserve"> nie wyznaczonym MKK 50</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ZWYCIĘSKA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2016-07-19 20:15:00</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15:46:00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735</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2016-07-19 20:04:57</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INT-28632/16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zanieczyszczenie w miejscu publicznym oddawanie kału MKK 200</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PORZĄDKOWA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ARMII KRAJOWEJ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2016-07-19 20:04:57</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17:00:00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736</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2016-07-19 20:41:55</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INT-28636/16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pojazd marki Renault Megane o nr rej. DW 30070 zaparkowany na ciągu pieszym, utrudnia ruch</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PIĘKNA 5/</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2016-07-19 23:20:19</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bl>
    <w:p>
      <w:pPr>
        <w:sectPr>
          <w:pgSz w:w="16838" w:h="11906"/>
          <w:pgMar w:top="567" w:right="567" w:bottom="567" w:left="567" w:header="708" w:footer="708" w:gutter="0"/>
          <w:pgNumType w:start="364"/>
          <w:cols w:space="708"/>
        </w:sectPr>
      </w:pPr>
    </w:p>
    <w:tbl>
      <w:tblPr>
        <w:tblStyle w:val="TableNormal"/>
        <w:tblW w:w="15250" w:type="dxa"/>
        <w:tblInd w:w="10" w:type="dxa"/>
        <w:tblLayout w:type="fixed"/>
        <w:tblCellMar>
          <w:top w:w="0" w:type="dxa"/>
          <w:left w:w="10" w:type="dxa"/>
          <w:bottom w:w="0" w:type="dxa"/>
          <w:right w:w="10" w:type="dxa"/>
        </w:tblCellMar>
        <w:tblLook w:val="0000"/>
      </w:tblPr>
      <w:tblGrid>
        <w:gridCol w:w="56"/>
        <w:gridCol w:w="612"/>
        <w:gridCol w:w="1225"/>
        <w:gridCol w:w="668"/>
        <w:gridCol w:w="445"/>
        <w:gridCol w:w="2282"/>
        <w:gridCol w:w="612"/>
        <w:gridCol w:w="2282"/>
        <w:gridCol w:w="2282"/>
        <w:gridCol w:w="1503"/>
        <w:gridCol w:w="334"/>
        <w:gridCol w:w="111"/>
        <w:gridCol w:w="1057"/>
        <w:gridCol w:w="1725"/>
        <w:gridCol w:w="56"/>
      </w:tblGrid>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20:41:55</w:t>
            </w:r>
          </w:p>
        </w:tc>
        <w:tc>
          <w:tcPr>
            <w:tcW w:w="1113" w:type="dxa"/>
            <w:gridSpan w:val="2"/>
            <w:vMerge w:val="restart"/>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737</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2016-07-19 21:14:11</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INT-28638/16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pojazdy zaparkowane niezgodnie z oznakowaniem blokują przejazd</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VIVALDIEGO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2016-07-20 00:00:26</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21:14:11</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738</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2016-07-19 21:14:11</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INT-28638/16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pojazdy zaparkowane niezgodnie z oznakowaniem blokują przejazd</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VIVALDIEGO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2016-07-20 00:00:26</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21:14:11</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739</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2016-07-20</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INT-28808/16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SPOŻYWANIE ALKOHOLU W MIEJSCU ZABRONIONYM</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 xml:space="preserve">SPOŻYWANIE </w:t>
            </w:r>
            <w:r>
              <w:rPr>
                <w:rFonts w:ascii="Arial" w:hAnsi="Arial"/>
                <w:color w:val="000000"/>
                <w:sz w:val="16"/>
                <w:szCs w:val="16"/>
              </w:rPr>
              <w:t>ALKOHOLU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POMORSKA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2016-07-21 07:28:27</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19:20:00</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740</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2016-07-20</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INT-28770/16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ZABLOKOWANY WYJAZD Z BRAMY </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ANTONIEGO 16/</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WEZWANIE</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2016-07-20 19:29:47</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19:09:56</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2782" w:type="dxa"/>
            <w:gridSpan w:val="2"/>
            <w:vMerge w:val="restart"/>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Strona: 53/73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5232" w:type="dxa"/>
            <w:gridSpan w:val="5"/>
            <w:vMerge w:val="restart"/>
            <w:shd w:val="clear" w:color="auto" w:fill="auto"/>
            <w:tcMar>
              <w:top w:w="0" w:type="dxa"/>
              <w:left w:w="10" w:type="dxa"/>
              <w:bottom w:w="0" w:type="dxa"/>
              <w:right w:w="10" w:type="dxa"/>
            </w:tcMar>
          </w:tcPr>
          <w:p w:rsidR="007D4361">
            <w:pPr>
              <w:rPr>
                <w:rFonts w:ascii="Arial" w:hAnsi="Arial"/>
                <w:color w:val="000000"/>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2782" w:type="dxa"/>
            <w:gridSpan w:val="2"/>
            <w:vMerge/>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5232" w:type="dxa"/>
            <w:gridSpan w:val="5"/>
            <w:vMerge/>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2893" w:type="dxa"/>
            <w:gridSpan w:val="3"/>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Created by Tomasz Beliczyński</w:t>
            </w:r>
          </w:p>
        </w:tc>
        <w:tc>
          <w:tcPr>
            <w:tcW w:w="56" w:type="dxa"/>
            <w:shd w:val="clear" w:color="auto" w:fill="auto"/>
            <w:tcMar>
              <w:top w:w="0" w:type="dxa"/>
              <w:left w:w="10" w:type="dxa"/>
              <w:bottom w:w="0" w:type="dxa"/>
              <w:right w:w="10" w:type="dxa"/>
            </w:tcMar>
          </w:tcPr>
          <w:p w:rsidR="007D4361">
            <w:pPr>
              <w:rPr>
                <w:sz w:val="16"/>
                <w:szCs w:val="16"/>
              </w:rPr>
            </w:pPr>
          </w:p>
        </w:tc>
      </w:tr>
    </w:tbl>
    <w:p>
      <w:pPr>
        <w:sectPr>
          <w:type w:val="nextPage"/>
          <w:pgSz w:w="16838" w:h="11906"/>
          <w:pgMar w:top="567" w:right="567" w:bottom="567" w:left="567" w:header="708" w:footer="708" w:gutter="0"/>
          <w:pgNumType w:start="365"/>
          <w:cols w:space="708"/>
          <w:titlePg w:val="0"/>
        </w:sectPr>
      </w:pPr>
    </w:p>
    <w:tbl>
      <w:tblPr>
        <w:tblStyle w:val="TableNormal"/>
        <w:tblW w:w="15250" w:type="dxa"/>
        <w:tblInd w:w="10" w:type="dxa"/>
        <w:tblLayout w:type="fixed"/>
        <w:tblCellMar>
          <w:top w:w="0" w:type="dxa"/>
          <w:left w:w="10" w:type="dxa"/>
          <w:bottom w:w="0" w:type="dxa"/>
          <w:right w:w="10" w:type="dxa"/>
        </w:tblCellMar>
        <w:tblLook w:val="0000"/>
      </w:tblPr>
      <w:tblGrid>
        <w:gridCol w:w="56"/>
        <w:gridCol w:w="612"/>
        <w:gridCol w:w="1225"/>
        <w:gridCol w:w="1113"/>
        <w:gridCol w:w="2282"/>
        <w:gridCol w:w="612"/>
        <w:gridCol w:w="2282"/>
        <w:gridCol w:w="2282"/>
        <w:gridCol w:w="1503"/>
        <w:gridCol w:w="334"/>
        <w:gridCol w:w="111"/>
        <w:gridCol w:w="1057"/>
        <w:gridCol w:w="1725"/>
        <w:gridCol w:w="56"/>
      </w:tblGrid>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L.p.</w:t>
            </w:r>
          </w:p>
        </w:tc>
        <w:tc>
          <w:tcPr>
            <w:tcW w:w="1225"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DataGodzina</w:t>
            </w:r>
          </w:p>
        </w:tc>
        <w:tc>
          <w:tcPr>
            <w:tcW w:w="1113"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Numer</w:t>
            </w:r>
          </w:p>
        </w:tc>
        <w:tc>
          <w:tcPr>
            <w:tcW w:w="2894"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Opis</w:t>
            </w:r>
          </w:p>
        </w:tc>
        <w:tc>
          <w:tcPr>
            <w:tcW w:w="228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Typ</w:t>
            </w:r>
          </w:p>
        </w:tc>
        <w:tc>
          <w:tcPr>
            <w:tcW w:w="228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Miejsce</w:t>
            </w:r>
          </w:p>
        </w:tc>
        <w:tc>
          <w:tcPr>
            <w:tcW w:w="1503"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Status</w:t>
            </w:r>
          </w:p>
        </w:tc>
        <w:tc>
          <w:tcPr>
            <w:tcW w:w="1502"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Kwota mandatu</w:t>
            </w:r>
          </w:p>
        </w:tc>
        <w:tc>
          <w:tcPr>
            <w:tcW w:w="1781"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Data zakończenia</w:t>
            </w: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741</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2016-07-20</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INT-28739/16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NA CAŁEJ DŁUFGOŚCI </w:t>
            </w:r>
            <w:r>
              <w:rPr>
                <w:rFonts w:ascii="Arial" w:hAnsi="Arial"/>
                <w:color w:val="000000"/>
                <w:sz w:val="16"/>
                <w:szCs w:val="16"/>
              </w:rPr>
              <w:t>ULICY PARKOWANIE PRZY PRZEJSCIACH DLA PIESZYCH I WYSEPKACH UTRUDNIAJĄCE RUCH KOŁOWY</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GWIAŹDZISTA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WEZWANIE</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2016-07-20 16:54:14</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15:10:36</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742</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2016-07-20</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INT-28729/16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PARKOWANIE NA CAŁEJ SZEROKOŚCI </w:t>
            </w:r>
            <w:r>
              <w:rPr>
                <w:rFonts w:ascii="Arial" w:hAnsi="Arial"/>
                <w:color w:val="000000"/>
                <w:sz w:val="16"/>
                <w:szCs w:val="16"/>
              </w:rPr>
              <w:t xml:space="preserve">CHODNIKA POJAZD NISSAN </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UNRUGA 4/</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2016-07-20 16:07:33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13:44:21</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743</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2016-07-20</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INT-28698/16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NA POSTOJU TAXI NA ZAKAZIE PARKUJĘ SAMOCHÓD KTÓRY UTRUDNIA RUCH, WIĘKSZYM SAMOCHODEM NIE MOŻNA </w:t>
            </w:r>
            <w:r>
              <w:rPr>
                <w:rFonts w:ascii="Arial" w:hAnsi="Arial"/>
                <w:color w:val="000000"/>
                <w:sz w:val="16"/>
                <w:szCs w:val="16"/>
              </w:rPr>
              <w:t>PRZEJECHAĆ</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KOTLARSKA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2016-07-20 16:43:25</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12:21:17</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744</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2016-07-20</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INT-28668/16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ZABLOKOWANY WJAZD NA BUDOWĘ PRZEZ AUTO</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PLAC BEMA 5A/</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POUCZENIE</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2016-07-21 07:17:47</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09:29:11</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745</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2016-07-20</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INT-28724/16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ZA ZNAKIEM B-36 +T-24 NA WYSOKOŚCI HOTELU WROCŁAW DO SKY TOWER - OKOŁO 10 AUT</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POWSTAŃCÓW ŚLĄSKICH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2016-07-20 15:13:09</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13:39:29</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746</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2016-07-20</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INT-28749/16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UL. ESTOŃSKA Z UKRAIŃSKA NA CHODNIKU NA CAŁEJ SZEROKOŚCI PARKUJE SAMOCHÓD DODGE </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ESTOŃSKA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2016-07-20 17:24:46</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16:41:29</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747</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2016-07-20</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INT-28673/16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przy MOPSIE </w:t>
            </w: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KAMIEŃSKIEGO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300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2016-07-21 07:43:23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10:09:40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748</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2016-07-20</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INT-28691/16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NA CHODNIKU UL. GLINIANA A CIEPŁA HANDEL TUSKAWKĄ</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GLINIANA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2016-07-20 17:55:00</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11:57:00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749</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2016-07-20</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INT-28682/16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NA WYSOKOŚCI STAREGO PLACU HANDEL NA CHODNIKUGODZ 11:58 PONOWNE ZGŁOSZENIE </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HORBACZEWSKIEGO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2016-07-20 12:54:10</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11:12:21</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750</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2016-07-20</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INT-28795/16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parkowanie pojazdów w </w:t>
            </w:r>
            <w:r>
              <w:rPr>
                <w:rFonts w:ascii="Arial" w:hAnsi="Arial"/>
                <w:color w:val="000000"/>
                <w:sz w:val="16"/>
                <w:szCs w:val="16"/>
              </w:rPr>
              <w:t>miejscu obowiązywania znaku B-36</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BLOKADA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CIESZYŃSKIEGO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2016-07-21 06:05:45</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22:00:00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751</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2016-07-20</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INT-28796/16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pojazdów w miejscu obowiązywania znaku B-36</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BLOKADA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WŁODKOWICA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 xml:space="preserve">2016-07-21 </w:t>
            </w:r>
            <w:r>
              <w:rPr>
                <w:rFonts w:ascii="Arial" w:hAnsi="Arial"/>
                <w:i/>
                <w:color w:val="000000"/>
                <w:sz w:val="16"/>
                <w:szCs w:val="16"/>
              </w:rPr>
              <w:t>06:10:08</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bl>
    <w:p>
      <w:pPr>
        <w:sectPr>
          <w:pgSz w:w="16838" w:h="11906"/>
          <w:pgMar w:top="567" w:right="567" w:bottom="567" w:left="567" w:header="708" w:footer="708" w:gutter="0"/>
          <w:pgNumType w:start="366"/>
          <w:cols w:space="708"/>
        </w:sectPr>
      </w:pPr>
    </w:p>
    <w:tbl>
      <w:tblPr>
        <w:tblStyle w:val="TableNormal"/>
        <w:tblW w:w="15250" w:type="dxa"/>
        <w:tblInd w:w="10" w:type="dxa"/>
        <w:tblLayout w:type="fixed"/>
        <w:tblCellMar>
          <w:top w:w="0" w:type="dxa"/>
          <w:left w:w="10" w:type="dxa"/>
          <w:bottom w:w="0" w:type="dxa"/>
          <w:right w:w="10" w:type="dxa"/>
        </w:tblCellMar>
        <w:tblLook w:val="0000"/>
      </w:tblPr>
      <w:tblGrid>
        <w:gridCol w:w="56"/>
        <w:gridCol w:w="612"/>
        <w:gridCol w:w="1225"/>
        <w:gridCol w:w="668"/>
        <w:gridCol w:w="445"/>
        <w:gridCol w:w="2282"/>
        <w:gridCol w:w="612"/>
        <w:gridCol w:w="2282"/>
        <w:gridCol w:w="2282"/>
        <w:gridCol w:w="1503"/>
        <w:gridCol w:w="334"/>
        <w:gridCol w:w="111"/>
        <w:gridCol w:w="1057"/>
        <w:gridCol w:w="1725"/>
        <w:gridCol w:w="56"/>
      </w:tblGrid>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23:00:00</w:t>
            </w:r>
          </w:p>
        </w:tc>
        <w:tc>
          <w:tcPr>
            <w:tcW w:w="1113" w:type="dxa"/>
            <w:gridSpan w:val="2"/>
            <w:vMerge w:val="restart"/>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752</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2016-07-20</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INT-28795/16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pojazdów w miejscu obowiązywania znaku B-36</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BLOKADA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CIESZYŃSKIEGO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2016-07-21 06:05:45</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22:00:00</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753</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2016-07-20</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INT-29288/16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PISMO </w:t>
            </w:r>
            <w:r>
              <w:rPr>
                <w:rFonts w:ascii="Arial" w:hAnsi="Arial"/>
                <w:color w:val="000000"/>
                <w:sz w:val="16"/>
                <w:szCs w:val="16"/>
              </w:rPr>
              <w:t>WYDZIAŁU ARCHITEKTURY I BUDOWNICTWA Z PROŚBĄ O KONTROLE BAREK GASTRONOMICZNYCH DO KTORYCH WYDZIAŁ WYSŁAŁ PISMA O DOSTOSOWANIU WYSTROJU OGRÓDKÓW DO OBOWIĄZUJĄCEGO PRAWA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WYSPA SŁODOWA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2016-07-26 09:29:48</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15:20:00</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754</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2016-07-20 08:13:15</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INT-28659/16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NA WYS. PRZYCHODNI NIELEGALNY HANDEL WARZYWA- OWOCE.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OSTROWSKIEGO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2016-07-20 10:42:19</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08:13:15</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2782" w:type="dxa"/>
            <w:gridSpan w:val="2"/>
            <w:vMerge w:val="restart"/>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Strona: 54/73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5232" w:type="dxa"/>
            <w:gridSpan w:val="5"/>
            <w:vMerge w:val="restart"/>
            <w:shd w:val="clear" w:color="auto" w:fill="auto"/>
            <w:tcMar>
              <w:top w:w="0" w:type="dxa"/>
              <w:left w:w="10" w:type="dxa"/>
              <w:bottom w:w="0" w:type="dxa"/>
              <w:right w:w="10" w:type="dxa"/>
            </w:tcMar>
          </w:tcPr>
          <w:p w:rsidR="007D4361">
            <w:pPr>
              <w:rPr>
                <w:rFonts w:ascii="Arial" w:hAnsi="Arial"/>
                <w:color w:val="000000"/>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2782" w:type="dxa"/>
            <w:gridSpan w:val="2"/>
            <w:vMerge/>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5232" w:type="dxa"/>
            <w:gridSpan w:val="5"/>
            <w:vMerge/>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2893" w:type="dxa"/>
            <w:gridSpan w:val="3"/>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Created by Tomasz Beliczyński</w:t>
            </w:r>
          </w:p>
        </w:tc>
        <w:tc>
          <w:tcPr>
            <w:tcW w:w="56" w:type="dxa"/>
            <w:shd w:val="clear" w:color="auto" w:fill="auto"/>
            <w:tcMar>
              <w:top w:w="0" w:type="dxa"/>
              <w:left w:w="10" w:type="dxa"/>
              <w:bottom w:w="0" w:type="dxa"/>
              <w:right w:w="10" w:type="dxa"/>
            </w:tcMar>
          </w:tcPr>
          <w:p w:rsidR="007D4361">
            <w:pPr>
              <w:rPr>
                <w:sz w:val="16"/>
                <w:szCs w:val="16"/>
              </w:rPr>
            </w:pPr>
          </w:p>
        </w:tc>
      </w:tr>
    </w:tbl>
    <w:p>
      <w:pPr>
        <w:sectPr>
          <w:type w:val="nextPage"/>
          <w:pgSz w:w="16838" w:h="11906"/>
          <w:pgMar w:top="567" w:right="567" w:bottom="567" w:left="567" w:header="708" w:footer="708" w:gutter="0"/>
          <w:pgNumType w:start="367"/>
          <w:cols w:space="708"/>
          <w:titlePg w:val="0"/>
        </w:sectPr>
      </w:pPr>
    </w:p>
    <w:tbl>
      <w:tblPr>
        <w:tblStyle w:val="TableNormal"/>
        <w:tblW w:w="15250" w:type="dxa"/>
        <w:tblInd w:w="10" w:type="dxa"/>
        <w:tblLayout w:type="fixed"/>
        <w:tblCellMar>
          <w:top w:w="0" w:type="dxa"/>
          <w:left w:w="10" w:type="dxa"/>
          <w:bottom w:w="0" w:type="dxa"/>
          <w:right w:w="10" w:type="dxa"/>
        </w:tblCellMar>
        <w:tblLook w:val="0000"/>
      </w:tblPr>
      <w:tblGrid>
        <w:gridCol w:w="56"/>
        <w:gridCol w:w="612"/>
        <w:gridCol w:w="1225"/>
        <w:gridCol w:w="1113"/>
        <w:gridCol w:w="2282"/>
        <w:gridCol w:w="612"/>
        <w:gridCol w:w="2282"/>
        <w:gridCol w:w="2282"/>
        <w:gridCol w:w="1503"/>
        <w:gridCol w:w="334"/>
        <w:gridCol w:w="111"/>
        <w:gridCol w:w="1057"/>
        <w:gridCol w:w="1725"/>
        <w:gridCol w:w="56"/>
      </w:tblGrid>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L.p.</w:t>
            </w:r>
          </w:p>
        </w:tc>
        <w:tc>
          <w:tcPr>
            <w:tcW w:w="1225"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DataGodzina</w:t>
            </w:r>
          </w:p>
        </w:tc>
        <w:tc>
          <w:tcPr>
            <w:tcW w:w="1113"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Numer</w:t>
            </w:r>
          </w:p>
        </w:tc>
        <w:tc>
          <w:tcPr>
            <w:tcW w:w="2894"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Opis</w:t>
            </w:r>
          </w:p>
        </w:tc>
        <w:tc>
          <w:tcPr>
            <w:tcW w:w="228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Typ</w:t>
            </w:r>
          </w:p>
        </w:tc>
        <w:tc>
          <w:tcPr>
            <w:tcW w:w="228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Miejsce</w:t>
            </w:r>
          </w:p>
        </w:tc>
        <w:tc>
          <w:tcPr>
            <w:tcW w:w="1503"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Status</w:t>
            </w:r>
          </w:p>
        </w:tc>
        <w:tc>
          <w:tcPr>
            <w:tcW w:w="1502"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Kwota mandatu</w:t>
            </w:r>
          </w:p>
        </w:tc>
        <w:tc>
          <w:tcPr>
            <w:tcW w:w="1781"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Data zakończenia</w:t>
            </w: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755</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2016-07-20 08:35:26</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INT-28658/16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NIEPRAWIDŁOWE PARKOWANIE W STREFIE ZAMIESZKANIA ORAZ POMIĘDZY MAKUSZYŃSKIEGO A </w:t>
            </w:r>
            <w:r>
              <w:rPr>
                <w:rFonts w:ascii="Arial" w:hAnsi="Arial"/>
                <w:color w:val="000000"/>
                <w:sz w:val="16"/>
                <w:szCs w:val="16"/>
              </w:rPr>
              <w:t>FILOMATÓW NA WYS. PRZEDSZKOLA PARKOWANIE N A CHODNIKU.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CHRZANOWSKIEGO 7/</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WEZWANIE</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300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2016-07-20 09:33:31</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08:35:26</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756</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2016-07-20 08:35:26</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INT-28658/16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NIEPRAWIDŁOWE PARKOWANIE W STREFIE ZAMIESZKANIA </w:t>
            </w:r>
            <w:r>
              <w:rPr>
                <w:rFonts w:ascii="Arial" w:hAnsi="Arial"/>
                <w:color w:val="000000"/>
                <w:sz w:val="16"/>
                <w:szCs w:val="16"/>
              </w:rPr>
              <w:t>ORAZ POMIĘDZY MAKUSZYŃSKIEGO A FILOMATÓW NA WYS. PRZEDSZKOLA PARKOWANIE N A CHODNIKU.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CHRZANOWSKIEGO 7/</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WEZWANIE</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2016-07-20 09:33:31</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08:35:26</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757</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2016-07-20 09:12:54</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INT-28662/16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NIEPRAWIDŁOWE </w:t>
            </w:r>
            <w:r>
              <w:rPr>
                <w:rFonts w:ascii="Arial" w:hAnsi="Arial"/>
                <w:color w:val="000000"/>
                <w:sz w:val="16"/>
                <w:szCs w:val="16"/>
              </w:rPr>
              <w:t>PARKOWANIE W STREFIE ZAMIESZKANIA PRZED I ZA SZLABANEM.</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PRZYJAŹNI 2/</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2016-07-20 18:54:44</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09:12:54</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758</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2016-07-20 10:10:37</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INT-28674/16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PARKOWANIE POJAZDÓW NA ŁUKU JEŻDNI ORAZ ZA B-B-36 CO POWODUJE </w:t>
            </w:r>
            <w:r>
              <w:rPr>
                <w:rFonts w:ascii="Arial" w:hAnsi="Arial"/>
                <w:color w:val="000000"/>
                <w:sz w:val="16"/>
                <w:szCs w:val="16"/>
              </w:rPr>
              <w:t>UTRUDNIENIE W RUCHU.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LEKARSKA 247/</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2016-07-21 07:37:29</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10:10:37</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759</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2016-07-20 10:33:33</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INT-28677/16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NA CHODNIKU ZA B-36.</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BOROWSKA 242/</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 xml:space="preserve">2016-07-20 </w:t>
            </w:r>
            <w:r>
              <w:rPr>
                <w:rFonts w:ascii="Arial" w:hAnsi="Arial"/>
                <w:i/>
                <w:color w:val="000000"/>
                <w:sz w:val="16"/>
                <w:szCs w:val="16"/>
              </w:rPr>
              <w:t>11:21:10</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10:33:33</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760</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2016-07-20 10:47:38</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INT-28679/16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NIEPRAWIDŁOWE PARKOWANIE POJAZDÓW NA CAŁYM ODCINKU.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DŁUGOPOLSKA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2016-07-20 17:32:55</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10:47:38</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761</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 xml:space="preserve">2016-07-20 </w:t>
            </w:r>
            <w:r>
              <w:rPr>
                <w:rFonts w:ascii="Arial" w:hAnsi="Arial"/>
                <w:i/>
                <w:color w:val="000000"/>
                <w:sz w:val="16"/>
                <w:szCs w:val="16"/>
              </w:rPr>
              <w:t>10:47:38</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INT-28679/16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NIEPRAWIDŁOWE PARKOWANIE POJAZDÓW NA CAŁYM ODCINKU.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DŁUGOPOLSKA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2016-07-20 17:32:55</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10:47:38</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762</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2016-07-20 12:29:02</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INT-28704/16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ZABLOKOWANY WJAZD ORAZ PARKOWANIE POJAZDÓW NA</w:t>
            </w:r>
            <w:r>
              <w:rPr>
                <w:rFonts w:ascii="Arial" w:hAnsi="Arial"/>
                <w:color w:val="000000"/>
                <w:sz w:val="16"/>
                <w:szCs w:val="16"/>
              </w:rPr>
              <w:t xml:space="preserve"> TRAWNIKU.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RDESTOWA 21/</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2016-07-20 13:40:37</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12:29:02</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763</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2016-07-20 12:34:46</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INT-28706/16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kontrola umów i rachunków na wywóz nieczystości ciekłych, współpraca z WŚiR</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PORZĄDKOWA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MAŚLICKA 213/</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2016-07-20 12:34:48</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12:34:46</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764</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2016-07-20 12:37:26</w:t>
            </w:r>
          </w:p>
        </w:tc>
        <w:tc>
          <w:tcPr>
            <w:tcW w:w="1113"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INT-28707/16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kontrola umów i rachunków na wywóz nieczystości ciekłych, współpraca z WŚiR</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PORZĄDKOWA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MAŚLICKA 213A/</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BEZ UWAG</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2016-07-20 13:37:58</w:t>
            </w:r>
          </w:p>
        </w:tc>
        <w:tc>
          <w:tcPr>
            <w:tcW w:w="56" w:type="dxa"/>
            <w:shd w:val="clear" w:color="auto" w:fill="auto"/>
            <w:tcMar>
              <w:top w:w="0" w:type="dxa"/>
              <w:left w:w="10" w:type="dxa"/>
              <w:bottom w:w="0" w:type="dxa"/>
              <w:right w:w="10" w:type="dxa"/>
            </w:tcMar>
          </w:tcPr>
          <w:p w:rsidR="007D4361">
            <w:pPr>
              <w:rPr>
                <w:sz w:val="16"/>
                <w:szCs w:val="16"/>
              </w:rPr>
            </w:pPr>
          </w:p>
        </w:tc>
      </w:tr>
    </w:tbl>
    <w:p>
      <w:pPr>
        <w:sectPr>
          <w:pgSz w:w="16838" w:h="11906"/>
          <w:pgMar w:top="567" w:right="567" w:bottom="567" w:left="567" w:header="708" w:footer="708" w:gutter="0"/>
          <w:pgNumType w:start="368"/>
          <w:cols w:space="708"/>
        </w:sectPr>
      </w:pPr>
    </w:p>
    <w:tbl>
      <w:tblPr>
        <w:tblStyle w:val="TableNormal"/>
        <w:tblW w:w="15250" w:type="dxa"/>
        <w:tblInd w:w="10" w:type="dxa"/>
        <w:tblLayout w:type="fixed"/>
        <w:tblCellMar>
          <w:top w:w="0" w:type="dxa"/>
          <w:left w:w="10" w:type="dxa"/>
          <w:bottom w:w="0" w:type="dxa"/>
          <w:right w:w="10" w:type="dxa"/>
        </w:tblCellMar>
        <w:tblLook w:val="0000"/>
      </w:tblPr>
      <w:tblGrid>
        <w:gridCol w:w="56"/>
        <w:gridCol w:w="612"/>
        <w:gridCol w:w="1225"/>
        <w:gridCol w:w="668"/>
        <w:gridCol w:w="445"/>
        <w:gridCol w:w="2282"/>
        <w:gridCol w:w="612"/>
        <w:gridCol w:w="2282"/>
        <w:gridCol w:w="2282"/>
        <w:gridCol w:w="1503"/>
        <w:gridCol w:w="334"/>
        <w:gridCol w:w="111"/>
        <w:gridCol w:w="1057"/>
        <w:gridCol w:w="1725"/>
        <w:gridCol w:w="56"/>
      </w:tblGrid>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val="restart"/>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12:37:26</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765</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2016-07-20 12:39:29</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INT-28708/16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kontrola umów i rachunków na wywóz nieczystości ciekłych, współpraca z WŚiR</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PORZĄDKOWA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MAŚLICKA 211A/</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2016-07-20 13:33:01</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12:39:29</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766</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2016-07-20 13:27:46</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INT-28721/16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kontrola  z zakresu ochrony środowiska zgodnie z wykazem eko-system</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PORZĄDKOWA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WRÓBLOWICKA 12/</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PRZEKAZANO DO EKOSYSTEMU</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2016-07-29 15:19:15</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13:27:46</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767</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2016-07-20 13:42:46</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INT-28728/16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A MŁODYCH TECHNIKÓW PRZED </w:t>
            </w:r>
            <w:r>
              <w:rPr>
                <w:rFonts w:ascii="Arial" w:hAnsi="Arial"/>
                <w:color w:val="000000"/>
                <w:sz w:val="16"/>
                <w:szCs w:val="16"/>
              </w:rPr>
              <w:t xml:space="preserve"> PRZEJŚCIEM DLA PIESZYCH NIELEGALNY 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LEGNICKA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2016-07-20 16:31:52</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13:42:46</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768</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2016-07-20 15:19:16</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INT-28741/16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postój pojazdu na P21</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BOGUSŁAWSKIEGO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 xml:space="preserve">2016-07-20 </w:t>
            </w:r>
            <w:r>
              <w:rPr>
                <w:rFonts w:ascii="Arial" w:hAnsi="Arial"/>
                <w:i/>
                <w:color w:val="000000"/>
                <w:sz w:val="16"/>
                <w:szCs w:val="16"/>
              </w:rPr>
              <w:t>15:19:43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14:20:00</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2782" w:type="dxa"/>
            <w:gridSpan w:val="2"/>
            <w:vMerge w:val="restart"/>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Strona: 55/73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5232" w:type="dxa"/>
            <w:gridSpan w:val="5"/>
            <w:vMerge w:val="restart"/>
            <w:shd w:val="clear" w:color="auto" w:fill="auto"/>
            <w:tcMar>
              <w:top w:w="0" w:type="dxa"/>
              <w:left w:w="10" w:type="dxa"/>
              <w:bottom w:w="0" w:type="dxa"/>
              <w:right w:w="10" w:type="dxa"/>
            </w:tcMar>
          </w:tcPr>
          <w:p w:rsidR="007D4361">
            <w:pPr>
              <w:rPr>
                <w:rFonts w:ascii="Arial" w:hAnsi="Arial"/>
                <w:color w:val="000000"/>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2782" w:type="dxa"/>
            <w:gridSpan w:val="2"/>
            <w:vMerge/>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5232" w:type="dxa"/>
            <w:gridSpan w:val="5"/>
            <w:vMerge/>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2893" w:type="dxa"/>
            <w:gridSpan w:val="3"/>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Created by Tomasz Beliczyński</w:t>
            </w:r>
          </w:p>
        </w:tc>
        <w:tc>
          <w:tcPr>
            <w:tcW w:w="56" w:type="dxa"/>
            <w:shd w:val="clear" w:color="auto" w:fill="auto"/>
            <w:tcMar>
              <w:top w:w="0" w:type="dxa"/>
              <w:left w:w="10" w:type="dxa"/>
              <w:bottom w:w="0" w:type="dxa"/>
              <w:right w:w="10" w:type="dxa"/>
            </w:tcMar>
          </w:tcPr>
          <w:p w:rsidR="007D4361">
            <w:pPr>
              <w:rPr>
                <w:sz w:val="16"/>
                <w:szCs w:val="16"/>
              </w:rPr>
            </w:pPr>
          </w:p>
        </w:tc>
      </w:tr>
    </w:tbl>
    <w:p>
      <w:pPr>
        <w:sectPr>
          <w:type w:val="nextPage"/>
          <w:pgSz w:w="16838" w:h="11906"/>
          <w:pgMar w:top="567" w:right="567" w:bottom="567" w:left="567" w:header="708" w:footer="708" w:gutter="0"/>
          <w:pgNumType w:start="369"/>
          <w:cols w:space="708"/>
          <w:titlePg w:val="0"/>
        </w:sectPr>
      </w:pPr>
    </w:p>
    <w:tbl>
      <w:tblPr>
        <w:tblStyle w:val="TableNormal"/>
        <w:tblW w:w="15250" w:type="dxa"/>
        <w:tblInd w:w="10" w:type="dxa"/>
        <w:tblLayout w:type="fixed"/>
        <w:tblCellMar>
          <w:top w:w="0" w:type="dxa"/>
          <w:left w:w="10" w:type="dxa"/>
          <w:bottom w:w="0" w:type="dxa"/>
          <w:right w:w="10" w:type="dxa"/>
        </w:tblCellMar>
        <w:tblLook w:val="0000"/>
      </w:tblPr>
      <w:tblGrid>
        <w:gridCol w:w="56"/>
        <w:gridCol w:w="612"/>
        <w:gridCol w:w="1225"/>
        <w:gridCol w:w="1113"/>
        <w:gridCol w:w="2282"/>
        <w:gridCol w:w="612"/>
        <w:gridCol w:w="2282"/>
        <w:gridCol w:w="2282"/>
        <w:gridCol w:w="1503"/>
        <w:gridCol w:w="334"/>
        <w:gridCol w:w="111"/>
        <w:gridCol w:w="1057"/>
        <w:gridCol w:w="1725"/>
        <w:gridCol w:w="56"/>
      </w:tblGrid>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L.p.</w:t>
            </w:r>
          </w:p>
        </w:tc>
        <w:tc>
          <w:tcPr>
            <w:tcW w:w="1225"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DataGodzina</w:t>
            </w:r>
          </w:p>
        </w:tc>
        <w:tc>
          <w:tcPr>
            <w:tcW w:w="1113"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Numer</w:t>
            </w:r>
          </w:p>
        </w:tc>
        <w:tc>
          <w:tcPr>
            <w:tcW w:w="2894"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Opis</w:t>
            </w:r>
          </w:p>
        </w:tc>
        <w:tc>
          <w:tcPr>
            <w:tcW w:w="228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Typ</w:t>
            </w:r>
          </w:p>
        </w:tc>
        <w:tc>
          <w:tcPr>
            <w:tcW w:w="228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Miejsce</w:t>
            </w:r>
          </w:p>
        </w:tc>
        <w:tc>
          <w:tcPr>
            <w:tcW w:w="1503"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Status</w:t>
            </w:r>
          </w:p>
        </w:tc>
        <w:tc>
          <w:tcPr>
            <w:tcW w:w="1502"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Kwota mandatu</w:t>
            </w:r>
          </w:p>
        </w:tc>
        <w:tc>
          <w:tcPr>
            <w:tcW w:w="1781"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Data zakończenia</w:t>
            </w: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769</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2016-07-20 15:21:13</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INT-28744/16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B36</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WŁODKOWICA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2016-07-20 15:22:55</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14:00:00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770</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2016-07-20 15:24:01</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INT-28745/16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B1 </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OFIAR OŚWIĘCIMSKICH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2016-07-20 15:24:19</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14:40:00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771</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2016-07-20 15:24:01</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INT-28745/16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B1 </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OFIAR OŚWIĘCIMSKICH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2016-07-20 15:24:19</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14:40:00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772</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2016-07-20 16:56:45</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INT-28751/16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B1</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BEZPIECZEŃSTWO W KOMUNIKACJI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SZEWSKA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2016-07-20 16:57:02</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15:30:00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773</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2016-07-20 18:36:03</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INT-28764/16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handel na terenie parku kulturowego poza budynkami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OŁAWSKA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2016-07-20 18:37:48</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14:40:00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774</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2016-07-20 18:38:17</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INT-28765/16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spozywanie alkoholu w miejscu zabronionym </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SPOŻYWANIE ALKOHOLU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KRAIŃSKIEGO 16/</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2016-07-20 18:40:22</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15:30:00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775</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2016-07-20 21:45:53</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INT-28786/16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POJAZDU MARKI RENAULT LAGUNA ZA B-1.</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LUBUSKA 58/</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2016-07-21 01:00:07</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21:45:53</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776</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2016-07-21</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INT-28929/16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MKK 150 zł brak umów i rachunków na wywóz nieczystości ciekłych w wymaganym </w:t>
            </w:r>
            <w:r>
              <w:rPr>
                <w:rFonts w:ascii="Arial" w:hAnsi="Arial"/>
                <w:color w:val="000000"/>
                <w:sz w:val="16"/>
                <w:szCs w:val="16"/>
              </w:rPr>
              <w:t>terenimie. Współpraca z WŚiR</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PORZĄDKOWA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KARCZEMNA 41/</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2016-08-03 08:58:00</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10:45:00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777</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2016-07-21</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INT-28989/16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Kontrola handlu na terenie gminy</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OŁAWSKA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2016-07-22 13:04:54</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16:40:00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778</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2016-07-21</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INT-28934/16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handel na terenie Parku Kulturowego </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BULWAR PIOTRA WŁOSTOWICA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SĄD</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2016-07-22 07:29:53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10:50:00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779</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2016-07-21</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INT-29020/16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nieużytkowany pojazd honda dw856ae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 xml:space="preserve">WRAK </w:t>
            </w:r>
            <w:r>
              <w:rPr>
                <w:rFonts w:ascii="Arial" w:hAnsi="Arial"/>
                <w:color w:val="000000"/>
                <w:sz w:val="16"/>
                <w:szCs w:val="16"/>
              </w:rPr>
              <w:t>POJAZDU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ŻAKA 13/</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OSTRZEŻENIE</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2016-07-22 17:32:46</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20:00:00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780</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2016-07-21 08:01:30</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INT-28810/16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pojazdów na trawniku, niszczenie roślinności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NISZCZENIE ZIELENI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IDZIKOWSKIEGO 32/</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WEZWANIE</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2016-07-21 09:26:32</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08:01:30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781</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2016-07-21 08:01:30</w:t>
            </w:r>
          </w:p>
        </w:tc>
        <w:tc>
          <w:tcPr>
            <w:tcW w:w="1113"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INT-28810/16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pojazdów na trawniku, niszczenie roślinności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NISZCZENIE ZIELENI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IDZIKOWSKIEGO 32/</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WEZWANIE</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2016-07-21 09:26:32</w:t>
            </w:r>
          </w:p>
        </w:tc>
        <w:tc>
          <w:tcPr>
            <w:tcW w:w="56" w:type="dxa"/>
            <w:shd w:val="clear" w:color="auto" w:fill="auto"/>
            <w:tcMar>
              <w:top w:w="0" w:type="dxa"/>
              <w:left w:w="10" w:type="dxa"/>
              <w:bottom w:w="0" w:type="dxa"/>
              <w:right w:w="10" w:type="dxa"/>
            </w:tcMar>
          </w:tcPr>
          <w:p w:rsidR="007D4361">
            <w:pPr>
              <w:rPr>
                <w:sz w:val="16"/>
                <w:szCs w:val="16"/>
              </w:rPr>
            </w:pPr>
          </w:p>
        </w:tc>
      </w:tr>
    </w:tbl>
    <w:p>
      <w:pPr>
        <w:sectPr>
          <w:pgSz w:w="16838" w:h="11906"/>
          <w:pgMar w:top="567" w:right="567" w:bottom="567" w:left="567" w:header="708" w:footer="708" w:gutter="0"/>
          <w:pgNumType w:start="370"/>
          <w:cols w:space="708"/>
        </w:sectPr>
      </w:pPr>
    </w:p>
    <w:tbl>
      <w:tblPr>
        <w:tblStyle w:val="TableNormal"/>
        <w:tblW w:w="15250" w:type="dxa"/>
        <w:tblInd w:w="10" w:type="dxa"/>
        <w:tblLayout w:type="fixed"/>
        <w:tblCellMar>
          <w:top w:w="0" w:type="dxa"/>
          <w:left w:w="10" w:type="dxa"/>
          <w:bottom w:w="0" w:type="dxa"/>
          <w:right w:w="10" w:type="dxa"/>
        </w:tblCellMar>
        <w:tblLook w:val="0000"/>
      </w:tblPr>
      <w:tblGrid>
        <w:gridCol w:w="56"/>
        <w:gridCol w:w="612"/>
        <w:gridCol w:w="1225"/>
        <w:gridCol w:w="668"/>
        <w:gridCol w:w="445"/>
        <w:gridCol w:w="2282"/>
        <w:gridCol w:w="612"/>
        <w:gridCol w:w="2282"/>
        <w:gridCol w:w="2282"/>
        <w:gridCol w:w="1503"/>
        <w:gridCol w:w="334"/>
        <w:gridCol w:w="111"/>
        <w:gridCol w:w="1057"/>
        <w:gridCol w:w="1725"/>
        <w:gridCol w:w="56"/>
      </w:tblGrid>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val="restart"/>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08:01:30</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782</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2016-07-21 08:13:11</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INT-28812/16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od strony podwórza składowane stare okna od ponad tygodnia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PORZĄDKOWA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HALLERA 128/</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2016-07-23 11:30:00</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08:13:11</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2782" w:type="dxa"/>
            <w:gridSpan w:val="2"/>
            <w:vMerge w:val="restart"/>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Strona: 56/73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5232" w:type="dxa"/>
            <w:gridSpan w:val="5"/>
            <w:vMerge w:val="restart"/>
            <w:shd w:val="clear" w:color="auto" w:fill="auto"/>
            <w:tcMar>
              <w:top w:w="0" w:type="dxa"/>
              <w:left w:w="10" w:type="dxa"/>
              <w:bottom w:w="0" w:type="dxa"/>
              <w:right w:w="10" w:type="dxa"/>
            </w:tcMar>
          </w:tcPr>
          <w:p w:rsidR="007D4361">
            <w:pPr>
              <w:rPr>
                <w:rFonts w:ascii="Arial" w:hAnsi="Arial"/>
                <w:color w:val="000000"/>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2782" w:type="dxa"/>
            <w:gridSpan w:val="2"/>
            <w:vMerge/>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5232" w:type="dxa"/>
            <w:gridSpan w:val="5"/>
            <w:vMerge/>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2893" w:type="dxa"/>
            <w:gridSpan w:val="3"/>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Created by Tomasz Beliczyński</w:t>
            </w:r>
          </w:p>
        </w:tc>
        <w:tc>
          <w:tcPr>
            <w:tcW w:w="56" w:type="dxa"/>
            <w:shd w:val="clear" w:color="auto" w:fill="auto"/>
            <w:tcMar>
              <w:top w:w="0" w:type="dxa"/>
              <w:left w:w="10" w:type="dxa"/>
              <w:bottom w:w="0" w:type="dxa"/>
              <w:right w:w="10" w:type="dxa"/>
            </w:tcMar>
          </w:tcPr>
          <w:p w:rsidR="007D4361">
            <w:pPr>
              <w:rPr>
                <w:sz w:val="16"/>
                <w:szCs w:val="16"/>
              </w:rPr>
            </w:pPr>
          </w:p>
        </w:tc>
      </w:tr>
    </w:tbl>
    <w:p>
      <w:pPr>
        <w:sectPr>
          <w:type w:val="nextPage"/>
          <w:pgSz w:w="16838" w:h="11906"/>
          <w:pgMar w:top="567" w:right="567" w:bottom="567" w:left="567" w:header="708" w:footer="708" w:gutter="0"/>
          <w:pgNumType w:start="371"/>
          <w:cols w:space="708"/>
          <w:titlePg w:val="0"/>
        </w:sectPr>
      </w:pPr>
    </w:p>
    <w:tbl>
      <w:tblPr>
        <w:tblStyle w:val="TableNormal"/>
        <w:tblW w:w="15250" w:type="dxa"/>
        <w:tblInd w:w="10" w:type="dxa"/>
        <w:tblLayout w:type="fixed"/>
        <w:tblCellMar>
          <w:top w:w="0" w:type="dxa"/>
          <w:left w:w="10" w:type="dxa"/>
          <w:bottom w:w="0" w:type="dxa"/>
          <w:right w:w="10" w:type="dxa"/>
        </w:tblCellMar>
        <w:tblLook w:val="0000"/>
      </w:tblPr>
      <w:tblGrid>
        <w:gridCol w:w="56"/>
        <w:gridCol w:w="612"/>
        <w:gridCol w:w="1225"/>
        <w:gridCol w:w="1113"/>
        <w:gridCol w:w="2282"/>
        <w:gridCol w:w="612"/>
        <w:gridCol w:w="2282"/>
        <w:gridCol w:w="2282"/>
        <w:gridCol w:w="1503"/>
        <w:gridCol w:w="334"/>
        <w:gridCol w:w="111"/>
        <w:gridCol w:w="1057"/>
        <w:gridCol w:w="1725"/>
        <w:gridCol w:w="56"/>
      </w:tblGrid>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L.p.</w:t>
            </w:r>
          </w:p>
        </w:tc>
        <w:tc>
          <w:tcPr>
            <w:tcW w:w="1225"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DataGodzina</w:t>
            </w:r>
          </w:p>
        </w:tc>
        <w:tc>
          <w:tcPr>
            <w:tcW w:w="1113"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Numer</w:t>
            </w:r>
          </w:p>
        </w:tc>
        <w:tc>
          <w:tcPr>
            <w:tcW w:w="2894"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Opis</w:t>
            </w:r>
          </w:p>
        </w:tc>
        <w:tc>
          <w:tcPr>
            <w:tcW w:w="228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Typ</w:t>
            </w:r>
          </w:p>
        </w:tc>
        <w:tc>
          <w:tcPr>
            <w:tcW w:w="228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Miejsce</w:t>
            </w:r>
          </w:p>
        </w:tc>
        <w:tc>
          <w:tcPr>
            <w:tcW w:w="1503"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Status</w:t>
            </w:r>
          </w:p>
        </w:tc>
        <w:tc>
          <w:tcPr>
            <w:tcW w:w="1502"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Kwota mandatu</w:t>
            </w:r>
          </w:p>
        </w:tc>
        <w:tc>
          <w:tcPr>
            <w:tcW w:w="1781"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Data zakończenia</w:t>
            </w: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783</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2016-07-21 08:45:36</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INT-28813/16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róg Borowska - parkownanie pojazdów na skrzyżowaniu i przejściu dla pieszych</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SIERADZKA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2016-07-21 19:08:19</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08:45:36</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784</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2016-07-21 08:45:36</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INT-28813/16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róg Borowska - parkownanie pojazdów na skrzyżowaniu i przejściu dla pieszych</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SIERADZKA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2016-07-21 19:08:19</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08:45:36</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785</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2016-07-21 08:57:34</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INT-28817/16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Niedotrzymanie obowiązków właściciela zwierzęcia - nieuprzątnięcie nieczystości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PORZĄDKOWA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POLNA 3/</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POUCZENIE</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2016-07-21 15:36:52</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08:57:34</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786</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 xml:space="preserve">2016-07-21 </w:t>
            </w:r>
            <w:r>
              <w:rPr>
                <w:rFonts w:ascii="Arial" w:hAnsi="Arial"/>
                <w:i/>
                <w:color w:val="000000"/>
                <w:sz w:val="16"/>
                <w:szCs w:val="16"/>
              </w:rPr>
              <w:t>09:09:46</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INT-28820/16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za rzędem szeregówek - wejście od Szarych Szeregów palące się ognisko </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WYPALANIE, OGNISKO</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HUFCOWA 4/10/</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2016-07-21 15:35:40</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09:09:46</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787</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2016-07-21 09:28:29</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INT-28822/16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nieprawidłowe parkowanie</w:t>
            </w:r>
            <w:r>
              <w:rPr>
                <w:rFonts w:ascii="Arial" w:hAnsi="Arial"/>
                <w:color w:val="000000"/>
                <w:sz w:val="16"/>
                <w:szCs w:val="16"/>
              </w:rPr>
              <w:t xml:space="preserve"> pojazdów (zakaz, łuki i przy przejściu dla pieszych)</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DŁUGOPOLSKA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2016-07-21 14:31:52</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09:28:29</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788</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2016-07-21 09:36:45</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INT-28823/16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drugi lub trzeci dom za przejazdem kolejowym  - spalanie </w:t>
            </w:r>
            <w:r>
              <w:rPr>
                <w:rFonts w:ascii="Arial" w:hAnsi="Arial"/>
                <w:color w:val="000000"/>
                <w:sz w:val="16"/>
                <w:szCs w:val="16"/>
              </w:rPr>
              <w:t>odpadów na posesji, zadymieniegodz. 10.17 ponowne zgłoszenie, znowu się dymi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WYPALANIE, OGNISKO</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GŁÓWNA 35/</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POUCZENIE</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2016-07-21 10:32:21</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09:36:45</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789</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2016-07-21 09:43:01</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INT-28826/16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a pl. Rozjezdny nieprawidłowo zaparkowany </w:t>
            </w:r>
            <w:r>
              <w:rPr>
                <w:rFonts w:ascii="Arial" w:hAnsi="Arial"/>
                <w:color w:val="000000"/>
                <w:sz w:val="16"/>
                <w:szCs w:val="16"/>
              </w:rPr>
              <w:t>pojazd marki Honda Civic  kol. czarnego - blokuje przejście chodnikiem, dodatkowo parkowanie pojazdów na skrzyżowaniu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KOLEJOWA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WEZWANIE</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2016-07-21 11:29:04</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09:43:01</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790</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2016-07-21 09:46:47</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INT-28828/16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przy Krzyckiej za nzakiem zakazu zaparkowany Renault kol. czerwonego</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ŻYCZLIWA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2016-07-21 11:52:53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09:46:47</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791</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2016-07-21 09:55:26</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INT-28829/16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na wys. przychodni " Promyk </w:t>
            </w:r>
            <w:r>
              <w:rPr>
                <w:rFonts w:ascii="Arial" w:hAnsi="Arial"/>
                <w:color w:val="000000"/>
                <w:sz w:val="16"/>
                <w:szCs w:val="16"/>
              </w:rPr>
              <w:t>słońca" parkwanie pojazdów za znakiem zakazu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SWOBODNA 8/</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2016-07-21 19:08:38</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09:55:26</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792</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2016-07-21 09:58:35</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INT-28830/16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vis a vis ul. Torowej przy bramie szpitala na trawniku i chodniku </w:t>
            </w:r>
            <w:r>
              <w:rPr>
                <w:rFonts w:ascii="Arial" w:hAnsi="Arial"/>
                <w:color w:val="000000"/>
                <w:sz w:val="16"/>
                <w:szCs w:val="16"/>
              </w:rPr>
              <w:t>zaparkowany pojazd marki BMW</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NISZCZENIE ZIELENI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KAMIEŃSKIEGO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WEZWANIE</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2016-07-21 10:43:41</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09:58:35</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793</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2016-07-21 10:13:46</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INT-28831/16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pies sąsiadki zostaje wypuszczany samopas, zwierzę zanieczyszcza podwórko i klatkę </w:t>
            </w:r>
            <w:r>
              <w:rPr>
                <w:rFonts w:ascii="Arial" w:hAnsi="Arial"/>
                <w:color w:val="000000"/>
                <w:sz w:val="16"/>
                <w:szCs w:val="16"/>
              </w:rPr>
              <w:t xml:space="preserve">schodową - zgłaszjący Mickiewicza </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PIES</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MICKIEWICZA 37/4</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2016-07-21 14:50:42</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bl>
    <w:p>
      <w:pPr>
        <w:sectPr>
          <w:pgSz w:w="16838" w:h="11906"/>
          <w:pgMar w:top="567" w:right="567" w:bottom="567" w:left="567" w:header="708" w:footer="708" w:gutter="0"/>
          <w:pgNumType w:start="372"/>
          <w:cols w:space="708"/>
        </w:sectPr>
      </w:pPr>
    </w:p>
    <w:tbl>
      <w:tblPr>
        <w:tblStyle w:val="TableNormal"/>
        <w:tblW w:w="15250" w:type="dxa"/>
        <w:tblInd w:w="10" w:type="dxa"/>
        <w:tblLayout w:type="fixed"/>
        <w:tblCellMar>
          <w:top w:w="0" w:type="dxa"/>
          <w:left w:w="10" w:type="dxa"/>
          <w:bottom w:w="0" w:type="dxa"/>
          <w:right w:w="10" w:type="dxa"/>
        </w:tblCellMar>
        <w:tblLook w:val="0000"/>
      </w:tblPr>
      <w:tblGrid>
        <w:gridCol w:w="56"/>
        <w:gridCol w:w="612"/>
        <w:gridCol w:w="1225"/>
        <w:gridCol w:w="668"/>
        <w:gridCol w:w="445"/>
        <w:gridCol w:w="2282"/>
        <w:gridCol w:w="612"/>
        <w:gridCol w:w="2282"/>
        <w:gridCol w:w="2282"/>
        <w:gridCol w:w="1503"/>
        <w:gridCol w:w="334"/>
        <w:gridCol w:w="111"/>
        <w:gridCol w:w="1057"/>
        <w:gridCol w:w="1725"/>
        <w:gridCol w:w="56"/>
      </w:tblGrid>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14:15:00</w:t>
            </w:r>
          </w:p>
        </w:tc>
        <w:tc>
          <w:tcPr>
            <w:tcW w:w="1113" w:type="dxa"/>
            <w:gridSpan w:val="2"/>
            <w:vMerge w:val="restart"/>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794</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2016-07-21 10:27:01</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INT-28834/16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przy pętli MPK 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BACCIARELLEGO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2016-07-22 07:13:45</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10:27:01</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795</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2016-07-21 10:53:20</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INT-28841/16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na przeciwko nielegalne stoiska handlowe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HORBACZEWSKIEGO 15/</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2016-07-21 12:20:48</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10:53:20</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796</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2016-07-21 10:53:20</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INT-28841/16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na przeciwko nielegalne </w:t>
            </w:r>
            <w:r>
              <w:rPr>
                <w:rFonts w:ascii="Arial" w:hAnsi="Arial"/>
                <w:color w:val="000000"/>
                <w:sz w:val="16"/>
                <w:szCs w:val="16"/>
              </w:rPr>
              <w:t>stoiska handlowe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HORBACZEWSKIEGO 15/</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2016-07-21 12:20:48</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10:53:20</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2782" w:type="dxa"/>
            <w:gridSpan w:val="2"/>
            <w:vMerge w:val="restart"/>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Strona: 57/73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5232" w:type="dxa"/>
            <w:gridSpan w:val="5"/>
            <w:vMerge w:val="restart"/>
            <w:shd w:val="clear" w:color="auto" w:fill="auto"/>
            <w:tcMar>
              <w:top w:w="0" w:type="dxa"/>
              <w:left w:w="10" w:type="dxa"/>
              <w:bottom w:w="0" w:type="dxa"/>
              <w:right w:w="10" w:type="dxa"/>
            </w:tcMar>
          </w:tcPr>
          <w:p w:rsidR="007D4361">
            <w:pPr>
              <w:rPr>
                <w:rFonts w:ascii="Arial" w:hAnsi="Arial"/>
                <w:color w:val="000000"/>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2782" w:type="dxa"/>
            <w:gridSpan w:val="2"/>
            <w:vMerge/>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5232" w:type="dxa"/>
            <w:gridSpan w:val="5"/>
            <w:vMerge/>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2893" w:type="dxa"/>
            <w:gridSpan w:val="3"/>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Created by Tomasz Beliczyński</w:t>
            </w:r>
          </w:p>
        </w:tc>
        <w:tc>
          <w:tcPr>
            <w:tcW w:w="56" w:type="dxa"/>
            <w:shd w:val="clear" w:color="auto" w:fill="auto"/>
            <w:tcMar>
              <w:top w:w="0" w:type="dxa"/>
              <w:left w:w="10" w:type="dxa"/>
              <w:bottom w:w="0" w:type="dxa"/>
              <w:right w:w="10" w:type="dxa"/>
            </w:tcMar>
          </w:tcPr>
          <w:p w:rsidR="007D4361">
            <w:pPr>
              <w:rPr>
                <w:sz w:val="16"/>
                <w:szCs w:val="16"/>
              </w:rPr>
            </w:pPr>
          </w:p>
        </w:tc>
      </w:tr>
    </w:tbl>
    <w:p>
      <w:pPr>
        <w:sectPr>
          <w:type w:val="nextPage"/>
          <w:pgSz w:w="16838" w:h="11906"/>
          <w:pgMar w:top="567" w:right="567" w:bottom="567" w:left="567" w:header="708" w:footer="708" w:gutter="0"/>
          <w:pgNumType w:start="373"/>
          <w:cols w:space="708"/>
          <w:titlePg w:val="0"/>
        </w:sectPr>
      </w:pPr>
    </w:p>
    <w:tbl>
      <w:tblPr>
        <w:tblStyle w:val="TableNormal"/>
        <w:tblW w:w="15250" w:type="dxa"/>
        <w:tblInd w:w="10" w:type="dxa"/>
        <w:tblLayout w:type="fixed"/>
        <w:tblCellMar>
          <w:top w:w="0" w:type="dxa"/>
          <w:left w:w="10" w:type="dxa"/>
          <w:bottom w:w="0" w:type="dxa"/>
          <w:right w:w="10" w:type="dxa"/>
        </w:tblCellMar>
        <w:tblLook w:val="0000"/>
      </w:tblPr>
      <w:tblGrid>
        <w:gridCol w:w="56"/>
        <w:gridCol w:w="612"/>
        <w:gridCol w:w="1225"/>
        <w:gridCol w:w="1113"/>
        <w:gridCol w:w="2282"/>
        <w:gridCol w:w="612"/>
        <w:gridCol w:w="2282"/>
        <w:gridCol w:w="2282"/>
        <w:gridCol w:w="1503"/>
        <w:gridCol w:w="334"/>
        <w:gridCol w:w="111"/>
        <w:gridCol w:w="1057"/>
        <w:gridCol w:w="1725"/>
        <w:gridCol w:w="56"/>
      </w:tblGrid>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L.p.</w:t>
            </w:r>
          </w:p>
        </w:tc>
        <w:tc>
          <w:tcPr>
            <w:tcW w:w="1225"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DataGodzina</w:t>
            </w:r>
          </w:p>
        </w:tc>
        <w:tc>
          <w:tcPr>
            <w:tcW w:w="1113"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Numer</w:t>
            </w:r>
          </w:p>
        </w:tc>
        <w:tc>
          <w:tcPr>
            <w:tcW w:w="2894"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Opis</w:t>
            </w:r>
          </w:p>
        </w:tc>
        <w:tc>
          <w:tcPr>
            <w:tcW w:w="228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Typ</w:t>
            </w:r>
          </w:p>
        </w:tc>
        <w:tc>
          <w:tcPr>
            <w:tcW w:w="228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Miejsce</w:t>
            </w:r>
          </w:p>
        </w:tc>
        <w:tc>
          <w:tcPr>
            <w:tcW w:w="1503"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Status</w:t>
            </w:r>
          </w:p>
        </w:tc>
        <w:tc>
          <w:tcPr>
            <w:tcW w:w="1502"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Kwota mandatu</w:t>
            </w:r>
          </w:p>
        </w:tc>
        <w:tc>
          <w:tcPr>
            <w:tcW w:w="1781"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Data zakończenia</w:t>
            </w: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797</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2016-07-21 11:25:27</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INT-28845/16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a Ciepła handel warzywa-owoce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GLINIANA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2016-07-21 12:12:05</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11:25:27</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798</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2016-07-21 11:33:38</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INT-28847/16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Wypalanie odpadów pochodzenia organicznego.</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WYPALANIE, OGNISKO</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HUFCOWA 4/</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2016-07-21 15:32:28</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10:15:00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799</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2016-07-21 12:05:17</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INT-28852/16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za B-36</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BLOKADA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GWIAŹDZISTA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2016-07-21 12:05:33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11:00:00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800</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2016-07-21 12:05:17</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INT-28852/16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za B-36</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BLOKADA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GWIAŹDZISTA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2016-07-21 12:05:33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11:00:00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801</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2016-07-21 12:42:49</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INT-28865/16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handel na terenie Parku Kulturowego bez zezwolenia </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BULWAR PIOTRA WŁOSTOWICA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2016-07-21 12:47:48</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11:00:00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802</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2016-07-21 12:53:07</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INT-28869/16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handel na terenie parku kulturowego</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BULWAR PIOTRA WŁOSTOWICA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2016-07-21 12:56:49</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11:20:00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803</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2016-07-21 12:59:07</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INT-28870/16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a Grabiszyńska przy PKO 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PERECA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2016-07-21 14:20:03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12:59:07</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804</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2016-07-21 13:02:02</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INT-28872/16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kontrola rachunków i umów na wywóz nieczystości ciekłych,</w:t>
            </w:r>
            <w:r>
              <w:rPr>
                <w:rFonts w:ascii="Arial" w:hAnsi="Arial"/>
                <w:color w:val="000000"/>
                <w:sz w:val="16"/>
                <w:szCs w:val="16"/>
              </w:rPr>
              <w:t xml:space="preserve"> współpraca z WŚiR</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PORZĄDKOWA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KARCZEMNA 7/</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2016-07-21 13:02:14</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13:02:02</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805</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2016-07-21 13:34:02</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INT-28877/16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MKK 50 brak umów i rachunków na wywóz nieczystości ciekłych w wymaganym terminie. </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PORZĄDKOWA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KARCZEMNA 5/</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2016-08-03 08:57:33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09:10:00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806</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2016-07-21 15:34:47</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INT-28884/16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rozwieszanie ogłoszeń bez zgody zarządcy</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PLAKATY (REKLAMY)</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WOJANOWSKA 4/1</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2016-07-21 16:56:58</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15:34:47</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807</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2016-07-21 16:47:30</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INT-28892/16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nieprawidłowe parkowanie pojazdów - utrudnianie ruchu pieszego</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SĘPA SZARZYŃSKIEGO 67/</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WEZWANIE</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2016-07-21 20:07:19</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16:47:30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808</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2016-07-21 17:28:55</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INT-28899/16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parkowanie na kopercie dla osobyniepełnosprawnej bez uprawnień </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BISKUPIA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2016-07-21 17:30:18</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17:05:00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809</w:t>
            </w:r>
          </w:p>
        </w:tc>
        <w:tc>
          <w:tcPr>
            <w:tcW w:w="1225" w:type="dxa"/>
            <w:shd w:val="clear" w:color="auto" w:fill="auto"/>
            <w:tcMar>
              <w:top w:w="0" w:type="dxa"/>
              <w:left w:w="10" w:type="dxa"/>
              <w:bottom w:w="0" w:type="dxa"/>
              <w:right w:w="10" w:type="dxa"/>
            </w:tcMar>
          </w:tcPr>
          <w:p w:rsidR="007D4361">
            <w:pPr>
              <w:spacing w:after="0"/>
              <w:rPr>
                <w:rFonts w:ascii="Arial" w:hAnsi="Arial"/>
                <w:i/>
                <w:color w:val="000000"/>
                <w:sz w:val="16"/>
                <w:szCs w:val="16"/>
              </w:rPr>
            </w:pPr>
            <w:r>
              <w:rPr>
                <w:rFonts w:ascii="Arial" w:hAnsi="Arial"/>
                <w:i/>
                <w:color w:val="000000"/>
                <w:sz w:val="16"/>
                <w:szCs w:val="16"/>
              </w:rPr>
              <w:t xml:space="preserve">2016-07-21 </w:t>
            </w:r>
          </w:p>
        </w:tc>
        <w:tc>
          <w:tcPr>
            <w:tcW w:w="1113"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INT-28900/16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za B36+T24</w:t>
            </w:r>
          </w:p>
        </w:tc>
        <w:tc>
          <w:tcPr>
            <w:tcW w:w="2282" w:type="dxa"/>
            <w:shd w:val="clear" w:color="auto" w:fill="auto"/>
            <w:tcMar>
              <w:top w:w="0" w:type="dxa"/>
              <w:left w:w="10" w:type="dxa"/>
              <w:bottom w:w="0" w:type="dxa"/>
              <w:right w:w="10" w:type="dxa"/>
            </w:tcMar>
            <w:vAlign w:val="center"/>
          </w:tcPr>
          <w:p w:rsidR="007D4361">
            <w:pPr>
              <w:spacing w:after="0"/>
              <w:rPr>
                <w:rFonts w:ascii="Arial" w:hAnsi="Arial"/>
                <w:color w:val="000000"/>
                <w:sz w:val="16"/>
                <w:szCs w:val="16"/>
              </w:rPr>
            </w:pPr>
            <w:r>
              <w:rPr>
                <w:rFonts w:ascii="Arial" w:hAnsi="Arial"/>
                <w:color w:val="000000"/>
                <w:sz w:val="16"/>
                <w:szCs w:val="16"/>
              </w:rPr>
              <w:t xml:space="preserve">NIEPRAWIDŁOWE </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ŁAZIENNA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2016-07-21 17:30:59</w:t>
            </w:r>
          </w:p>
        </w:tc>
        <w:tc>
          <w:tcPr>
            <w:tcW w:w="56" w:type="dxa"/>
            <w:shd w:val="clear" w:color="auto" w:fill="auto"/>
            <w:tcMar>
              <w:top w:w="0" w:type="dxa"/>
              <w:left w:w="10" w:type="dxa"/>
              <w:bottom w:w="0" w:type="dxa"/>
              <w:right w:w="10" w:type="dxa"/>
            </w:tcMar>
          </w:tcPr>
          <w:p w:rsidR="007D4361">
            <w:pPr>
              <w:rPr>
                <w:sz w:val="16"/>
                <w:szCs w:val="16"/>
              </w:rPr>
            </w:pPr>
          </w:p>
        </w:tc>
      </w:tr>
    </w:tbl>
    <w:p>
      <w:pPr>
        <w:sectPr>
          <w:pgSz w:w="16838" w:h="11906"/>
          <w:pgMar w:top="567" w:right="567" w:bottom="567" w:left="567" w:header="708" w:footer="708" w:gutter="0"/>
          <w:pgNumType w:start="374"/>
          <w:cols w:space="708"/>
        </w:sectPr>
      </w:pPr>
    </w:p>
    <w:tbl>
      <w:tblPr>
        <w:tblStyle w:val="TableNormal"/>
        <w:tblW w:w="15250" w:type="dxa"/>
        <w:tblInd w:w="10" w:type="dxa"/>
        <w:tblLayout w:type="fixed"/>
        <w:tblCellMar>
          <w:top w:w="0" w:type="dxa"/>
          <w:left w:w="10" w:type="dxa"/>
          <w:bottom w:w="0" w:type="dxa"/>
          <w:right w:w="10" w:type="dxa"/>
        </w:tblCellMar>
        <w:tblLook w:val="0000"/>
      </w:tblPr>
      <w:tblGrid>
        <w:gridCol w:w="56"/>
        <w:gridCol w:w="612"/>
        <w:gridCol w:w="1225"/>
        <w:gridCol w:w="668"/>
        <w:gridCol w:w="445"/>
        <w:gridCol w:w="2282"/>
        <w:gridCol w:w="612"/>
        <w:gridCol w:w="2282"/>
        <w:gridCol w:w="2282"/>
        <w:gridCol w:w="1503"/>
        <w:gridCol w:w="334"/>
        <w:gridCol w:w="111"/>
        <w:gridCol w:w="1057"/>
        <w:gridCol w:w="1725"/>
        <w:gridCol w:w="56"/>
      </w:tblGrid>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tc>
        <w:tc>
          <w:tcPr>
            <w:tcW w:w="1225" w:type="dxa"/>
            <w:shd w:val="clear" w:color="auto" w:fill="auto"/>
            <w:tcMar>
              <w:top w:w="0" w:type="dxa"/>
              <w:left w:w="10" w:type="dxa"/>
              <w:bottom w:w="0" w:type="dxa"/>
              <w:right w:w="10" w:type="dxa"/>
            </w:tcMar>
          </w:tcPr>
          <w:p w:rsidR="007D4361">
            <w:pPr>
              <w:spacing w:before="0"/>
              <w:rPr>
                <w:rFonts w:ascii="Arial" w:hAnsi="Arial"/>
                <w:i/>
                <w:color w:val="000000"/>
                <w:sz w:val="16"/>
                <w:szCs w:val="16"/>
              </w:rPr>
            </w:pPr>
            <w:r>
              <w:rPr>
                <w:rFonts w:ascii="Arial" w:hAnsi="Arial"/>
                <w:i/>
                <w:color w:val="000000"/>
                <w:sz w:val="16"/>
                <w:szCs w:val="16"/>
              </w:rPr>
              <w:t>17:30:44</w:t>
            </w:r>
          </w:p>
        </w:tc>
        <w:tc>
          <w:tcPr>
            <w:tcW w:w="1113" w:type="dxa"/>
            <w:gridSpan w:val="2"/>
            <w:vMerge w:val="restart"/>
            <w:shd w:val="clear" w:color="auto" w:fill="auto"/>
            <w:tcMar>
              <w:top w:w="0" w:type="dxa"/>
              <w:left w:w="10" w:type="dxa"/>
              <w:bottom w:w="0" w:type="dxa"/>
              <w:right w:w="10" w:type="dxa"/>
            </w:tcMar>
            <w:vAlign w:val="center"/>
          </w:tcPr>
          <w:p/>
        </w:tc>
        <w:tc>
          <w:tcPr>
            <w:tcW w:w="2894" w:type="dxa"/>
            <w:gridSpan w:val="2"/>
            <w:shd w:val="clear" w:color="auto" w:fill="auto"/>
            <w:tcMar>
              <w:top w:w="0" w:type="dxa"/>
              <w:left w:w="10" w:type="dxa"/>
              <w:bottom w:w="0" w:type="dxa"/>
              <w:right w:w="10" w:type="dxa"/>
            </w:tcMar>
          </w:tcPr>
          <w:p/>
        </w:tc>
        <w:tc>
          <w:tcPr>
            <w:tcW w:w="2282" w:type="dxa"/>
            <w:shd w:val="clear" w:color="auto" w:fill="auto"/>
            <w:tcMar>
              <w:top w:w="0" w:type="dxa"/>
              <w:left w:w="10" w:type="dxa"/>
              <w:bottom w:w="0" w:type="dxa"/>
              <w:right w:w="10" w:type="dxa"/>
            </w:tcMar>
            <w:vAlign w:val="center"/>
          </w:tcPr>
          <w:p w:rsidR="007D4361">
            <w:pPr>
              <w:spacing w:before="0"/>
              <w:rPr>
                <w:rFonts w:ascii="Arial" w:hAnsi="Arial"/>
                <w:color w:val="000000"/>
                <w:sz w:val="16"/>
                <w:szCs w:val="16"/>
              </w:rPr>
            </w:pPr>
            <w:r>
              <w:rPr>
                <w:rFonts w:ascii="Arial" w:hAnsi="Arial"/>
                <w:color w:val="000000"/>
                <w:sz w:val="16"/>
                <w:szCs w:val="16"/>
              </w:rPr>
              <w:t>PARKOWANIE</w:t>
            </w:r>
          </w:p>
        </w:tc>
        <w:tc>
          <w:tcPr>
            <w:tcW w:w="2282" w:type="dxa"/>
            <w:shd w:val="clear" w:color="auto" w:fill="auto"/>
            <w:tcMar>
              <w:top w:w="0" w:type="dxa"/>
              <w:left w:w="10" w:type="dxa"/>
              <w:bottom w:w="0" w:type="dxa"/>
              <w:right w:w="10" w:type="dxa"/>
            </w:tcMar>
            <w:vAlign w:val="center"/>
          </w:tcPr>
          <w:p/>
        </w:tc>
        <w:tc>
          <w:tcPr>
            <w:tcW w:w="1503" w:type="dxa"/>
            <w:shd w:val="clear" w:color="auto" w:fill="auto"/>
            <w:tcMar>
              <w:top w:w="0" w:type="dxa"/>
              <w:left w:w="10" w:type="dxa"/>
              <w:bottom w:w="0" w:type="dxa"/>
              <w:right w:w="10" w:type="dxa"/>
            </w:tcMar>
            <w:vAlign w:val="center"/>
          </w:tcPr>
          <w:p/>
        </w:tc>
        <w:tc>
          <w:tcPr>
            <w:tcW w:w="1502" w:type="dxa"/>
            <w:gridSpan w:val="3"/>
            <w:shd w:val="clear" w:color="auto" w:fill="auto"/>
            <w:tcMar>
              <w:top w:w="0" w:type="dxa"/>
              <w:left w:w="10" w:type="dxa"/>
              <w:bottom w:w="0" w:type="dxa"/>
              <w:right w:w="10" w:type="dxa"/>
            </w:tcMar>
            <w:vAlign w:val="center"/>
          </w:tcPr>
          <w:p/>
        </w:tc>
        <w:tc>
          <w:tcPr>
            <w:tcW w:w="1725" w:type="dxa"/>
            <w:shd w:val="clear" w:color="auto" w:fill="auto"/>
            <w:tcMar>
              <w:top w:w="0" w:type="dxa"/>
              <w:left w:w="10" w:type="dxa"/>
              <w:bottom w:w="0" w:type="dxa"/>
              <w:right w:w="10" w:type="dxa"/>
            </w:tcMar>
            <w:vAlign w:val="center"/>
          </w:tcPr>
          <w:p/>
        </w:tc>
        <w:tc>
          <w:tcPr>
            <w:tcW w:w="56" w:type="dxa"/>
            <w:shd w:val="clear" w:color="auto" w:fill="auto"/>
            <w:tcMar>
              <w:top w:w="0" w:type="dxa"/>
              <w:left w:w="10" w:type="dxa"/>
              <w:bottom w:w="0" w:type="dxa"/>
              <w:right w:w="10" w:type="dxa"/>
            </w:tcMar>
          </w:tc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16:40:00</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810</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2016-07-21 17:30:44</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INT-28900/16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za B36+T24</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ŁAZIENNA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2016-07-21 17:30:59</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16:40:00</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2782" w:type="dxa"/>
            <w:gridSpan w:val="2"/>
            <w:vMerge w:val="restart"/>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Strona: 58/73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5232" w:type="dxa"/>
            <w:gridSpan w:val="5"/>
            <w:vMerge w:val="restart"/>
            <w:shd w:val="clear" w:color="auto" w:fill="auto"/>
            <w:tcMar>
              <w:top w:w="0" w:type="dxa"/>
              <w:left w:w="10" w:type="dxa"/>
              <w:bottom w:w="0" w:type="dxa"/>
              <w:right w:w="10" w:type="dxa"/>
            </w:tcMar>
          </w:tcPr>
          <w:p w:rsidR="007D4361">
            <w:pPr>
              <w:rPr>
                <w:rFonts w:ascii="Arial" w:hAnsi="Arial"/>
                <w:color w:val="000000"/>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2782" w:type="dxa"/>
            <w:gridSpan w:val="2"/>
            <w:vMerge/>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5232" w:type="dxa"/>
            <w:gridSpan w:val="5"/>
            <w:vMerge/>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2893" w:type="dxa"/>
            <w:gridSpan w:val="3"/>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Created by Tomasz Beliczyński</w:t>
            </w:r>
          </w:p>
        </w:tc>
        <w:tc>
          <w:tcPr>
            <w:tcW w:w="56" w:type="dxa"/>
            <w:shd w:val="clear" w:color="auto" w:fill="auto"/>
            <w:tcMar>
              <w:top w:w="0" w:type="dxa"/>
              <w:left w:w="10" w:type="dxa"/>
              <w:bottom w:w="0" w:type="dxa"/>
              <w:right w:w="10" w:type="dxa"/>
            </w:tcMar>
          </w:tcPr>
          <w:p w:rsidR="007D4361">
            <w:pPr>
              <w:rPr>
                <w:sz w:val="16"/>
                <w:szCs w:val="16"/>
              </w:rPr>
            </w:pPr>
          </w:p>
        </w:tc>
      </w:tr>
    </w:tbl>
    <w:p>
      <w:pPr>
        <w:sectPr>
          <w:type w:val="nextPage"/>
          <w:pgSz w:w="16838" w:h="11906"/>
          <w:pgMar w:top="567" w:right="567" w:bottom="567" w:left="567" w:header="708" w:footer="708" w:gutter="0"/>
          <w:pgNumType w:start="375"/>
          <w:cols w:space="708"/>
          <w:titlePg w:val="0"/>
        </w:sectPr>
      </w:pPr>
    </w:p>
    <w:tbl>
      <w:tblPr>
        <w:tblStyle w:val="TableNormal"/>
        <w:tblW w:w="15250" w:type="dxa"/>
        <w:tblInd w:w="10" w:type="dxa"/>
        <w:tblLayout w:type="fixed"/>
        <w:tblCellMar>
          <w:top w:w="0" w:type="dxa"/>
          <w:left w:w="10" w:type="dxa"/>
          <w:bottom w:w="0" w:type="dxa"/>
          <w:right w:w="10" w:type="dxa"/>
        </w:tblCellMar>
        <w:tblLook w:val="0000"/>
      </w:tblPr>
      <w:tblGrid>
        <w:gridCol w:w="56"/>
        <w:gridCol w:w="612"/>
        <w:gridCol w:w="1225"/>
        <w:gridCol w:w="1113"/>
        <w:gridCol w:w="2282"/>
        <w:gridCol w:w="612"/>
        <w:gridCol w:w="2282"/>
        <w:gridCol w:w="2282"/>
        <w:gridCol w:w="1503"/>
        <w:gridCol w:w="334"/>
        <w:gridCol w:w="111"/>
        <w:gridCol w:w="1057"/>
        <w:gridCol w:w="1725"/>
        <w:gridCol w:w="56"/>
      </w:tblGrid>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L.p.</w:t>
            </w:r>
          </w:p>
        </w:tc>
        <w:tc>
          <w:tcPr>
            <w:tcW w:w="1225"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DataGodzina</w:t>
            </w:r>
          </w:p>
        </w:tc>
        <w:tc>
          <w:tcPr>
            <w:tcW w:w="1113"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Numer</w:t>
            </w:r>
          </w:p>
        </w:tc>
        <w:tc>
          <w:tcPr>
            <w:tcW w:w="2894"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Opis</w:t>
            </w:r>
          </w:p>
        </w:tc>
        <w:tc>
          <w:tcPr>
            <w:tcW w:w="228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Typ</w:t>
            </w:r>
          </w:p>
        </w:tc>
        <w:tc>
          <w:tcPr>
            <w:tcW w:w="228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Miejsce</w:t>
            </w:r>
          </w:p>
        </w:tc>
        <w:tc>
          <w:tcPr>
            <w:tcW w:w="1503"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Status</w:t>
            </w:r>
          </w:p>
        </w:tc>
        <w:tc>
          <w:tcPr>
            <w:tcW w:w="1502"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Kwota mandatu</w:t>
            </w:r>
          </w:p>
        </w:tc>
        <w:tc>
          <w:tcPr>
            <w:tcW w:w="1781"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Data zakończenia</w:t>
            </w: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811</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2016-07-21 20:14:15</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INT-28915/16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NIEPRAWIDŁOWE PARKOWANIE </w:t>
            </w:r>
            <w:r>
              <w:rPr>
                <w:rFonts w:ascii="Arial" w:hAnsi="Arial"/>
                <w:color w:val="000000"/>
                <w:sz w:val="16"/>
                <w:szCs w:val="16"/>
              </w:rPr>
              <w:t>ZA D-40</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JEŻOWSKA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WEZWANIE</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2016-07-21 22:20:55</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20:00:00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812</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2016-07-21 20:20:21</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INT-28916/16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handel w miejscu nie wyznaczonym MKK 50</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KRZYCKA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2016-07-21 20:20:21</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15:45:00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813</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2016-07-21 20:22:49</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INT-28917/16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kont handlu stoisko z owocami </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ZWYCIĘSKA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2016-07-21 20:22:58</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15:15:00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814</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2016-07-21 20:25:53</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INT-28918/16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kont handlu stoisko z owocami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SKARBOWCÓW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2016-07-21 20:25:59</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15:55:00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815</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2016-07-22</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INT-29176/16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Spożywanie alkoholu i palenie tytoniu w miejscu zabronionym przez ustawę.</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SPOŻYWANIE ALKOHOLU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WEJHEROWSKA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2016-07-25 08:05:20</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23:45:00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816</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2016-07-22</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INT-29239/16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pismo Z3.4042.54.2016.MK- przepełnione pojemniki- współpraca z pracownikiem Chemeko oraz Ekosystemu- wizja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PORZĄDKOWA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LEGNICKA 51-53/</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2016-08-02 06:55:26</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16:25:24</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817</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2016-07-22</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INT-29266/16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Reklama w pasie drogowym</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PLAKATY (REKLAMY)</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JEDNOŚCI NARODOWEJ 89/</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2016-07-26 12:46:06</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11:15:00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818</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2016-07-22</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INT-28977/16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Sklep Małpka - wyklejanki w witrynie okiennej</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 xml:space="preserve">PLAKATY </w:t>
            </w:r>
            <w:r>
              <w:rPr>
                <w:rFonts w:ascii="Arial" w:hAnsi="Arial"/>
                <w:color w:val="000000"/>
                <w:sz w:val="16"/>
                <w:szCs w:val="16"/>
              </w:rPr>
              <w:t>(REKLAMY)</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ODRZAŃSKA 4/6/</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2016-07-22 12:21:29</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11:45:00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819</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2016-07-22</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INT-29446/16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brak legalizacji wagi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PL.BEMA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2016-07-27 13:59:19</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11:55:00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820</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2016-07-22</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INT-29272/16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Handel </w:t>
            </w:r>
            <w:r>
              <w:rPr>
                <w:rFonts w:ascii="Arial" w:hAnsi="Arial"/>
                <w:color w:val="000000"/>
                <w:sz w:val="16"/>
                <w:szCs w:val="16"/>
              </w:rPr>
              <w:t>bez wpisu do ewidencji działalności gospodarczej</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NOWODWORSKA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2016-07-26 07:20:46</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12:20:00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821</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2016-07-22 09:53:16</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INT-28951/16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a Piłsudskiego nielegalny handel na chodniku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SĄDOWA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 xml:space="preserve">2016-07-22 </w:t>
            </w:r>
            <w:r>
              <w:rPr>
                <w:rFonts w:ascii="Arial" w:hAnsi="Arial"/>
                <w:i/>
                <w:color w:val="000000"/>
                <w:sz w:val="16"/>
                <w:szCs w:val="16"/>
              </w:rPr>
              <w:t>13:29:38</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09:53:16</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822</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2016-07-22 12:20:07</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INT-28976/16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PRZY aSTRZE NIELEGALNY 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HORBACZEWSKIEGO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2016-07-22 12:44:48</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12:20:07</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823</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2016-07-22 12:28:37</w:t>
            </w:r>
          </w:p>
        </w:tc>
        <w:tc>
          <w:tcPr>
            <w:tcW w:w="1113"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INT-28978/16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Kontrola lokalu - </w:t>
            </w:r>
            <w:r>
              <w:rPr>
                <w:rFonts w:ascii="Arial" w:hAnsi="Arial"/>
                <w:color w:val="000000"/>
                <w:sz w:val="16"/>
                <w:szCs w:val="16"/>
              </w:rPr>
              <w:t>salon gier 77777 pod kątem wyklejanek w witrynie okiennej</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PLAKATY (REKLAMY)</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ODRZAŃSKA 5/</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2016-07-22 12:29:09</w:t>
            </w:r>
          </w:p>
        </w:tc>
        <w:tc>
          <w:tcPr>
            <w:tcW w:w="56" w:type="dxa"/>
            <w:shd w:val="clear" w:color="auto" w:fill="auto"/>
            <w:tcMar>
              <w:top w:w="0" w:type="dxa"/>
              <w:left w:w="10" w:type="dxa"/>
              <w:bottom w:w="0" w:type="dxa"/>
              <w:right w:w="10" w:type="dxa"/>
            </w:tcMar>
          </w:tcPr>
          <w:p w:rsidR="007D4361">
            <w:pPr>
              <w:rPr>
                <w:sz w:val="16"/>
                <w:szCs w:val="16"/>
              </w:rPr>
            </w:pPr>
          </w:p>
        </w:tc>
      </w:tr>
    </w:tbl>
    <w:p>
      <w:pPr>
        <w:sectPr>
          <w:pgSz w:w="16838" w:h="11906"/>
          <w:pgMar w:top="567" w:right="567" w:bottom="567" w:left="567" w:header="708" w:footer="708" w:gutter="0"/>
          <w:pgNumType w:start="376"/>
          <w:cols w:space="708"/>
        </w:sectPr>
      </w:pPr>
    </w:p>
    <w:tbl>
      <w:tblPr>
        <w:tblStyle w:val="TableNormal"/>
        <w:tblW w:w="15250" w:type="dxa"/>
        <w:tblInd w:w="10" w:type="dxa"/>
        <w:tblLayout w:type="fixed"/>
        <w:tblCellMar>
          <w:top w:w="0" w:type="dxa"/>
          <w:left w:w="10" w:type="dxa"/>
          <w:bottom w:w="0" w:type="dxa"/>
          <w:right w:w="10" w:type="dxa"/>
        </w:tblCellMar>
        <w:tblLook w:val="0000"/>
      </w:tblPr>
      <w:tblGrid>
        <w:gridCol w:w="56"/>
        <w:gridCol w:w="612"/>
        <w:gridCol w:w="1225"/>
        <w:gridCol w:w="668"/>
        <w:gridCol w:w="445"/>
        <w:gridCol w:w="2282"/>
        <w:gridCol w:w="612"/>
        <w:gridCol w:w="2282"/>
        <w:gridCol w:w="2282"/>
        <w:gridCol w:w="1503"/>
        <w:gridCol w:w="334"/>
        <w:gridCol w:w="111"/>
        <w:gridCol w:w="1057"/>
        <w:gridCol w:w="1725"/>
        <w:gridCol w:w="56"/>
      </w:tblGrid>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val="restart"/>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11:30:00</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824</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2016-07-22 12:31:55</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INT-28980/16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Kontrola lokalu pod kątem wyklejanek w witrynie okiennej</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 xml:space="preserve">PLAKATY </w:t>
            </w:r>
            <w:r>
              <w:rPr>
                <w:rFonts w:ascii="Arial" w:hAnsi="Arial"/>
                <w:color w:val="000000"/>
                <w:sz w:val="16"/>
                <w:szCs w:val="16"/>
              </w:rPr>
              <w:t>(REKLAMY)</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ODRZAŃSKA 24/29/</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2016-07-22 12:32:11</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11:05:00</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2782" w:type="dxa"/>
            <w:gridSpan w:val="2"/>
            <w:vMerge w:val="restart"/>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Strona: 59/73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5232" w:type="dxa"/>
            <w:gridSpan w:val="5"/>
            <w:vMerge w:val="restart"/>
            <w:shd w:val="clear" w:color="auto" w:fill="auto"/>
            <w:tcMar>
              <w:top w:w="0" w:type="dxa"/>
              <w:left w:w="10" w:type="dxa"/>
              <w:bottom w:w="0" w:type="dxa"/>
              <w:right w:w="10" w:type="dxa"/>
            </w:tcMar>
          </w:tcPr>
          <w:p w:rsidR="007D4361">
            <w:pPr>
              <w:rPr>
                <w:rFonts w:ascii="Arial" w:hAnsi="Arial"/>
                <w:color w:val="000000"/>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2782" w:type="dxa"/>
            <w:gridSpan w:val="2"/>
            <w:vMerge/>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5232" w:type="dxa"/>
            <w:gridSpan w:val="5"/>
            <w:vMerge/>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2893" w:type="dxa"/>
            <w:gridSpan w:val="3"/>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Created by Tomasz Beliczyński</w:t>
            </w:r>
          </w:p>
        </w:tc>
        <w:tc>
          <w:tcPr>
            <w:tcW w:w="56" w:type="dxa"/>
            <w:shd w:val="clear" w:color="auto" w:fill="auto"/>
            <w:tcMar>
              <w:top w:w="0" w:type="dxa"/>
              <w:left w:w="10" w:type="dxa"/>
              <w:bottom w:w="0" w:type="dxa"/>
              <w:right w:w="10" w:type="dxa"/>
            </w:tcMar>
          </w:tcPr>
          <w:p w:rsidR="007D4361">
            <w:pPr>
              <w:rPr>
                <w:sz w:val="16"/>
                <w:szCs w:val="16"/>
              </w:rPr>
            </w:pPr>
          </w:p>
        </w:tc>
      </w:tr>
    </w:tbl>
    <w:p>
      <w:pPr>
        <w:sectPr>
          <w:type w:val="nextPage"/>
          <w:pgSz w:w="16838" w:h="11906"/>
          <w:pgMar w:top="567" w:right="567" w:bottom="567" w:left="567" w:header="708" w:footer="708" w:gutter="0"/>
          <w:pgNumType w:start="377"/>
          <w:cols w:space="708"/>
          <w:titlePg w:val="0"/>
        </w:sectPr>
      </w:pPr>
    </w:p>
    <w:tbl>
      <w:tblPr>
        <w:tblStyle w:val="TableNormal"/>
        <w:tblW w:w="15250" w:type="dxa"/>
        <w:tblInd w:w="10" w:type="dxa"/>
        <w:tblLayout w:type="fixed"/>
        <w:tblCellMar>
          <w:top w:w="0" w:type="dxa"/>
          <w:left w:w="10" w:type="dxa"/>
          <w:bottom w:w="0" w:type="dxa"/>
          <w:right w:w="10" w:type="dxa"/>
        </w:tblCellMar>
        <w:tblLook w:val="0000"/>
      </w:tblPr>
      <w:tblGrid>
        <w:gridCol w:w="56"/>
        <w:gridCol w:w="612"/>
        <w:gridCol w:w="1225"/>
        <w:gridCol w:w="1113"/>
        <w:gridCol w:w="2282"/>
        <w:gridCol w:w="612"/>
        <w:gridCol w:w="2282"/>
        <w:gridCol w:w="2282"/>
        <w:gridCol w:w="1503"/>
        <w:gridCol w:w="334"/>
        <w:gridCol w:w="111"/>
        <w:gridCol w:w="1057"/>
        <w:gridCol w:w="1725"/>
        <w:gridCol w:w="56"/>
      </w:tblGrid>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L.p.</w:t>
            </w:r>
          </w:p>
        </w:tc>
        <w:tc>
          <w:tcPr>
            <w:tcW w:w="1225"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DataGodzina</w:t>
            </w:r>
          </w:p>
        </w:tc>
        <w:tc>
          <w:tcPr>
            <w:tcW w:w="1113"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Numer</w:t>
            </w:r>
          </w:p>
        </w:tc>
        <w:tc>
          <w:tcPr>
            <w:tcW w:w="2894"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Opis</w:t>
            </w:r>
          </w:p>
        </w:tc>
        <w:tc>
          <w:tcPr>
            <w:tcW w:w="228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Typ</w:t>
            </w:r>
          </w:p>
        </w:tc>
        <w:tc>
          <w:tcPr>
            <w:tcW w:w="228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Miejsce</w:t>
            </w:r>
          </w:p>
        </w:tc>
        <w:tc>
          <w:tcPr>
            <w:tcW w:w="1503"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Status</w:t>
            </w:r>
          </w:p>
        </w:tc>
        <w:tc>
          <w:tcPr>
            <w:tcW w:w="1502"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Kwota mandatu</w:t>
            </w:r>
          </w:p>
        </w:tc>
        <w:tc>
          <w:tcPr>
            <w:tcW w:w="1781"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Data zakończenia</w:t>
            </w: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825</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2016-07-22 12:34:51</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INT-28981/16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Kontrola lokalu pod kątem zasłonięcia witryn wyklejankami na szybach</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PLAKATY (REKLAMY)</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ODRZAŃSKA 14/</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2016-07-22 12:35:06</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11:00:00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826</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 xml:space="preserve">2016-07-22 </w:t>
            </w:r>
            <w:r>
              <w:rPr>
                <w:rFonts w:ascii="Arial" w:hAnsi="Arial"/>
                <w:i/>
                <w:color w:val="000000"/>
                <w:sz w:val="16"/>
                <w:szCs w:val="16"/>
              </w:rPr>
              <w:t>12:37:29</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INT-28984/16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Kontrola lokalu pod kątem wyklejanek w witrynie okiennej</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PLAKATY (REKLAMY)</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ODRZAŃSKA 8/</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2016-07-26 12:42:12</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10:40:00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827</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2016-07-22 12:40:19</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INT-28985/16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Kontrola lokalu pod katem wyklejanek w witrynie </w:t>
            </w:r>
            <w:r>
              <w:rPr>
                <w:rFonts w:ascii="Arial" w:hAnsi="Arial"/>
                <w:color w:val="000000"/>
                <w:sz w:val="16"/>
                <w:szCs w:val="16"/>
              </w:rPr>
              <w:t>okiennej</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PLAKATY (REKLAMY)</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ODRZAŃSKA 10/</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2016-07-22 12:40:31</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10:55:00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828</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2016-07-22 13:00:58</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INT-28988/16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 a ul. Ciepła  handel warzywami i owocami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GLINIANA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2016-07-22 13:31:19</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13:00:58</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829</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2016-07-22 13:25:18</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INT-28991/16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kontrola handlu na terenie parku kulturowego</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OŁAWSKA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2016-07-22 13:25:18</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13:10:00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830</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2016-07-22 13:54:30</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INT-28996/16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parkowanie po obu stronach ulicy, utrudniony </w:t>
            </w:r>
            <w:r>
              <w:rPr>
                <w:rFonts w:ascii="Arial" w:hAnsi="Arial"/>
                <w:color w:val="000000"/>
                <w:sz w:val="16"/>
                <w:szCs w:val="16"/>
              </w:rPr>
              <w:t xml:space="preserve">przejazd + parkowanie na chodniku, brak 1,5m </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ZATORSKA 1-20/</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2016-07-22 15:46:49</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13:54:30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831</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2016-07-22 14:51:22</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INT-29006/16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blokowanie chodnika przez zaparkowany pojazd Kia kol. bordowego</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IGIELNA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2016-07-22 15:22:55</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14:51:22</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832</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2016-07-22 16:48:20</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INT-29016/16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4 pojazdy zaparkowane na chodniku, brak 1,5m</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HENRYKOWSKA 15/</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2016-07-22 18:10:28</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16:48:20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833</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2016-07-22 17:08:50</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INT-29018/16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nieprawidłowe parkowanie pojazdów </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BULWAR DEDALA 7-23/</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2016-07-22 18:28:27</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17:08:50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834</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2016-07-22 18:08:53</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INT-29023/16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PREZES ROD ODRA</w:t>
            </w:r>
            <w:r>
              <w:rPr>
                <w:rFonts w:ascii="Arial" w:hAnsi="Arial"/>
                <w:color w:val="000000"/>
                <w:sz w:val="16"/>
                <w:szCs w:val="16"/>
              </w:rPr>
              <w:t xml:space="preserve"> TWIERDZI, ŻE JEDEN Z JEGO DZIAŁKOWICZÓW ZBURZYŁ ALTANĘ, PO CZYM POZOSTAŁOŚCI WYRZUCIŁ NA TEREN GMINNY, NIE REAGUJE NA ZWRACANĄ MU UWAGĘ. PREZES MOŻE BYĆ ŚWIADKIEM</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PORZĄDKOWA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ŻABIA ŚCIEŻKA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2016-08-11 15:13:07</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16:00:00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835</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2016-07-22 19:28:19</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INT-29028/16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Handel na terenie gminy bez zezwolenia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ESTOŃSKA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2016-07-22 19:29:18</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11:50:00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836</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2016-07-22 20:37:18</w:t>
            </w:r>
          </w:p>
        </w:tc>
        <w:tc>
          <w:tcPr>
            <w:tcW w:w="1113"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INT-29032/16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handel pna terenie parku kulturowego </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OŁAWSKA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2016-07-22 20:39:29</w:t>
            </w:r>
          </w:p>
        </w:tc>
        <w:tc>
          <w:tcPr>
            <w:tcW w:w="56" w:type="dxa"/>
            <w:shd w:val="clear" w:color="auto" w:fill="auto"/>
            <w:tcMar>
              <w:top w:w="0" w:type="dxa"/>
              <w:left w:w="10" w:type="dxa"/>
              <w:bottom w:w="0" w:type="dxa"/>
              <w:right w:w="10" w:type="dxa"/>
            </w:tcMar>
          </w:tcPr>
          <w:p w:rsidR="007D4361">
            <w:pPr>
              <w:rPr>
                <w:sz w:val="16"/>
                <w:szCs w:val="16"/>
              </w:rPr>
            </w:pPr>
          </w:p>
        </w:tc>
      </w:tr>
    </w:tbl>
    <w:p>
      <w:pPr>
        <w:sectPr>
          <w:pgSz w:w="16838" w:h="11906"/>
          <w:pgMar w:top="567" w:right="567" w:bottom="567" w:left="567" w:header="708" w:footer="708" w:gutter="0"/>
          <w:pgNumType w:start="378"/>
          <w:cols w:space="708"/>
        </w:sectPr>
      </w:pPr>
    </w:p>
    <w:tbl>
      <w:tblPr>
        <w:tblStyle w:val="TableNormal"/>
        <w:tblW w:w="15250" w:type="dxa"/>
        <w:tblInd w:w="10" w:type="dxa"/>
        <w:tblLayout w:type="fixed"/>
        <w:tblCellMar>
          <w:top w:w="0" w:type="dxa"/>
          <w:left w:w="10" w:type="dxa"/>
          <w:bottom w:w="0" w:type="dxa"/>
          <w:right w:w="10" w:type="dxa"/>
        </w:tblCellMar>
        <w:tblLook w:val="0000"/>
      </w:tblPr>
      <w:tblGrid>
        <w:gridCol w:w="56"/>
        <w:gridCol w:w="612"/>
        <w:gridCol w:w="1225"/>
        <w:gridCol w:w="668"/>
        <w:gridCol w:w="445"/>
        <w:gridCol w:w="2282"/>
        <w:gridCol w:w="612"/>
        <w:gridCol w:w="2282"/>
        <w:gridCol w:w="2282"/>
        <w:gridCol w:w="1503"/>
        <w:gridCol w:w="334"/>
        <w:gridCol w:w="111"/>
        <w:gridCol w:w="1057"/>
        <w:gridCol w:w="1725"/>
        <w:gridCol w:w="56"/>
      </w:tblGrid>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val="restart"/>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15:50:00</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837</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2016-07-22 21:53:15</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INT-29037/16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pomiędzy ulicą Porębską a szpitalem na Fieldorfa został wykopany słupek i pojazdy są nieprawidłowo parkowane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PORĘBSKA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WEZWANIE</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2016-07-22 22:54:05</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21:53:15</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838</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2016-07-22 22:58:55</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INT-29041/16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2 pojazdy w miejscu niewyznaczonym</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KLIMASA 41C/</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OSTRZEŻENIE</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2016-07-23 00:37:23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22:58:55</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2782" w:type="dxa"/>
            <w:gridSpan w:val="2"/>
            <w:vMerge w:val="restart"/>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Strona: 60/73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5232" w:type="dxa"/>
            <w:gridSpan w:val="5"/>
            <w:vMerge w:val="restart"/>
            <w:shd w:val="clear" w:color="auto" w:fill="auto"/>
            <w:tcMar>
              <w:top w:w="0" w:type="dxa"/>
              <w:left w:w="10" w:type="dxa"/>
              <w:bottom w:w="0" w:type="dxa"/>
              <w:right w:w="10" w:type="dxa"/>
            </w:tcMar>
          </w:tcPr>
          <w:p w:rsidR="007D4361">
            <w:pPr>
              <w:rPr>
                <w:rFonts w:ascii="Arial" w:hAnsi="Arial"/>
                <w:color w:val="000000"/>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2782" w:type="dxa"/>
            <w:gridSpan w:val="2"/>
            <w:vMerge/>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5232" w:type="dxa"/>
            <w:gridSpan w:val="5"/>
            <w:vMerge/>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2893" w:type="dxa"/>
            <w:gridSpan w:val="3"/>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Created by Tomasz Beliczyński</w:t>
            </w:r>
          </w:p>
        </w:tc>
        <w:tc>
          <w:tcPr>
            <w:tcW w:w="56" w:type="dxa"/>
            <w:shd w:val="clear" w:color="auto" w:fill="auto"/>
            <w:tcMar>
              <w:top w:w="0" w:type="dxa"/>
              <w:left w:w="10" w:type="dxa"/>
              <w:bottom w:w="0" w:type="dxa"/>
              <w:right w:w="10" w:type="dxa"/>
            </w:tcMar>
          </w:tcPr>
          <w:p w:rsidR="007D4361">
            <w:pPr>
              <w:rPr>
                <w:sz w:val="16"/>
                <w:szCs w:val="16"/>
              </w:rPr>
            </w:pPr>
          </w:p>
        </w:tc>
      </w:tr>
    </w:tbl>
    <w:p>
      <w:pPr>
        <w:sectPr>
          <w:type w:val="nextPage"/>
          <w:pgSz w:w="16838" w:h="11906"/>
          <w:pgMar w:top="567" w:right="567" w:bottom="567" w:left="567" w:header="708" w:footer="708" w:gutter="0"/>
          <w:pgNumType w:start="379"/>
          <w:cols w:space="708"/>
          <w:titlePg w:val="0"/>
        </w:sectPr>
      </w:pPr>
    </w:p>
    <w:tbl>
      <w:tblPr>
        <w:tblStyle w:val="TableNormal"/>
        <w:tblW w:w="15250" w:type="dxa"/>
        <w:tblInd w:w="10" w:type="dxa"/>
        <w:tblLayout w:type="fixed"/>
        <w:tblCellMar>
          <w:top w:w="0" w:type="dxa"/>
          <w:left w:w="10" w:type="dxa"/>
          <w:bottom w:w="0" w:type="dxa"/>
          <w:right w:w="10" w:type="dxa"/>
        </w:tblCellMar>
        <w:tblLook w:val="0000"/>
      </w:tblPr>
      <w:tblGrid>
        <w:gridCol w:w="56"/>
        <w:gridCol w:w="612"/>
        <w:gridCol w:w="1225"/>
        <w:gridCol w:w="1113"/>
        <w:gridCol w:w="2282"/>
        <w:gridCol w:w="612"/>
        <w:gridCol w:w="2282"/>
        <w:gridCol w:w="2282"/>
        <w:gridCol w:w="1503"/>
        <w:gridCol w:w="334"/>
        <w:gridCol w:w="111"/>
        <w:gridCol w:w="1057"/>
        <w:gridCol w:w="1725"/>
        <w:gridCol w:w="56"/>
      </w:tblGrid>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L.p.</w:t>
            </w:r>
          </w:p>
        </w:tc>
        <w:tc>
          <w:tcPr>
            <w:tcW w:w="1225"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DataGodzina</w:t>
            </w:r>
          </w:p>
        </w:tc>
        <w:tc>
          <w:tcPr>
            <w:tcW w:w="1113"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Numer</w:t>
            </w:r>
          </w:p>
        </w:tc>
        <w:tc>
          <w:tcPr>
            <w:tcW w:w="2894"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Opis</w:t>
            </w:r>
          </w:p>
        </w:tc>
        <w:tc>
          <w:tcPr>
            <w:tcW w:w="228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Typ</w:t>
            </w:r>
          </w:p>
        </w:tc>
        <w:tc>
          <w:tcPr>
            <w:tcW w:w="228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Miejsce</w:t>
            </w:r>
          </w:p>
        </w:tc>
        <w:tc>
          <w:tcPr>
            <w:tcW w:w="1503"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Status</w:t>
            </w:r>
          </w:p>
        </w:tc>
        <w:tc>
          <w:tcPr>
            <w:tcW w:w="1502"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Kwota mandatu</w:t>
            </w:r>
          </w:p>
        </w:tc>
        <w:tc>
          <w:tcPr>
            <w:tcW w:w="1781"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Data zakończenia</w:t>
            </w: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839</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2016-07-23</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INT-30137/16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kąpiel w fontaninie </w:t>
            </w:r>
            <w:r>
              <w:rPr>
                <w:rFonts w:ascii="Arial" w:hAnsi="Arial"/>
                <w:color w:val="000000"/>
                <w:sz w:val="16"/>
                <w:szCs w:val="16"/>
              </w:rPr>
              <w:t>Pergola przy Hali Stulecia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PORZĄDKOWA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HALA STULECIA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POUCZENIE</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2016-08-03 08:10:50</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09:00:00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840</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2016-07-23 09:51:18</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INT-29054/16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PARKOWANIE AUTOKARÓW NA KOPERTACH DLA OSÓB NIEPEŁNOSPRAWNYCH + PARKOWANIE POWYŻEJ 15 MINUT NA </w:t>
            </w:r>
            <w:r>
              <w:rPr>
                <w:rFonts w:ascii="Arial" w:hAnsi="Arial"/>
                <w:color w:val="000000"/>
                <w:sz w:val="16"/>
                <w:szCs w:val="16"/>
              </w:rPr>
              <w:t>KOPERTACH DLA AUTOKARÓW.</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WYSTAWOWA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2016-07-23 13:41:34</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09:51:18</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841</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2016-07-23 11:00:44</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INT-29061/16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PARKOWANIE ZA B-36 NA TERENIE OSIEDLA. ZGŁASZAJACA NIE WIE JAK JEST OZNAKOWANE WNĘTRZE </w:t>
            </w:r>
            <w:r>
              <w:rPr>
                <w:rFonts w:ascii="Arial" w:hAnsi="Arial"/>
                <w:color w:val="000000"/>
                <w:sz w:val="16"/>
                <w:szCs w:val="16"/>
              </w:rPr>
              <w:t xml:space="preserve">OSIEDLOWE. </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ROGOWSKA 72/</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2016-07-23 12:52:53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11:00:44</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842</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2016-07-23 11:03:51</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INT-29062/16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A PETRUSEWICZA HANDEL WARZYWAMI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BOROWSKA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2016-07-23 15:17:00</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11:03:51</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843</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2016-07-23 11:41:32</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INT-29064/16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WJAZD OD UL. KRUPNICZEJ. PARKOWANIE POJAZDÓW ZA ZNAKIEM B-36 PO OBU STRONACH.</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WŁODKOWICA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2016-07-23 17:12:36</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11:41:32</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844</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2016-07-23 11:41:32</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INT-29064/16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WJAZD OD UL. KRUPNICZEJ. PARKOWANIE POJAZDÓW ZA ZNAKIEM B-36 PO OBU STRONACH.</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WŁODKOWICA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2016-07-23 17:12:36</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11:41:32</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845</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2016-07-23 20:33:38</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INT-29091/16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pojazdów za b36</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 xml:space="preserve">NIEPRAWIDŁOWE </w:t>
            </w:r>
            <w:r>
              <w:rPr>
                <w:rFonts w:ascii="Arial" w:hAnsi="Arial"/>
                <w:color w:val="000000"/>
                <w:sz w:val="16"/>
                <w:szCs w:val="16"/>
              </w:rPr>
              <w:t>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CIESZYŃSKIEGO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2016-07-23 23:31:15</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20:33:38</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846</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2016-07-23 20:33:38</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INT-29091/16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pojazdów za b36</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CIESZYŃSKIEGO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2016-07-23 23:31:15</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20:33:38</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847</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2016-07-23 21:55:21</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INT-29095/16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utrudnienie przejazdu przez zparkowane pojazdy</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ŁAZIENNA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300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2016-07-24 01:30:39</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21:55:21</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848</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2016-07-23 21:55:21</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INT-29095/16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utrudnienie przejazdu przez </w:t>
            </w:r>
            <w:r>
              <w:rPr>
                <w:rFonts w:ascii="Arial" w:hAnsi="Arial"/>
                <w:color w:val="000000"/>
                <w:sz w:val="16"/>
                <w:szCs w:val="16"/>
              </w:rPr>
              <w:t>zparkowane pojazdy</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ŁAZIENNA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2016-07-24 01:30:39</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21:55:21</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849</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2016-07-23 21:55:21</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INT-29095/16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utrudnienie przejazdu przez zparkowane pojazdy</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ŁAZIENNA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 xml:space="preserve">2016-07-24 </w:t>
            </w:r>
            <w:r>
              <w:rPr>
                <w:rFonts w:ascii="Arial" w:hAnsi="Arial"/>
                <w:i/>
                <w:color w:val="000000"/>
                <w:sz w:val="16"/>
                <w:szCs w:val="16"/>
              </w:rPr>
              <w:t>01:30:39</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21:55:21</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bl>
    <w:p>
      <w:pPr>
        <w:sectPr>
          <w:pgSz w:w="16838" w:h="11906"/>
          <w:pgMar w:top="567" w:right="567" w:bottom="567" w:left="567" w:header="708" w:footer="708" w:gutter="0"/>
          <w:pgNumType w:start="380"/>
          <w:cols w:space="708"/>
        </w:sectPr>
      </w:pPr>
    </w:p>
    <w:tbl>
      <w:tblPr>
        <w:tblStyle w:val="TableNormal"/>
        <w:tblW w:w="15250" w:type="dxa"/>
        <w:tblInd w:w="10" w:type="dxa"/>
        <w:tblLayout w:type="fixed"/>
        <w:tblCellMar>
          <w:top w:w="0" w:type="dxa"/>
          <w:left w:w="10" w:type="dxa"/>
          <w:bottom w:w="0" w:type="dxa"/>
          <w:right w:w="10" w:type="dxa"/>
        </w:tblCellMar>
        <w:tblLook w:val="0000"/>
      </w:tblPr>
      <w:tblGrid>
        <w:gridCol w:w="56"/>
        <w:gridCol w:w="612"/>
        <w:gridCol w:w="1225"/>
        <w:gridCol w:w="668"/>
        <w:gridCol w:w="445"/>
        <w:gridCol w:w="2282"/>
        <w:gridCol w:w="612"/>
        <w:gridCol w:w="2282"/>
        <w:gridCol w:w="2282"/>
        <w:gridCol w:w="1503"/>
        <w:gridCol w:w="334"/>
        <w:gridCol w:w="111"/>
        <w:gridCol w:w="1057"/>
        <w:gridCol w:w="1725"/>
        <w:gridCol w:w="56"/>
      </w:tblGrid>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850</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2016-07-23 23:43:38</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INT-29103/16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parkowanie na kopertach dla osób niepełnosprawnych bez uprawnien. </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PL.SOLNY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2016-07-24 02:26:43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23:43:38</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851</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2016-07-24</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INT-29268/16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za B-36 + T24.</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WYSTAWOWA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2016-07-26 17:35:28</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09:11:00</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852</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2016-07-24</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INT-29160/16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NA ZAKAZIE DWÓCH AUT OD UL. KARMELKOWEJ</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 xml:space="preserve">NIEPRAWIDŁOWE </w:t>
            </w:r>
            <w:r>
              <w:rPr>
                <w:rFonts w:ascii="Arial" w:hAnsi="Arial"/>
                <w:color w:val="000000"/>
                <w:sz w:val="16"/>
                <w:szCs w:val="16"/>
              </w:rPr>
              <w:t>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OGÓRKOWA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2016-07-24 23:49:16</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19:30:29</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2782" w:type="dxa"/>
            <w:gridSpan w:val="2"/>
            <w:vMerge w:val="restart"/>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Strona: 61/73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5232" w:type="dxa"/>
            <w:gridSpan w:val="5"/>
            <w:vMerge w:val="restart"/>
            <w:shd w:val="clear" w:color="auto" w:fill="auto"/>
            <w:tcMar>
              <w:top w:w="0" w:type="dxa"/>
              <w:left w:w="10" w:type="dxa"/>
              <w:bottom w:w="0" w:type="dxa"/>
              <w:right w:w="10" w:type="dxa"/>
            </w:tcMar>
          </w:tcPr>
          <w:p w:rsidR="007D4361">
            <w:pPr>
              <w:rPr>
                <w:rFonts w:ascii="Arial" w:hAnsi="Arial"/>
                <w:color w:val="000000"/>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2782" w:type="dxa"/>
            <w:gridSpan w:val="2"/>
            <w:vMerge/>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5232" w:type="dxa"/>
            <w:gridSpan w:val="5"/>
            <w:vMerge/>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2893" w:type="dxa"/>
            <w:gridSpan w:val="3"/>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Created by Tomasz Beliczyński</w:t>
            </w:r>
          </w:p>
        </w:tc>
        <w:tc>
          <w:tcPr>
            <w:tcW w:w="56" w:type="dxa"/>
            <w:shd w:val="clear" w:color="auto" w:fill="auto"/>
            <w:tcMar>
              <w:top w:w="0" w:type="dxa"/>
              <w:left w:w="10" w:type="dxa"/>
              <w:bottom w:w="0" w:type="dxa"/>
              <w:right w:w="10" w:type="dxa"/>
            </w:tcMar>
          </w:tcPr>
          <w:p w:rsidR="007D4361">
            <w:pPr>
              <w:rPr>
                <w:sz w:val="16"/>
                <w:szCs w:val="16"/>
              </w:rPr>
            </w:pPr>
          </w:p>
        </w:tc>
      </w:tr>
    </w:tbl>
    <w:p>
      <w:pPr>
        <w:sectPr>
          <w:type w:val="nextPage"/>
          <w:pgSz w:w="16838" w:h="11906"/>
          <w:pgMar w:top="567" w:right="567" w:bottom="567" w:left="567" w:header="708" w:footer="708" w:gutter="0"/>
          <w:pgNumType w:start="381"/>
          <w:cols w:space="708"/>
          <w:titlePg w:val="0"/>
        </w:sectPr>
      </w:pPr>
    </w:p>
    <w:tbl>
      <w:tblPr>
        <w:tblStyle w:val="TableNormal"/>
        <w:tblW w:w="15250" w:type="dxa"/>
        <w:tblInd w:w="10" w:type="dxa"/>
        <w:tblLayout w:type="fixed"/>
        <w:tblCellMar>
          <w:top w:w="0" w:type="dxa"/>
          <w:left w:w="10" w:type="dxa"/>
          <w:bottom w:w="0" w:type="dxa"/>
          <w:right w:w="10" w:type="dxa"/>
        </w:tblCellMar>
        <w:tblLook w:val="0000"/>
      </w:tblPr>
      <w:tblGrid>
        <w:gridCol w:w="56"/>
        <w:gridCol w:w="612"/>
        <w:gridCol w:w="1225"/>
        <w:gridCol w:w="1113"/>
        <w:gridCol w:w="2282"/>
        <w:gridCol w:w="612"/>
        <w:gridCol w:w="2282"/>
        <w:gridCol w:w="2282"/>
        <w:gridCol w:w="1503"/>
        <w:gridCol w:w="334"/>
        <w:gridCol w:w="111"/>
        <w:gridCol w:w="1057"/>
        <w:gridCol w:w="1725"/>
        <w:gridCol w:w="56"/>
      </w:tblGrid>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L.p.</w:t>
            </w:r>
          </w:p>
        </w:tc>
        <w:tc>
          <w:tcPr>
            <w:tcW w:w="1225"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DataGodzina</w:t>
            </w:r>
          </w:p>
        </w:tc>
        <w:tc>
          <w:tcPr>
            <w:tcW w:w="1113"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Numer</w:t>
            </w:r>
          </w:p>
        </w:tc>
        <w:tc>
          <w:tcPr>
            <w:tcW w:w="2894"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Opis</w:t>
            </w:r>
          </w:p>
        </w:tc>
        <w:tc>
          <w:tcPr>
            <w:tcW w:w="228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Typ</w:t>
            </w:r>
          </w:p>
        </w:tc>
        <w:tc>
          <w:tcPr>
            <w:tcW w:w="228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Miejsce</w:t>
            </w:r>
          </w:p>
        </w:tc>
        <w:tc>
          <w:tcPr>
            <w:tcW w:w="1503"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Status</w:t>
            </w:r>
          </w:p>
        </w:tc>
        <w:tc>
          <w:tcPr>
            <w:tcW w:w="1502"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Kwota mandatu</w:t>
            </w:r>
          </w:p>
        </w:tc>
        <w:tc>
          <w:tcPr>
            <w:tcW w:w="1781"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Data zakończenia</w:t>
            </w: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853</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2016-07-24</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INT-29159/16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STRAUSSA PRZED SZLABANEM NA ZAKAZIE PARKOWANIE STOJĄDWA AUTA KTÓRE UTRUDNIAJA WJAZD NA OSIEDLE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STRAUSSA 7/</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2016-07-25 00:32:21</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19:16:13</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854</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2016-07-24</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INT-29134/16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UL. ŻELAZNEJ A JEMIOŁOWEJ PARKOWANIE NA SKRZYŻOWANIU OKOŁO 3,4 AUT, UTRUDNIANIE WIDOCZNOŚCI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ŻELAZNA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2016-07-24 18:31:17</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14:01:50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855</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2016-07-24</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INT-29227/16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kontrola</w:t>
            </w:r>
            <w:r>
              <w:rPr>
                <w:rFonts w:ascii="Arial" w:hAnsi="Arial"/>
                <w:color w:val="000000"/>
                <w:sz w:val="16"/>
                <w:szCs w:val="16"/>
              </w:rPr>
              <w:t xml:space="preserve"> handlu na terenach gminnych  przy budynku dawnego dworca swiebodzkiego</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ROBOTNICZA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2016-07-25 14:35:48</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09:40:00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856</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2016-07-24 07:57:45</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INT-29114/16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ZABLOKOWANY WJAZD PRZEZ POJAZ\D MARKI VW PASSAT</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ŚLĘŻNA 171A/</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POUCZENIE</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2016-07-24 09:21:21</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07:57:45</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857</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2016-07-24 11:36:25</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INT-29122/16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NIEPRAWIDŁOWE PARKOWANIE POJAZDÓW NA CHODNIKU BRAK 1,5 M PRZEJĆIA DLA PIESZYCH ORAZ PO DRUGIEJ STRONIE NA </w:t>
            </w:r>
            <w:r>
              <w:rPr>
                <w:rFonts w:ascii="Arial" w:hAnsi="Arial"/>
                <w:color w:val="000000"/>
                <w:sz w:val="16"/>
                <w:szCs w:val="16"/>
              </w:rPr>
              <w:t>WJEŻDZIE DO GALERII MŁYN PARKOWANIE ZA B-36 T-24.</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POPRZECZNA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2016-07-24 12:40:46</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11:36:25</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858</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2016-07-24 11:36:25</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INT-29122/16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NIEPRAWIDŁOWE PARKOWANIE POJAZDÓW NA CHODNIKU BRAK 1,5 M </w:t>
            </w:r>
            <w:r>
              <w:rPr>
                <w:rFonts w:ascii="Arial" w:hAnsi="Arial"/>
                <w:color w:val="000000"/>
                <w:sz w:val="16"/>
                <w:szCs w:val="16"/>
              </w:rPr>
              <w:t>PRZEJĆIA DLA PIESZYCH ORAZ PO DRUGIEJ STRONIE NA WJEŻDZIE DO GALERII MŁYN PARKOWANIE ZA B-36 T-24.</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POPRZECZNA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2016-07-24 12:40:46</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11:36:25</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859</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2016-07-24 13:29:57</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INT-29132/16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PARKOWANIE NA </w:t>
            </w:r>
            <w:r>
              <w:rPr>
                <w:rFonts w:ascii="Arial" w:hAnsi="Arial"/>
                <w:color w:val="000000"/>
                <w:sz w:val="16"/>
                <w:szCs w:val="16"/>
              </w:rPr>
              <w:t>CHODNIKU ZA B-36.</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KAZIMIERZA WIELKIEGO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WEZWANIE</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2016-07-24 15:07:47</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13:29:57</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860</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2016-07-24 13:29:57</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INT-29132/16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NA CHODNIKU ZA B-36.</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KAZIMIERZA WIELKIEGO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WEZWANIE</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2016-07-24 15:07:47</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13:29:57</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861</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2016-07-24 14:25:05</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INT-29138/16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NIEPRAWIDŁOWE PARKOWANIE POJAZDÓW NA ZAKAZIE , W PARKU NA TERENIE ZIELONYM ORAZ NA DRODZE DLA ROWERÓW.</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KOPERNIKA MIKOŁAJA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WEZWANIE</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2016-07-24 18:35:42</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14:25:05</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862</w:t>
            </w:r>
          </w:p>
        </w:tc>
        <w:tc>
          <w:tcPr>
            <w:tcW w:w="1225" w:type="dxa"/>
            <w:shd w:val="clear" w:color="auto" w:fill="auto"/>
            <w:tcMar>
              <w:top w:w="0" w:type="dxa"/>
              <w:left w:w="10" w:type="dxa"/>
              <w:bottom w:w="0" w:type="dxa"/>
              <w:right w:w="10" w:type="dxa"/>
            </w:tcMar>
          </w:tcPr>
          <w:p w:rsidR="007D4361">
            <w:pPr>
              <w:spacing w:after="0"/>
              <w:rPr>
                <w:rFonts w:ascii="Arial" w:hAnsi="Arial"/>
                <w:i/>
                <w:color w:val="000000"/>
                <w:sz w:val="16"/>
                <w:szCs w:val="16"/>
              </w:rPr>
            </w:pPr>
            <w:r>
              <w:rPr>
                <w:rFonts w:ascii="Arial" w:hAnsi="Arial"/>
                <w:i/>
                <w:color w:val="000000"/>
                <w:sz w:val="16"/>
                <w:szCs w:val="16"/>
              </w:rPr>
              <w:t xml:space="preserve">2016-07-24 </w:t>
            </w:r>
          </w:p>
        </w:tc>
        <w:tc>
          <w:tcPr>
            <w:tcW w:w="1113"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INT-29145/16</w:t>
            </w:r>
          </w:p>
        </w:tc>
        <w:tc>
          <w:tcPr>
            <w:tcW w:w="2894" w:type="dxa"/>
            <w:gridSpan w:val="2"/>
            <w:shd w:val="clear" w:color="auto" w:fill="auto"/>
            <w:tcMar>
              <w:top w:w="0" w:type="dxa"/>
              <w:left w:w="10" w:type="dxa"/>
              <w:bottom w:w="0" w:type="dxa"/>
              <w:right w:w="10" w:type="dxa"/>
            </w:tcMar>
          </w:tcPr>
          <w:p w:rsidR="007D4361">
            <w:pPr>
              <w:spacing w:after="0"/>
              <w:rPr>
                <w:rFonts w:ascii="Arial" w:hAnsi="Arial"/>
                <w:color w:val="000000"/>
                <w:sz w:val="16"/>
                <w:szCs w:val="16"/>
              </w:rPr>
            </w:pPr>
            <w:r>
              <w:rPr>
                <w:rFonts w:ascii="Arial" w:hAnsi="Arial"/>
                <w:color w:val="000000"/>
                <w:sz w:val="16"/>
                <w:szCs w:val="16"/>
              </w:rPr>
              <w:t xml:space="preserve">NIEPRAWIDŁOWO ZAPARKOWANE </w:t>
            </w:r>
          </w:p>
        </w:tc>
        <w:tc>
          <w:tcPr>
            <w:tcW w:w="2282" w:type="dxa"/>
            <w:shd w:val="clear" w:color="auto" w:fill="auto"/>
            <w:tcMar>
              <w:top w:w="0" w:type="dxa"/>
              <w:left w:w="10" w:type="dxa"/>
              <w:bottom w:w="0" w:type="dxa"/>
              <w:right w:w="10" w:type="dxa"/>
            </w:tcMar>
            <w:vAlign w:val="center"/>
          </w:tcPr>
          <w:p w:rsidR="007D4361">
            <w:pPr>
              <w:spacing w:after="0"/>
              <w:rPr>
                <w:rFonts w:ascii="Arial" w:hAnsi="Arial"/>
                <w:color w:val="000000"/>
                <w:sz w:val="16"/>
                <w:szCs w:val="16"/>
              </w:rPr>
            </w:pPr>
            <w:r>
              <w:rPr>
                <w:rFonts w:ascii="Arial" w:hAnsi="Arial"/>
                <w:color w:val="000000"/>
                <w:sz w:val="16"/>
                <w:szCs w:val="16"/>
              </w:rPr>
              <w:t xml:space="preserve">NIEPRAWIDŁOWE </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ŁAZIENNA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2016-07-24 18:08:09</w:t>
            </w:r>
          </w:p>
        </w:tc>
        <w:tc>
          <w:tcPr>
            <w:tcW w:w="56" w:type="dxa"/>
            <w:shd w:val="clear" w:color="auto" w:fill="auto"/>
            <w:tcMar>
              <w:top w:w="0" w:type="dxa"/>
              <w:left w:w="10" w:type="dxa"/>
              <w:bottom w:w="0" w:type="dxa"/>
              <w:right w:w="10" w:type="dxa"/>
            </w:tcMar>
          </w:tcPr>
          <w:p w:rsidR="007D4361">
            <w:pPr>
              <w:rPr>
                <w:sz w:val="16"/>
                <w:szCs w:val="16"/>
              </w:rPr>
            </w:pPr>
          </w:p>
        </w:tc>
      </w:tr>
    </w:tbl>
    <w:p>
      <w:pPr>
        <w:sectPr>
          <w:pgSz w:w="16838" w:h="11906"/>
          <w:pgMar w:top="567" w:right="567" w:bottom="567" w:left="567" w:header="708" w:footer="708" w:gutter="0"/>
          <w:pgNumType w:start="382"/>
          <w:cols w:space="708"/>
        </w:sectPr>
      </w:pPr>
    </w:p>
    <w:tbl>
      <w:tblPr>
        <w:tblStyle w:val="TableNormal"/>
        <w:tblW w:w="15250" w:type="dxa"/>
        <w:tblInd w:w="10" w:type="dxa"/>
        <w:tblLayout w:type="fixed"/>
        <w:tblCellMar>
          <w:top w:w="0" w:type="dxa"/>
          <w:left w:w="10" w:type="dxa"/>
          <w:bottom w:w="0" w:type="dxa"/>
          <w:right w:w="10" w:type="dxa"/>
        </w:tblCellMar>
        <w:tblLook w:val="0000"/>
      </w:tblPr>
      <w:tblGrid>
        <w:gridCol w:w="56"/>
        <w:gridCol w:w="612"/>
        <w:gridCol w:w="1225"/>
        <w:gridCol w:w="668"/>
        <w:gridCol w:w="445"/>
        <w:gridCol w:w="2282"/>
        <w:gridCol w:w="612"/>
        <w:gridCol w:w="2282"/>
        <w:gridCol w:w="2282"/>
        <w:gridCol w:w="1503"/>
        <w:gridCol w:w="334"/>
        <w:gridCol w:w="111"/>
        <w:gridCol w:w="1057"/>
        <w:gridCol w:w="1725"/>
        <w:gridCol w:w="56"/>
      </w:tblGrid>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tc>
        <w:tc>
          <w:tcPr>
            <w:tcW w:w="1225" w:type="dxa"/>
            <w:shd w:val="clear" w:color="auto" w:fill="auto"/>
            <w:tcMar>
              <w:top w:w="0" w:type="dxa"/>
              <w:left w:w="10" w:type="dxa"/>
              <w:bottom w:w="0" w:type="dxa"/>
              <w:right w:w="10" w:type="dxa"/>
            </w:tcMar>
          </w:tcPr>
          <w:p w:rsidR="007D4361">
            <w:pPr>
              <w:spacing w:before="0"/>
              <w:rPr>
                <w:rFonts w:ascii="Arial" w:hAnsi="Arial"/>
                <w:i/>
                <w:color w:val="000000"/>
                <w:sz w:val="16"/>
                <w:szCs w:val="16"/>
              </w:rPr>
            </w:pPr>
            <w:r>
              <w:rPr>
                <w:rFonts w:ascii="Arial" w:hAnsi="Arial"/>
                <w:i/>
                <w:color w:val="000000"/>
                <w:sz w:val="16"/>
                <w:szCs w:val="16"/>
              </w:rPr>
              <w:t>15:03:45</w:t>
            </w:r>
          </w:p>
        </w:tc>
        <w:tc>
          <w:tcPr>
            <w:tcW w:w="1113" w:type="dxa"/>
            <w:gridSpan w:val="2"/>
            <w:vMerge w:val="restart"/>
            <w:shd w:val="clear" w:color="auto" w:fill="auto"/>
            <w:tcMar>
              <w:top w:w="0" w:type="dxa"/>
              <w:left w:w="10" w:type="dxa"/>
              <w:bottom w:w="0" w:type="dxa"/>
              <w:right w:w="10" w:type="dxa"/>
            </w:tcMar>
            <w:vAlign w:val="center"/>
          </w:tcPr>
          <w:p/>
        </w:tc>
        <w:tc>
          <w:tcPr>
            <w:tcW w:w="2894" w:type="dxa"/>
            <w:gridSpan w:val="2"/>
            <w:shd w:val="clear" w:color="auto" w:fill="auto"/>
            <w:tcMar>
              <w:top w:w="0" w:type="dxa"/>
              <w:left w:w="10" w:type="dxa"/>
              <w:bottom w:w="0" w:type="dxa"/>
              <w:right w:w="10" w:type="dxa"/>
            </w:tcMar>
          </w:tcPr>
          <w:p w:rsidR="007D4361">
            <w:pPr>
              <w:spacing w:before="0"/>
              <w:rPr>
                <w:rFonts w:ascii="Arial" w:hAnsi="Arial"/>
                <w:color w:val="000000"/>
                <w:sz w:val="16"/>
                <w:szCs w:val="16"/>
              </w:rPr>
            </w:pPr>
            <w:r>
              <w:rPr>
                <w:rFonts w:ascii="Arial" w:hAnsi="Arial"/>
                <w:color w:val="000000"/>
                <w:sz w:val="16"/>
                <w:szCs w:val="16"/>
              </w:rPr>
              <w:t>POJAZDY UNIEMOŻLIWIAJĄ PRZEJAZD DLA AUTOKARU.</w:t>
            </w:r>
          </w:p>
        </w:tc>
        <w:tc>
          <w:tcPr>
            <w:tcW w:w="2282" w:type="dxa"/>
            <w:shd w:val="clear" w:color="auto" w:fill="auto"/>
            <w:tcMar>
              <w:top w:w="0" w:type="dxa"/>
              <w:left w:w="10" w:type="dxa"/>
              <w:bottom w:w="0" w:type="dxa"/>
              <w:right w:w="10" w:type="dxa"/>
            </w:tcMar>
            <w:vAlign w:val="center"/>
          </w:tcPr>
          <w:p w:rsidR="007D4361">
            <w:pPr>
              <w:spacing w:before="0"/>
              <w:rPr>
                <w:rFonts w:ascii="Arial" w:hAnsi="Arial"/>
                <w:color w:val="000000"/>
                <w:sz w:val="16"/>
                <w:szCs w:val="16"/>
              </w:rPr>
            </w:pPr>
            <w:r>
              <w:rPr>
                <w:rFonts w:ascii="Arial" w:hAnsi="Arial"/>
                <w:color w:val="000000"/>
                <w:sz w:val="16"/>
                <w:szCs w:val="16"/>
              </w:rPr>
              <w:t>PARKOWANIE</w:t>
            </w:r>
          </w:p>
        </w:tc>
        <w:tc>
          <w:tcPr>
            <w:tcW w:w="2282" w:type="dxa"/>
            <w:shd w:val="clear" w:color="auto" w:fill="auto"/>
            <w:tcMar>
              <w:top w:w="0" w:type="dxa"/>
              <w:left w:w="10" w:type="dxa"/>
              <w:bottom w:w="0" w:type="dxa"/>
              <w:right w:w="10" w:type="dxa"/>
            </w:tcMar>
            <w:vAlign w:val="center"/>
          </w:tcPr>
          <w:p/>
        </w:tc>
        <w:tc>
          <w:tcPr>
            <w:tcW w:w="1503" w:type="dxa"/>
            <w:shd w:val="clear" w:color="auto" w:fill="auto"/>
            <w:tcMar>
              <w:top w:w="0" w:type="dxa"/>
              <w:left w:w="10" w:type="dxa"/>
              <w:bottom w:w="0" w:type="dxa"/>
              <w:right w:w="10" w:type="dxa"/>
            </w:tcMar>
            <w:vAlign w:val="center"/>
          </w:tcPr>
          <w:p/>
        </w:tc>
        <w:tc>
          <w:tcPr>
            <w:tcW w:w="1502" w:type="dxa"/>
            <w:gridSpan w:val="3"/>
            <w:shd w:val="clear" w:color="auto" w:fill="auto"/>
            <w:tcMar>
              <w:top w:w="0" w:type="dxa"/>
              <w:left w:w="10" w:type="dxa"/>
              <w:bottom w:w="0" w:type="dxa"/>
              <w:right w:w="10" w:type="dxa"/>
            </w:tcMar>
            <w:vAlign w:val="center"/>
          </w:tcPr>
          <w:p/>
        </w:tc>
        <w:tc>
          <w:tcPr>
            <w:tcW w:w="1725" w:type="dxa"/>
            <w:shd w:val="clear" w:color="auto" w:fill="auto"/>
            <w:tcMar>
              <w:top w:w="0" w:type="dxa"/>
              <w:left w:w="10" w:type="dxa"/>
              <w:bottom w:w="0" w:type="dxa"/>
              <w:right w:w="10" w:type="dxa"/>
            </w:tcMar>
            <w:vAlign w:val="center"/>
          </w:tcPr>
          <w:p/>
        </w:tc>
        <w:tc>
          <w:tcPr>
            <w:tcW w:w="56" w:type="dxa"/>
            <w:shd w:val="clear" w:color="auto" w:fill="auto"/>
            <w:tcMar>
              <w:top w:w="0" w:type="dxa"/>
              <w:left w:w="10" w:type="dxa"/>
              <w:bottom w:w="0" w:type="dxa"/>
              <w:right w:w="10" w:type="dxa"/>
            </w:tcMar>
          </w:tc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15:03:45</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863</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2016-07-25</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INT-29275/16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Spożywanie alkoholu w miejscu publicznym.</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SPOŻYWANIE ALKOHOLU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PARK STABŁOWICKI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2016-07-26 08:14:20</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15:30:00</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864</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2016-07-25</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INT-29286/16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Spozywanie w miejscu </w:t>
            </w:r>
            <w:r>
              <w:rPr>
                <w:rFonts w:ascii="Arial" w:hAnsi="Arial"/>
                <w:color w:val="000000"/>
                <w:sz w:val="16"/>
                <w:szCs w:val="16"/>
              </w:rPr>
              <w:t>zabronionym ustawą.</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SPOŻYWANIE ALKOHOLU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PARK LEŚNICKI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2016-07-26 09:19:00</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15:10:00</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865</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2016-07-25</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INT-29287/16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Spożywanie w miejscu zabronionym ustawą.</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SPOŻYWANIE ALKOHOLU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RUBCZAKA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2016-07-26 09:24:46</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14:55:00</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866</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2016-07-25</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INT-29294/16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Palenie na przystanku MPK.</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PALENIE TYTONIU W MIEJSCACH  ZABRONIONYCH</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WEJHEROWSKA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2016-07-26 09:42:57</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13:10:00</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2782" w:type="dxa"/>
            <w:gridSpan w:val="2"/>
            <w:vMerge w:val="restart"/>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Strona: </w:t>
            </w:r>
            <w:r>
              <w:rPr>
                <w:rFonts w:ascii="Arial" w:hAnsi="Arial"/>
                <w:color w:val="000000"/>
                <w:sz w:val="16"/>
                <w:szCs w:val="16"/>
              </w:rPr>
              <w:t>62/73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5232" w:type="dxa"/>
            <w:gridSpan w:val="5"/>
            <w:vMerge w:val="restart"/>
            <w:shd w:val="clear" w:color="auto" w:fill="auto"/>
            <w:tcMar>
              <w:top w:w="0" w:type="dxa"/>
              <w:left w:w="10" w:type="dxa"/>
              <w:bottom w:w="0" w:type="dxa"/>
              <w:right w:w="10" w:type="dxa"/>
            </w:tcMar>
          </w:tcPr>
          <w:p w:rsidR="007D4361">
            <w:pPr>
              <w:rPr>
                <w:rFonts w:ascii="Arial" w:hAnsi="Arial"/>
                <w:color w:val="000000"/>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2782" w:type="dxa"/>
            <w:gridSpan w:val="2"/>
            <w:vMerge/>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5232" w:type="dxa"/>
            <w:gridSpan w:val="5"/>
            <w:vMerge/>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2893" w:type="dxa"/>
            <w:gridSpan w:val="3"/>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Created by Tomasz Beliczyński</w:t>
            </w:r>
          </w:p>
        </w:tc>
        <w:tc>
          <w:tcPr>
            <w:tcW w:w="56" w:type="dxa"/>
            <w:shd w:val="clear" w:color="auto" w:fill="auto"/>
            <w:tcMar>
              <w:top w:w="0" w:type="dxa"/>
              <w:left w:w="10" w:type="dxa"/>
              <w:bottom w:w="0" w:type="dxa"/>
              <w:right w:w="10" w:type="dxa"/>
            </w:tcMar>
          </w:tcPr>
          <w:p w:rsidR="007D4361">
            <w:pPr>
              <w:rPr>
                <w:sz w:val="16"/>
                <w:szCs w:val="16"/>
              </w:rPr>
            </w:pPr>
          </w:p>
        </w:tc>
      </w:tr>
    </w:tbl>
    <w:p>
      <w:pPr>
        <w:sectPr>
          <w:type w:val="nextPage"/>
          <w:pgSz w:w="16838" w:h="11906"/>
          <w:pgMar w:top="567" w:right="567" w:bottom="567" w:left="567" w:header="708" w:footer="708" w:gutter="0"/>
          <w:pgNumType w:start="383"/>
          <w:cols w:space="708"/>
          <w:titlePg w:val="0"/>
        </w:sectPr>
      </w:pPr>
    </w:p>
    <w:tbl>
      <w:tblPr>
        <w:tblStyle w:val="TableNormal"/>
        <w:tblW w:w="15250" w:type="dxa"/>
        <w:tblInd w:w="10" w:type="dxa"/>
        <w:tblLayout w:type="fixed"/>
        <w:tblCellMar>
          <w:top w:w="0" w:type="dxa"/>
          <w:left w:w="10" w:type="dxa"/>
          <w:bottom w:w="0" w:type="dxa"/>
          <w:right w:w="10" w:type="dxa"/>
        </w:tblCellMar>
        <w:tblLook w:val="0000"/>
      </w:tblPr>
      <w:tblGrid>
        <w:gridCol w:w="56"/>
        <w:gridCol w:w="612"/>
        <w:gridCol w:w="1225"/>
        <w:gridCol w:w="1113"/>
        <w:gridCol w:w="2282"/>
        <w:gridCol w:w="612"/>
        <w:gridCol w:w="2282"/>
        <w:gridCol w:w="2282"/>
        <w:gridCol w:w="1503"/>
        <w:gridCol w:w="334"/>
        <w:gridCol w:w="111"/>
        <w:gridCol w:w="1057"/>
        <w:gridCol w:w="1725"/>
        <w:gridCol w:w="56"/>
      </w:tblGrid>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L.p.</w:t>
            </w:r>
          </w:p>
        </w:tc>
        <w:tc>
          <w:tcPr>
            <w:tcW w:w="1225"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DataGodzina</w:t>
            </w:r>
          </w:p>
        </w:tc>
        <w:tc>
          <w:tcPr>
            <w:tcW w:w="1113"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Numer</w:t>
            </w:r>
          </w:p>
        </w:tc>
        <w:tc>
          <w:tcPr>
            <w:tcW w:w="2894"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Opis</w:t>
            </w:r>
          </w:p>
        </w:tc>
        <w:tc>
          <w:tcPr>
            <w:tcW w:w="228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Typ</w:t>
            </w:r>
          </w:p>
        </w:tc>
        <w:tc>
          <w:tcPr>
            <w:tcW w:w="228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Miejsce</w:t>
            </w:r>
          </w:p>
        </w:tc>
        <w:tc>
          <w:tcPr>
            <w:tcW w:w="1503"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Status</w:t>
            </w:r>
          </w:p>
        </w:tc>
        <w:tc>
          <w:tcPr>
            <w:tcW w:w="1502"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Kwota mandatu</w:t>
            </w:r>
          </w:p>
        </w:tc>
        <w:tc>
          <w:tcPr>
            <w:tcW w:w="1781"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Data zakończenia</w:t>
            </w: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867</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2016-07-25</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INT-29508/16</w:t>
            </w:r>
          </w:p>
        </w:tc>
        <w:tc>
          <w:tcPr>
            <w:tcW w:w="2894" w:type="dxa"/>
            <w:gridSpan w:val="2"/>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WYSPA SŁODOWA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2016-07-28 08:20:48</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12:45:00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868</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2016-07-25</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INT-29297/16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Handel na terenie gminy bez zezwolenia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ESTOŃSKA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2016-07-26 09:54:11</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09:40:00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869</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2016-07-25 11:37:34</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INT-29207/16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Firma wykonująca prace na </w:t>
            </w:r>
            <w:r>
              <w:rPr>
                <w:rFonts w:ascii="Arial" w:hAnsi="Arial"/>
                <w:color w:val="000000"/>
                <w:sz w:val="16"/>
                <w:szCs w:val="16"/>
              </w:rPr>
              <w:t>zlecenie Wrocławskich Mieszkań przy przycinaniu żywopłotów w rejonie Sępolna ul.Potebni, Dembowskiego, Nulla, Borelowskiego zostawia ścięte odpady zielone na chodnikach nie sprzątając je na bieżąco tarasując przejścia.Z informacji telefonicznej uzyskanej o</w:t>
            </w:r>
            <w:r>
              <w:rPr>
                <w:rFonts w:ascii="Arial" w:hAnsi="Arial"/>
                <w:color w:val="000000"/>
                <w:sz w:val="16"/>
                <w:szCs w:val="16"/>
              </w:rPr>
              <w:t>d  WM jest to Firma SEISO  W dniu 25-07-2016r. w godz. przedpołudniowych czterokrotna próba kontaktu telefonicznego z Firmą bezskuteczna-nie odbiera telefonu.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PORZĄDKOWA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POTEBNI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2016-08-01 08:41:38</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11:37:34</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870</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2016-07-25 12:22:32</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INT-29215/16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ul. Krzycka róg ul. Przyjaźni handel owocami w miejscu nie wyznaczonym</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KRZYCKA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2016-07-25 14:55:46</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12:22:32</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871</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2016-07-25 13:11:05</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INT-29219/16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Postój pojazdu na kopercie dla</w:t>
            </w:r>
            <w:r>
              <w:rPr>
                <w:rFonts w:ascii="Arial" w:hAnsi="Arial"/>
                <w:color w:val="000000"/>
                <w:sz w:val="16"/>
                <w:szCs w:val="16"/>
              </w:rPr>
              <w:t xml:space="preserve"> inwaliduy bez uprwanien przy ul. weigla Mercedes odmowa przez kierowcę mandatu 500,00 zł wniosek do sadu </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WEIGLA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SĄD</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2016-07-25 13:13:40</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12:10:00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872</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2016-07-25 13:29:42</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INT-29222/16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Wszystkich </w:t>
            </w:r>
            <w:r>
              <w:rPr>
                <w:rFonts w:ascii="Arial" w:hAnsi="Arial"/>
                <w:color w:val="000000"/>
                <w:sz w:val="16"/>
                <w:szCs w:val="16"/>
              </w:rPr>
              <w:t>Świętych zablokowany wyjazd z posesji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WSZYSTKICH ŚWIĘTYCH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2016-07-25 14:11:04</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13:29:42</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873</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2016-07-25 14:35:46</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INT-29226/16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pojazdów za B-1 bz upoważnienia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 xml:space="preserve">NIEPRAWIDŁOWE </w:t>
            </w:r>
            <w:r>
              <w:rPr>
                <w:rFonts w:ascii="Arial" w:hAnsi="Arial"/>
                <w:color w:val="000000"/>
                <w:sz w:val="16"/>
                <w:szCs w:val="16"/>
              </w:rPr>
              <w:t>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PLAC NOWY TARG 9-14/</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OSTRZEŻENIE</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2016-07-25 18:08:44</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14:35:46</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874</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2016-07-25 14:39:34</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INT-29228/16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4 pojazdów za znakiem B-36+T-24</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GAJOWA 8-10/</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LAWETA</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2016-07-25 15:46:20</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14:39:34</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875</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2016-07-25 14:39:34</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INT-29228/16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4 pojazdów za znakiem B-36+T-24</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GAJOWA 8-10/</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LAWETA</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2016-07-25 15:46:20</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14:39:34</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876</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2016-07-25 14:39:34</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INT-29228/16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4 pojazdów za znakiem B-36+T-24</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GAJOWA 8-10/</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LAWETA</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2016-07-25 15:46:20</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14:39:34</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bl>
    <w:p>
      <w:pPr>
        <w:sectPr>
          <w:pgSz w:w="16838" w:h="11906"/>
          <w:pgMar w:top="567" w:right="567" w:bottom="567" w:left="567" w:header="708" w:footer="708" w:gutter="0"/>
          <w:pgNumType w:start="384"/>
          <w:cols w:space="708"/>
        </w:sectPr>
      </w:pPr>
    </w:p>
    <w:tbl>
      <w:tblPr>
        <w:tblStyle w:val="TableNormal"/>
        <w:tblW w:w="15250" w:type="dxa"/>
        <w:tblInd w:w="10" w:type="dxa"/>
        <w:tblLayout w:type="fixed"/>
        <w:tblCellMar>
          <w:top w:w="0" w:type="dxa"/>
          <w:left w:w="10" w:type="dxa"/>
          <w:bottom w:w="0" w:type="dxa"/>
          <w:right w:w="10" w:type="dxa"/>
        </w:tblCellMar>
        <w:tblLook w:val="0000"/>
      </w:tblPr>
      <w:tblGrid>
        <w:gridCol w:w="56"/>
        <w:gridCol w:w="612"/>
        <w:gridCol w:w="1225"/>
        <w:gridCol w:w="668"/>
        <w:gridCol w:w="445"/>
        <w:gridCol w:w="2282"/>
        <w:gridCol w:w="612"/>
        <w:gridCol w:w="2282"/>
        <w:gridCol w:w="2282"/>
        <w:gridCol w:w="1503"/>
        <w:gridCol w:w="334"/>
        <w:gridCol w:w="111"/>
        <w:gridCol w:w="1057"/>
        <w:gridCol w:w="1725"/>
        <w:gridCol w:w="56"/>
      </w:tblGrid>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877</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2016-07-25 20:30:38</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INT-29252/16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zanieczyszczanie terenu publicznego</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PORZĄDKOWA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 xml:space="preserve">PRZEJŚCIE </w:t>
            </w:r>
            <w:r>
              <w:rPr>
                <w:rFonts w:ascii="Arial" w:hAnsi="Arial"/>
                <w:color w:val="000000"/>
                <w:sz w:val="16"/>
                <w:szCs w:val="16"/>
              </w:rPr>
              <w:t>GARNCARSKIE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2016-07-25 20:31:05</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20:30:38</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878</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2016-07-26</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INT-29534/16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spozywanie alkoholu w miejscu nie wyznaczonym</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SPOŻYWANIE ALKOHOLU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PARK STASZICA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2016-07-28 11:05:45</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19:10:00</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879</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2016-07-26</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INT-29542/16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spożywanie alkoholu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SPOŻYWANIE ALKOHOLU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PARK STASZICA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2016-07-28 11:25:54</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16:35:00</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880</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2016-07-26</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INT-29759/16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DO.4042.557.2016.AK</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PORZĄDKOWA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STRACHOCIŃSKA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 xml:space="preserve">2016-07-30 </w:t>
            </w:r>
            <w:r>
              <w:rPr>
                <w:rFonts w:ascii="Arial" w:hAnsi="Arial"/>
                <w:i/>
                <w:color w:val="000000"/>
                <w:sz w:val="16"/>
                <w:szCs w:val="16"/>
              </w:rPr>
              <w:t>08:25:35</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08:25:21</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2782" w:type="dxa"/>
            <w:gridSpan w:val="2"/>
            <w:vMerge w:val="restart"/>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Strona: 63/73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5232" w:type="dxa"/>
            <w:gridSpan w:val="5"/>
            <w:vMerge w:val="restart"/>
            <w:shd w:val="clear" w:color="auto" w:fill="auto"/>
            <w:tcMar>
              <w:top w:w="0" w:type="dxa"/>
              <w:left w:w="10" w:type="dxa"/>
              <w:bottom w:w="0" w:type="dxa"/>
              <w:right w:w="10" w:type="dxa"/>
            </w:tcMar>
          </w:tcPr>
          <w:p w:rsidR="007D4361">
            <w:pPr>
              <w:rPr>
                <w:rFonts w:ascii="Arial" w:hAnsi="Arial"/>
                <w:color w:val="000000"/>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2782" w:type="dxa"/>
            <w:gridSpan w:val="2"/>
            <w:vMerge/>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5232" w:type="dxa"/>
            <w:gridSpan w:val="5"/>
            <w:vMerge/>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2893" w:type="dxa"/>
            <w:gridSpan w:val="3"/>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Created by Tomasz Beliczyński</w:t>
            </w:r>
          </w:p>
        </w:tc>
        <w:tc>
          <w:tcPr>
            <w:tcW w:w="56" w:type="dxa"/>
            <w:shd w:val="clear" w:color="auto" w:fill="auto"/>
            <w:tcMar>
              <w:top w:w="0" w:type="dxa"/>
              <w:left w:w="10" w:type="dxa"/>
              <w:bottom w:w="0" w:type="dxa"/>
              <w:right w:w="10" w:type="dxa"/>
            </w:tcMar>
          </w:tcPr>
          <w:p w:rsidR="007D4361">
            <w:pPr>
              <w:rPr>
                <w:sz w:val="16"/>
                <w:szCs w:val="16"/>
              </w:rPr>
            </w:pPr>
          </w:p>
        </w:tc>
      </w:tr>
    </w:tbl>
    <w:p>
      <w:pPr>
        <w:sectPr>
          <w:type w:val="nextPage"/>
          <w:pgSz w:w="16838" w:h="11906"/>
          <w:pgMar w:top="567" w:right="567" w:bottom="567" w:left="567" w:header="708" w:footer="708" w:gutter="0"/>
          <w:pgNumType w:start="385"/>
          <w:cols w:space="708"/>
          <w:titlePg w:val="0"/>
        </w:sectPr>
      </w:pPr>
    </w:p>
    <w:tbl>
      <w:tblPr>
        <w:tblStyle w:val="TableNormal"/>
        <w:tblW w:w="15250" w:type="dxa"/>
        <w:tblInd w:w="10" w:type="dxa"/>
        <w:tblLayout w:type="fixed"/>
        <w:tblCellMar>
          <w:top w:w="0" w:type="dxa"/>
          <w:left w:w="10" w:type="dxa"/>
          <w:bottom w:w="0" w:type="dxa"/>
          <w:right w:w="10" w:type="dxa"/>
        </w:tblCellMar>
        <w:tblLook w:val="0000"/>
      </w:tblPr>
      <w:tblGrid>
        <w:gridCol w:w="56"/>
        <w:gridCol w:w="612"/>
        <w:gridCol w:w="1225"/>
        <w:gridCol w:w="1113"/>
        <w:gridCol w:w="2282"/>
        <w:gridCol w:w="612"/>
        <w:gridCol w:w="2282"/>
        <w:gridCol w:w="2282"/>
        <w:gridCol w:w="1503"/>
        <w:gridCol w:w="334"/>
        <w:gridCol w:w="111"/>
        <w:gridCol w:w="1057"/>
        <w:gridCol w:w="1725"/>
        <w:gridCol w:w="56"/>
      </w:tblGrid>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L.p.</w:t>
            </w:r>
          </w:p>
        </w:tc>
        <w:tc>
          <w:tcPr>
            <w:tcW w:w="1225"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DataGodzina</w:t>
            </w:r>
          </w:p>
        </w:tc>
        <w:tc>
          <w:tcPr>
            <w:tcW w:w="1113"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Numer</w:t>
            </w:r>
          </w:p>
        </w:tc>
        <w:tc>
          <w:tcPr>
            <w:tcW w:w="2894"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Opis</w:t>
            </w:r>
          </w:p>
        </w:tc>
        <w:tc>
          <w:tcPr>
            <w:tcW w:w="228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Typ</w:t>
            </w:r>
          </w:p>
        </w:tc>
        <w:tc>
          <w:tcPr>
            <w:tcW w:w="228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Miejsce</w:t>
            </w:r>
          </w:p>
        </w:tc>
        <w:tc>
          <w:tcPr>
            <w:tcW w:w="1503"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Status</w:t>
            </w:r>
          </w:p>
        </w:tc>
        <w:tc>
          <w:tcPr>
            <w:tcW w:w="1502"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Kwota mandatu</w:t>
            </w:r>
          </w:p>
        </w:tc>
        <w:tc>
          <w:tcPr>
            <w:tcW w:w="1781"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Data zakończenia</w:t>
            </w: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881</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2016-07-26</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INT-29759/16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DO.4042.557.2016.AK</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PORZĄDKOWA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STRACHOCIŃSKA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2016-07-30 08:25:35</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08:25:21</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882</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2016-07-26</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INT-29573/16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spożywanie alkoholu w miejscu nie dozwolonym</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SPOŻYWANIE ALKOHOLU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 xml:space="preserve">PL.POWSTAŃCÓW </w:t>
            </w:r>
            <w:r>
              <w:rPr>
                <w:rFonts w:ascii="Arial" w:hAnsi="Arial"/>
                <w:color w:val="000000"/>
                <w:sz w:val="16"/>
                <w:szCs w:val="16"/>
              </w:rPr>
              <w:t>WARSZAWY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2016-07-28 13:20:00</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17:40:00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883</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2016-07-26</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INT-29398/16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Palenie na przystanku MPK</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PALENIE TYTONIU W MIEJSCACH  ZABRONIONYCH</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DOLNOBRZESKA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2016-07-27 06:40:54</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21:40:00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884</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2016-07-26</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INT-29455/16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męzczyzna wyprowadzajacy psa bez smyczy w parku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PIES</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PROMENADA STAROMIEJSKA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POUCZENIE</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2016-07-27 15:14:13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07:45:00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885</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2016-07-26</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INT-29453/16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pojazd bez uprawnien na kopercie inwalidzkiej</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ŚW.ANTONIEGO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POUCZENIE</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2016-07-27 15:08:52</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11:30:00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886</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2016-07-26</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INT-29423/16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handel na terenie gminy bez zezwolenia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KAMIEŃSKIEGO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2016-07-27 10:56:20</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18:40:00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887</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2016-07-26</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INT-29396/16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Przejscie przez torowisko pod opuszczonymi zaporami.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BEZPIECZEŃSTWO W KOMUNIKACJI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STABŁOWICKA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2016-07-27 06:21:52</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18:00:00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888</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2016-07-26</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INT-29416/16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spożywanie alkocholu w </w:t>
            </w:r>
            <w:r>
              <w:rPr>
                <w:rFonts w:ascii="Arial" w:hAnsi="Arial"/>
                <w:color w:val="000000"/>
                <w:sz w:val="16"/>
                <w:szCs w:val="16"/>
              </w:rPr>
              <w:t>parku stasica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SPOŻYWANIE ALKOHOLU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PARK STASZICA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SĄD</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2016-07-27 10:25:48</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16:35:00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889</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2016-07-26</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INT-29435/16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kąpiel w fątannie miejskiej</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ZAKŁÓCANIE ŁADU I PORZĄDKU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PL.ŚW.MACIEJA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2016-07-27 13:02:15</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16:15:00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890</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2016-07-26 09:31:16</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INT-29296/16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mężczyzna pił piwo z puszki na ul.pułaskiego</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SPOŻYWANIE ALKOHOLU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PUŁASKIEGO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SĄD</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2016-07-26 09:31:24</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09:31:16</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891</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2016-07-26 10:39:43</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INT-29308/16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blokowanie </w:t>
            </w:r>
            <w:r>
              <w:rPr>
                <w:rFonts w:ascii="Arial" w:hAnsi="Arial"/>
                <w:color w:val="000000"/>
                <w:sz w:val="16"/>
                <w:szCs w:val="16"/>
              </w:rPr>
              <w:t>chodnika przy sklepie Dino</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SWOBODNA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2016-07-26 12:57:29</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10:39:43</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892</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2016-07-26 10:55:44</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INT-29311/16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Patrol Promenady Staromiejskiej z uwagą na spożywających alkohol.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SPOŻYWANIE ALKOHOLU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PROMENADA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2016-07-26 11:02:20</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09:30:00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893</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2016-07-26 11:36:48</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INT-29321/16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 a ul. Ciepła  nielegalny 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GLINIANA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2016-07-26 12:24:46</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11:36:48</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bl>
    <w:p>
      <w:pPr>
        <w:sectPr>
          <w:pgSz w:w="16838" w:h="11906"/>
          <w:pgMar w:top="567" w:right="567" w:bottom="567" w:left="567" w:header="708" w:footer="708" w:gutter="0"/>
          <w:pgNumType w:start="386"/>
          <w:cols w:space="708"/>
        </w:sectPr>
      </w:pPr>
    </w:p>
    <w:tbl>
      <w:tblPr>
        <w:tblStyle w:val="TableNormal"/>
        <w:tblW w:w="15250" w:type="dxa"/>
        <w:tblInd w:w="10" w:type="dxa"/>
        <w:tblLayout w:type="fixed"/>
        <w:tblCellMar>
          <w:top w:w="0" w:type="dxa"/>
          <w:left w:w="10" w:type="dxa"/>
          <w:bottom w:w="0" w:type="dxa"/>
          <w:right w:w="10" w:type="dxa"/>
        </w:tblCellMar>
        <w:tblLook w:val="0000"/>
      </w:tblPr>
      <w:tblGrid>
        <w:gridCol w:w="56"/>
        <w:gridCol w:w="612"/>
        <w:gridCol w:w="1225"/>
        <w:gridCol w:w="668"/>
        <w:gridCol w:w="445"/>
        <w:gridCol w:w="2282"/>
        <w:gridCol w:w="612"/>
        <w:gridCol w:w="2282"/>
        <w:gridCol w:w="2282"/>
        <w:gridCol w:w="1503"/>
        <w:gridCol w:w="334"/>
        <w:gridCol w:w="111"/>
        <w:gridCol w:w="1057"/>
        <w:gridCol w:w="1725"/>
        <w:gridCol w:w="56"/>
      </w:tblGrid>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894</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2016-07-26 12:20:58</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INT-29330/16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przy cmentarzu koło Biedronki oraz na końcu ulicy przy torowisku dwa nielegalne stoiska warzywno owocowe.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KRZYCKA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2016-07-27 13:35:55</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12:20:58</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2782" w:type="dxa"/>
            <w:gridSpan w:val="2"/>
            <w:vMerge w:val="restart"/>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Strona: 64/73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5232" w:type="dxa"/>
            <w:gridSpan w:val="5"/>
            <w:vMerge w:val="restart"/>
            <w:shd w:val="clear" w:color="auto" w:fill="auto"/>
            <w:tcMar>
              <w:top w:w="0" w:type="dxa"/>
              <w:left w:w="10" w:type="dxa"/>
              <w:bottom w:w="0" w:type="dxa"/>
              <w:right w:w="10" w:type="dxa"/>
            </w:tcMar>
          </w:tcPr>
          <w:p w:rsidR="007D4361">
            <w:pPr>
              <w:rPr>
                <w:rFonts w:ascii="Arial" w:hAnsi="Arial"/>
                <w:color w:val="000000"/>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2782" w:type="dxa"/>
            <w:gridSpan w:val="2"/>
            <w:vMerge/>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5232" w:type="dxa"/>
            <w:gridSpan w:val="5"/>
            <w:vMerge/>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2893" w:type="dxa"/>
            <w:gridSpan w:val="3"/>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Created by Tomasz Beliczyński</w:t>
            </w:r>
          </w:p>
        </w:tc>
        <w:tc>
          <w:tcPr>
            <w:tcW w:w="56" w:type="dxa"/>
            <w:shd w:val="clear" w:color="auto" w:fill="auto"/>
            <w:tcMar>
              <w:top w:w="0" w:type="dxa"/>
              <w:left w:w="10" w:type="dxa"/>
              <w:bottom w:w="0" w:type="dxa"/>
              <w:right w:w="10" w:type="dxa"/>
            </w:tcMar>
          </w:tcPr>
          <w:p w:rsidR="007D4361">
            <w:pPr>
              <w:rPr>
                <w:sz w:val="16"/>
                <w:szCs w:val="16"/>
              </w:rPr>
            </w:pPr>
          </w:p>
        </w:tc>
      </w:tr>
    </w:tbl>
    <w:p>
      <w:pPr>
        <w:sectPr>
          <w:type w:val="nextPage"/>
          <w:pgSz w:w="16838" w:h="11906"/>
          <w:pgMar w:top="567" w:right="567" w:bottom="567" w:left="567" w:header="708" w:footer="708" w:gutter="0"/>
          <w:pgNumType w:start="387"/>
          <w:cols w:space="708"/>
          <w:titlePg w:val="0"/>
        </w:sectPr>
      </w:pPr>
    </w:p>
    <w:tbl>
      <w:tblPr>
        <w:tblStyle w:val="TableNormal"/>
        <w:tblW w:w="15250" w:type="dxa"/>
        <w:tblInd w:w="10" w:type="dxa"/>
        <w:tblLayout w:type="fixed"/>
        <w:tblCellMar>
          <w:top w:w="0" w:type="dxa"/>
          <w:left w:w="10" w:type="dxa"/>
          <w:bottom w:w="0" w:type="dxa"/>
          <w:right w:w="10" w:type="dxa"/>
        </w:tblCellMar>
        <w:tblLook w:val="0000"/>
      </w:tblPr>
      <w:tblGrid>
        <w:gridCol w:w="56"/>
        <w:gridCol w:w="612"/>
        <w:gridCol w:w="1225"/>
        <w:gridCol w:w="1113"/>
        <w:gridCol w:w="2282"/>
        <w:gridCol w:w="612"/>
        <w:gridCol w:w="2282"/>
        <w:gridCol w:w="2282"/>
        <w:gridCol w:w="1503"/>
        <w:gridCol w:w="334"/>
        <w:gridCol w:w="111"/>
        <w:gridCol w:w="1057"/>
        <w:gridCol w:w="1725"/>
        <w:gridCol w:w="56"/>
      </w:tblGrid>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L.p.</w:t>
            </w:r>
          </w:p>
        </w:tc>
        <w:tc>
          <w:tcPr>
            <w:tcW w:w="1225"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DataGodzina</w:t>
            </w:r>
          </w:p>
        </w:tc>
        <w:tc>
          <w:tcPr>
            <w:tcW w:w="1113"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Numer</w:t>
            </w:r>
          </w:p>
        </w:tc>
        <w:tc>
          <w:tcPr>
            <w:tcW w:w="2894"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Opis</w:t>
            </w:r>
          </w:p>
        </w:tc>
        <w:tc>
          <w:tcPr>
            <w:tcW w:w="228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Typ</w:t>
            </w:r>
          </w:p>
        </w:tc>
        <w:tc>
          <w:tcPr>
            <w:tcW w:w="228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Miejsce</w:t>
            </w:r>
          </w:p>
        </w:tc>
        <w:tc>
          <w:tcPr>
            <w:tcW w:w="1503"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Status</w:t>
            </w:r>
          </w:p>
        </w:tc>
        <w:tc>
          <w:tcPr>
            <w:tcW w:w="1502"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Kwota mandatu</w:t>
            </w:r>
          </w:p>
        </w:tc>
        <w:tc>
          <w:tcPr>
            <w:tcW w:w="1781"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Data zakończenia</w:t>
            </w: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895</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2016-07-26 13:09:22</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INT-29341/16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koło Biedonki nielegalnie handlują owocami i warzywami.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BACIARELLEGO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2016-07-26 15:16:47</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13:09:22</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896</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2016-07-26 14:41:06</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INT-29352/16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na kopercie dla osób niepełnosprawnych parkuje czerwony samochód bez uprawnień.</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GWARNA 5/7/</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2016-07-26 15:11:25</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14:41:06</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897</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2016-07-26 15:41:15</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INT-29357/16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biały bus dostawczy parkuje poza miejscem wyznaczonym w strefie zamieszkania oraz utrudnia wjazd na miejsce parkingowe.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BULWAR DEDALA 18/</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 xml:space="preserve">2016-07-26 </w:t>
            </w:r>
            <w:r>
              <w:rPr>
                <w:rFonts w:ascii="Arial" w:hAnsi="Arial"/>
                <w:i/>
                <w:color w:val="000000"/>
                <w:sz w:val="16"/>
                <w:szCs w:val="16"/>
              </w:rPr>
              <w:t>16:06:02</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15:41:15</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898</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2016-07-26 20:05:56</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INT-29382/16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spalanie odpadów na posesji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WYPALANIE, OGNISKO</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PRZEMIŁOWSKA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POUCZENIE</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2016-07-26 21:04:42</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20:05:56</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899</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2016-07-26 20:51:02</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INT-29386/16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E-mail z dnia 25.07.16 w sprawie postoju pojazdu na trawnikach, niszczenie roślinności przy targowisku vis a vis DH"Astra"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NISZCZENIE ZIELENI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SZYBOWCOWA 3/</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2016-08-23 15:03:38</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20:51:02</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900</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2016-07-26 20:51:02</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INT-29386/16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E-mail z dnia 25.07.16 w sprawie postoju pojazdu na trawnikach, niszczenie roślinności przy targowisku vis a vis DH"Astra"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NISZCZENIE ZIELENI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SZYBOWCOWA 3/</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2016-08-23 15:03:38</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20:51:02</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901</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2016-07-27</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INT-29513/16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spożywanie </w:t>
            </w:r>
            <w:r>
              <w:rPr>
                <w:rFonts w:ascii="Arial" w:hAnsi="Arial"/>
                <w:color w:val="000000"/>
                <w:sz w:val="16"/>
                <w:szCs w:val="16"/>
              </w:rPr>
              <w:t>alkoholu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SPOŻYWANIE ALKOHOLU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WYSPA SŁODOWA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2016-07-28 08:39:40</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11:00:00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902</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2016-07-27</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INT-29519/16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spożywanie alkoholu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SPOŻYWANIE ALKOHOLU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WYSPA SŁODOWA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2016-07-28 09:27:38</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15:00:00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903</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2016-07-27</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INT-29550/16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spożywanie alkoholu w miejscu nie dozwolonym</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SPOŻYWANIE ALKOHOLU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WYSPA SŁODOWA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2016-07-28 12:13:18</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11:00:00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904</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2016-07-27</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INT-29561/16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zaśmiecanie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PORZĄDKOWA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PL.ŚW.MACIEJA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2016-07-28 12:57:17</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15:35:00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905</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2016-07-27</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INT-29527/16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spożywanie alkoholu w miejscu nie dozwolonym</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SPOŻYWANIE ALKOHOLU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PL.ŚW.MACIEJA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2016-07-28 09:36:01</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15:35:00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906</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2016-07-27</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INT-29529/16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nieposprzątanie po psie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PIES</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MIELCZARSKIEGO ROMUALDA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2016-07-28 10:27:18</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bl>
    <w:p>
      <w:pPr>
        <w:sectPr>
          <w:pgSz w:w="16838" w:h="11906"/>
          <w:pgMar w:top="567" w:right="567" w:bottom="567" w:left="567" w:header="708" w:footer="708" w:gutter="0"/>
          <w:pgNumType w:start="388"/>
          <w:cols w:space="708"/>
        </w:sectPr>
      </w:pPr>
    </w:p>
    <w:tbl>
      <w:tblPr>
        <w:tblStyle w:val="TableNormal"/>
        <w:tblW w:w="15250" w:type="dxa"/>
        <w:tblInd w:w="10" w:type="dxa"/>
        <w:tblLayout w:type="fixed"/>
        <w:tblCellMar>
          <w:top w:w="0" w:type="dxa"/>
          <w:left w:w="10" w:type="dxa"/>
          <w:bottom w:w="0" w:type="dxa"/>
          <w:right w:w="10" w:type="dxa"/>
        </w:tblCellMar>
        <w:tblLook w:val="0000"/>
      </w:tblPr>
      <w:tblGrid>
        <w:gridCol w:w="56"/>
        <w:gridCol w:w="612"/>
        <w:gridCol w:w="1225"/>
        <w:gridCol w:w="668"/>
        <w:gridCol w:w="445"/>
        <w:gridCol w:w="2282"/>
        <w:gridCol w:w="612"/>
        <w:gridCol w:w="2282"/>
        <w:gridCol w:w="2282"/>
        <w:gridCol w:w="1503"/>
        <w:gridCol w:w="334"/>
        <w:gridCol w:w="111"/>
        <w:gridCol w:w="1057"/>
        <w:gridCol w:w="1725"/>
        <w:gridCol w:w="56"/>
      </w:tblGrid>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09:10:00</w:t>
            </w:r>
          </w:p>
        </w:tc>
        <w:tc>
          <w:tcPr>
            <w:tcW w:w="1113" w:type="dxa"/>
            <w:gridSpan w:val="2"/>
            <w:vMerge w:val="restart"/>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907</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2016-07-27</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INT-29556/16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zaśmiecanie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PORZĄDKOWA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KOWALSKA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2016-07-28 12:30:20</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14:45:00</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908</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2016-07-27</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INT-29502/16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za znakiem B-36</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BIAŁOWIESKA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2016-07-28 07:15:34</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17:00:00</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2782" w:type="dxa"/>
            <w:gridSpan w:val="2"/>
            <w:vMerge w:val="restart"/>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Strona: 65/73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5232" w:type="dxa"/>
            <w:gridSpan w:val="5"/>
            <w:vMerge w:val="restart"/>
            <w:shd w:val="clear" w:color="auto" w:fill="auto"/>
            <w:tcMar>
              <w:top w:w="0" w:type="dxa"/>
              <w:left w:w="10" w:type="dxa"/>
              <w:bottom w:w="0" w:type="dxa"/>
              <w:right w:w="10" w:type="dxa"/>
            </w:tcMar>
          </w:tcPr>
          <w:p w:rsidR="007D4361">
            <w:pPr>
              <w:rPr>
                <w:rFonts w:ascii="Arial" w:hAnsi="Arial"/>
                <w:color w:val="000000"/>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2782" w:type="dxa"/>
            <w:gridSpan w:val="2"/>
            <w:vMerge/>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5232" w:type="dxa"/>
            <w:gridSpan w:val="5"/>
            <w:vMerge/>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2893" w:type="dxa"/>
            <w:gridSpan w:val="3"/>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Created by Tomasz Beliczyński</w:t>
            </w:r>
          </w:p>
        </w:tc>
        <w:tc>
          <w:tcPr>
            <w:tcW w:w="56" w:type="dxa"/>
            <w:shd w:val="clear" w:color="auto" w:fill="auto"/>
            <w:tcMar>
              <w:top w:w="0" w:type="dxa"/>
              <w:left w:w="10" w:type="dxa"/>
              <w:bottom w:w="0" w:type="dxa"/>
              <w:right w:w="10" w:type="dxa"/>
            </w:tcMar>
          </w:tcPr>
          <w:p w:rsidR="007D4361">
            <w:pPr>
              <w:rPr>
                <w:sz w:val="16"/>
                <w:szCs w:val="16"/>
              </w:rPr>
            </w:pPr>
          </w:p>
        </w:tc>
      </w:tr>
    </w:tbl>
    <w:p>
      <w:pPr>
        <w:sectPr>
          <w:type w:val="nextPage"/>
          <w:pgSz w:w="16838" w:h="11906"/>
          <w:pgMar w:top="567" w:right="567" w:bottom="567" w:left="567" w:header="708" w:footer="708" w:gutter="0"/>
          <w:pgNumType w:start="389"/>
          <w:cols w:space="708"/>
          <w:titlePg w:val="0"/>
        </w:sectPr>
      </w:pPr>
    </w:p>
    <w:tbl>
      <w:tblPr>
        <w:tblStyle w:val="TableNormal"/>
        <w:tblW w:w="15250" w:type="dxa"/>
        <w:tblInd w:w="10" w:type="dxa"/>
        <w:tblLayout w:type="fixed"/>
        <w:tblCellMar>
          <w:top w:w="0" w:type="dxa"/>
          <w:left w:w="10" w:type="dxa"/>
          <w:bottom w:w="0" w:type="dxa"/>
          <w:right w:w="10" w:type="dxa"/>
        </w:tblCellMar>
        <w:tblLook w:val="0000"/>
      </w:tblPr>
      <w:tblGrid>
        <w:gridCol w:w="56"/>
        <w:gridCol w:w="612"/>
        <w:gridCol w:w="1225"/>
        <w:gridCol w:w="1113"/>
        <w:gridCol w:w="2282"/>
        <w:gridCol w:w="612"/>
        <w:gridCol w:w="2282"/>
        <w:gridCol w:w="2282"/>
        <w:gridCol w:w="1503"/>
        <w:gridCol w:w="334"/>
        <w:gridCol w:w="111"/>
        <w:gridCol w:w="1057"/>
        <w:gridCol w:w="1725"/>
        <w:gridCol w:w="56"/>
      </w:tblGrid>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L.p.</w:t>
            </w:r>
          </w:p>
        </w:tc>
        <w:tc>
          <w:tcPr>
            <w:tcW w:w="1225"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DataGodzina</w:t>
            </w:r>
          </w:p>
        </w:tc>
        <w:tc>
          <w:tcPr>
            <w:tcW w:w="1113"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Numer</w:t>
            </w:r>
          </w:p>
        </w:tc>
        <w:tc>
          <w:tcPr>
            <w:tcW w:w="2894"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Opis</w:t>
            </w:r>
          </w:p>
        </w:tc>
        <w:tc>
          <w:tcPr>
            <w:tcW w:w="228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Typ</w:t>
            </w:r>
          </w:p>
        </w:tc>
        <w:tc>
          <w:tcPr>
            <w:tcW w:w="228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Miejsce</w:t>
            </w:r>
          </w:p>
        </w:tc>
        <w:tc>
          <w:tcPr>
            <w:tcW w:w="1503"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Status</w:t>
            </w:r>
          </w:p>
        </w:tc>
        <w:tc>
          <w:tcPr>
            <w:tcW w:w="1502"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Kwota mandatu</w:t>
            </w:r>
          </w:p>
        </w:tc>
        <w:tc>
          <w:tcPr>
            <w:tcW w:w="1781"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Data zakończenia</w:t>
            </w: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909</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2016-07-27</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INT-29532/16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parkowanie na miejscu dla inwalidy </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JEDNOŚCI NARODOWEJ 47/</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2016-07-28 10:42:09</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16:40:00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910</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2016-07-27</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INT-29517/16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handel  na ter. gminy bez zgody zarządcy</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BACIARELLEGO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2016-07-28 09:07:20</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11:30:00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911</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2016-07-27</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INT-29531/16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handel </w:t>
            </w:r>
            <w:r>
              <w:rPr>
                <w:rFonts w:ascii="Arial" w:hAnsi="Arial"/>
                <w:color w:val="000000"/>
                <w:sz w:val="16"/>
                <w:szCs w:val="16"/>
              </w:rPr>
              <w:t xml:space="preserve">na terenie gminy bez zgody </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KAMIEŃSKIEGO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2016-07-28 09:17:02</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14:10:00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912</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2016-07-27</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INT-29514/16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handel na terenie gminy bez zgody, NIAPRAWIDŁOWE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WYSZYŃSKIEGO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 xml:space="preserve">2016-07-28 </w:t>
            </w:r>
            <w:r>
              <w:rPr>
                <w:rFonts w:ascii="Arial" w:hAnsi="Arial"/>
                <w:i/>
                <w:color w:val="000000"/>
                <w:sz w:val="16"/>
                <w:szCs w:val="16"/>
              </w:rPr>
              <w:t>11:17:38</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10:50:00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913</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2016-07-27</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INT-29562/16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handel w miejscu nie wyznaczonym</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OŁAWSKA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2016-07-28 13:09:51</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14:10:00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914</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2016-07-27</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INT-31340/16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 2 osoby grają  z nagłosnieniem</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ZAKŁÓCANIE ŁADU I PORZĄDKU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RYNEK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POUCZENIE</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2016-08-16 15:35:40</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19:10:00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915</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2016-07-27 06:37:57</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INT-29397/16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ul. Jeżowska na samym końcu ulicy stoi Renault , pojazd ten utrudnia ruch, nie można przejechać trzeba jechac pod </w:t>
            </w:r>
            <w:r>
              <w:rPr>
                <w:rFonts w:ascii="Arial" w:hAnsi="Arial"/>
                <w:color w:val="000000"/>
                <w:sz w:val="16"/>
                <w:szCs w:val="16"/>
              </w:rPr>
              <w:t>prąd</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JEŻOWSKA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2016-07-27 08:00:14</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06:37:57</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916</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2016-07-27 08:53:06</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INT-29405/16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 Z TYŁU "ARKAD" PARKOWANIE NA POSTOJU TAXI 1 POJAZDU BEZ UPRAWNIEŃ.</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NASYPOWA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2016-07-27</w:t>
            </w:r>
            <w:r>
              <w:rPr>
                <w:rFonts w:ascii="Arial" w:hAnsi="Arial"/>
                <w:i/>
                <w:color w:val="000000"/>
                <w:sz w:val="16"/>
                <w:szCs w:val="16"/>
              </w:rPr>
              <w:t xml:space="preserve"> 11:08:28</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08:53:06</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917</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2016-07-27 12:03:39</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INT-29428/16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zaśmiecanie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PORZĄDKOWA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PL.KATEDRY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2016-07-27 12:04:39</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12:03:39</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918</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2016-07-27 12:58:52</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INT-29443/16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DOTYCZY ZGŁOSZENIA Z </w:t>
            </w:r>
            <w:r>
              <w:rPr>
                <w:rFonts w:ascii="Arial" w:hAnsi="Arial"/>
                <w:color w:val="000000"/>
                <w:sz w:val="16"/>
                <w:szCs w:val="16"/>
              </w:rPr>
              <w:t>WCZORAJSZEGO DNIA ODNOŚNIE OZNAKOWANIA PRZY TYM NUMERZE STR.ZAMIESZKANIA, KTÓRE PATROL WCZORAJ NIE ZNALAZŁ DOSTĘPNY DO GODZ 15TEJ</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CZEKOLADOWA 70A/</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2016-07-27 14:22:56</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12:58:52</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919</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2016-07-27 15:01:54</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INT-29450/16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A CIEPŁA HANDEL WARZYWAMI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GLINIANA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2016-07-27 17:13:31</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15:01:54</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920</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2016-07-27 16:30:53</w:t>
            </w:r>
          </w:p>
        </w:tc>
        <w:tc>
          <w:tcPr>
            <w:tcW w:w="1113"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 xml:space="preserve"> </w:t>
            </w:r>
          </w:p>
        </w:tc>
        <w:tc>
          <w:tcPr>
            <w:tcW w:w="2894" w:type="dxa"/>
            <w:gridSpan w:val="2"/>
            <w:shd w:val="clear" w:color="auto" w:fill="auto"/>
            <w:tcMar>
              <w:top w:w="0" w:type="dxa"/>
              <w:left w:w="10" w:type="dxa"/>
              <w:bottom w:w="0" w:type="dxa"/>
              <w:right w:w="10" w:type="dxa"/>
            </w:tcMar>
          </w:tcPr>
          <w:p w:rsidR="007D4361">
            <w:pPr>
              <w:spacing w:after="0"/>
              <w:rPr>
                <w:rFonts w:ascii="Arial" w:hAnsi="Arial"/>
                <w:color w:val="000000"/>
                <w:sz w:val="16"/>
                <w:szCs w:val="16"/>
              </w:rPr>
            </w:pPr>
            <w:r>
              <w:rPr>
                <w:rFonts w:ascii="Arial" w:hAnsi="Arial"/>
                <w:color w:val="000000"/>
                <w:sz w:val="16"/>
                <w:szCs w:val="16"/>
              </w:rPr>
              <w:t xml:space="preserve">PARKOWANIE POJAZDÓW NA CHODNIKU BRAK PRZEJŚCIA DLA </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ŚRUTOWA 9-11/</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2016-07-28 10:54:43</w:t>
            </w:r>
          </w:p>
        </w:tc>
        <w:tc>
          <w:tcPr>
            <w:tcW w:w="56" w:type="dxa"/>
            <w:shd w:val="clear" w:color="auto" w:fill="auto"/>
            <w:tcMar>
              <w:top w:w="0" w:type="dxa"/>
              <w:left w:w="10" w:type="dxa"/>
              <w:bottom w:w="0" w:type="dxa"/>
              <w:right w:w="10" w:type="dxa"/>
            </w:tcMar>
          </w:tcPr>
          <w:p w:rsidR="007D4361">
            <w:pPr>
              <w:rPr>
                <w:sz w:val="16"/>
                <w:szCs w:val="16"/>
              </w:rPr>
            </w:pPr>
          </w:p>
        </w:tc>
      </w:tr>
    </w:tbl>
    <w:p>
      <w:pPr>
        <w:sectPr>
          <w:pgSz w:w="16838" w:h="11906"/>
          <w:pgMar w:top="567" w:right="567" w:bottom="567" w:left="567" w:header="708" w:footer="708" w:gutter="0"/>
          <w:pgNumType w:start="390"/>
          <w:cols w:space="708"/>
        </w:sectPr>
      </w:pPr>
    </w:p>
    <w:tbl>
      <w:tblPr>
        <w:tblStyle w:val="TableNormal"/>
        <w:tblW w:w="15250" w:type="dxa"/>
        <w:tblInd w:w="10" w:type="dxa"/>
        <w:tblLayout w:type="fixed"/>
        <w:tblCellMar>
          <w:top w:w="0" w:type="dxa"/>
          <w:left w:w="10" w:type="dxa"/>
          <w:bottom w:w="0" w:type="dxa"/>
          <w:right w:w="10" w:type="dxa"/>
        </w:tblCellMar>
        <w:tblLook w:val="0000"/>
      </w:tblPr>
      <w:tblGrid>
        <w:gridCol w:w="56"/>
        <w:gridCol w:w="612"/>
        <w:gridCol w:w="1225"/>
        <w:gridCol w:w="668"/>
        <w:gridCol w:w="445"/>
        <w:gridCol w:w="2282"/>
        <w:gridCol w:w="612"/>
        <w:gridCol w:w="2282"/>
        <w:gridCol w:w="2282"/>
        <w:gridCol w:w="1503"/>
        <w:gridCol w:w="334"/>
        <w:gridCol w:w="111"/>
        <w:gridCol w:w="1057"/>
        <w:gridCol w:w="1725"/>
        <w:gridCol w:w="56"/>
      </w:tblGrid>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tc>
        <w:tc>
          <w:tcPr>
            <w:tcW w:w="1225" w:type="dxa"/>
            <w:shd w:val="clear" w:color="auto" w:fill="auto"/>
            <w:tcMar>
              <w:top w:w="0" w:type="dxa"/>
              <w:left w:w="10" w:type="dxa"/>
              <w:bottom w:w="0" w:type="dxa"/>
              <w:right w:w="10" w:type="dxa"/>
            </w:tcMar>
          </w:tcPr>
          <w:p/>
        </w:tc>
        <w:tc>
          <w:tcPr>
            <w:tcW w:w="1113" w:type="dxa"/>
            <w:gridSpan w:val="2"/>
            <w:vMerge w:val="restart"/>
            <w:shd w:val="clear" w:color="auto" w:fill="auto"/>
            <w:tcMar>
              <w:top w:w="0" w:type="dxa"/>
              <w:left w:w="10" w:type="dxa"/>
              <w:bottom w:w="0" w:type="dxa"/>
              <w:right w:w="10" w:type="dxa"/>
            </w:tcMar>
            <w:vAlign w:val="center"/>
          </w:tcPr>
          <w:p/>
        </w:tc>
        <w:tc>
          <w:tcPr>
            <w:tcW w:w="2894" w:type="dxa"/>
            <w:gridSpan w:val="2"/>
            <w:shd w:val="clear" w:color="auto" w:fill="auto"/>
            <w:tcMar>
              <w:top w:w="0" w:type="dxa"/>
              <w:left w:w="10" w:type="dxa"/>
              <w:bottom w:w="0" w:type="dxa"/>
              <w:right w:w="10" w:type="dxa"/>
            </w:tcMar>
          </w:tcPr>
          <w:p w:rsidR="007D4361">
            <w:pPr>
              <w:spacing w:before="0"/>
              <w:rPr>
                <w:rFonts w:ascii="Arial" w:hAnsi="Arial"/>
                <w:color w:val="000000"/>
                <w:sz w:val="16"/>
                <w:szCs w:val="16"/>
              </w:rPr>
            </w:pPr>
            <w:r>
              <w:rPr>
                <w:rFonts w:ascii="Arial" w:hAnsi="Arial"/>
                <w:color w:val="000000"/>
                <w:sz w:val="16"/>
                <w:szCs w:val="16"/>
              </w:rPr>
              <w:t>PIESZYCH.</w:t>
            </w:r>
          </w:p>
        </w:tc>
        <w:tc>
          <w:tcPr>
            <w:tcW w:w="2282" w:type="dxa"/>
            <w:shd w:val="clear" w:color="auto" w:fill="auto"/>
            <w:tcMar>
              <w:top w:w="0" w:type="dxa"/>
              <w:left w:w="10" w:type="dxa"/>
              <w:bottom w:w="0" w:type="dxa"/>
              <w:right w:w="10" w:type="dxa"/>
            </w:tcMar>
            <w:vAlign w:val="center"/>
          </w:tcPr>
          <w:p/>
        </w:tc>
        <w:tc>
          <w:tcPr>
            <w:tcW w:w="2282" w:type="dxa"/>
            <w:shd w:val="clear" w:color="auto" w:fill="auto"/>
            <w:tcMar>
              <w:top w:w="0" w:type="dxa"/>
              <w:left w:w="10" w:type="dxa"/>
              <w:bottom w:w="0" w:type="dxa"/>
              <w:right w:w="10" w:type="dxa"/>
            </w:tcMar>
            <w:vAlign w:val="center"/>
          </w:tcPr>
          <w:p/>
        </w:tc>
        <w:tc>
          <w:tcPr>
            <w:tcW w:w="1503" w:type="dxa"/>
            <w:shd w:val="clear" w:color="auto" w:fill="auto"/>
            <w:tcMar>
              <w:top w:w="0" w:type="dxa"/>
              <w:left w:w="10" w:type="dxa"/>
              <w:bottom w:w="0" w:type="dxa"/>
              <w:right w:w="10" w:type="dxa"/>
            </w:tcMar>
            <w:vAlign w:val="center"/>
          </w:tcPr>
          <w:p/>
        </w:tc>
        <w:tc>
          <w:tcPr>
            <w:tcW w:w="1502" w:type="dxa"/>
            <w:gridSpan w:val="3"/>
            <w:shd w:val="clear" w:color="auto" w:fill="auto"/>
            <w:tcMar>
              <w:top w:w="0" w:type="dxa"/>
              <w:left w:w="10" w:type="dxa"/>
              <w:bottom w:w="0" w:type="dxa"/>
              <w:right w:w="10" w:type="dxa"/>
            </w:tcMar>
            <w:vAlign w:val="center"/>
          </w:tcPr>
          <w:p/>
        </w:tc>
        <w:tc>
          <w:tcPr>
            <w:tcW w:w="1725" w:type="dxa"/>
            <w:shd w:val="clear" w:color="auto" w:fill="auto"/>
            <w:tcMar>
              <w:top w:w="0" w:type="dxa"/>
              <w:left w:w="10" w:type="dxa"/>
              <w:bottom w:w="0" w:type="dxa"/>
              <w:right w:w="10" w:type="dxa"/>
            </w:tcMar>
            <w:vAlign w:val="center"/>
          </w:tcPr>
          <w:p/>
        </w:tc>
        <w:tc>
          <w:tcPr>
            <w:tcW w:w="56" w:type="dxa"/>
            <w:shd w:val="clear" w:color="auto" w:fill="auto"/>
            <w:tcMar>
              <w:top w:w="0" w:type="dxa"/>
              <w:left w:w="10" w:type="dxa"/>
              <w:bottom w:w="0" w:type="dxa"/>
              <w:right w:w="10" w:type="dxa"/>
            </w:tcMar>
          </w:tc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16:30:53</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921</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2016-07-27 16:45:32</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INT-29462/16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A ŚW. MIKOŁAJA POJAZD MARKI FERRARI ZAPARKOWANY NA PRZEJŚCIU DLA PIESZYCH BLOKUJE WYJAZD PRAWIDŁOWO ZAPARKOWANEMU POJAZDOWI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RZEŹNICZA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2016-07-28 11:13:49</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16:45:32</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922</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2016-07-27 18:47:37</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INT-29473/16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pojazduw na trawniku- niszczenie rośliności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NISZCZENIE ZIELENI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KAMIENNA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2016-07-27 18:47:37</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17:30:00</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2782" w:type="dxa"/>
            <w:gridSpan w:val="2"/>
            <w:vMerge w:val="restart"/>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Strona: 66/73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5232" w:type="dxa"/>
            <w:gridSpan w:val="5"/>
            <w:vMerge w:val="restart"/>
            <w:shd w:val="clear" w:color="auto" w:fill="auto"/>
            <w:tcMar>
              <w:top w:w="0" w:type="dxa"/>
              <w:left w:w="10" w:type="dxa"/>
              <w:bottom w:w="0" w:type="dxa"/>
              <w:right w:w="10" w:type="dxa"/>
            </w:tcMar>
          </w:tcPr>
          <w:p w:rsidR="007D4361">
            <w:pPr>
              <w:rPr>
                <w:rFonts w:ascii="Arial" w:hAnsi="Arial"/>
                <w:color w:val="000000"/>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2782" w:type="dxa"/>
            <w:gridSpan w:val="2"/>
            <w:vMerge/>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5232" w:type="dxa"/>
            <w:gridSpan w:val="5"/>
            <w:vMerge/>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2893" w:type="dxa"/>
            <w:gridSpan w:val="3"/>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Created by Tomasz Beliczyński</w:t>
            </w:r>
          </w:p>
        </w:tc>
        <w:tc>
          <w:tcPr>
            <w:tcW w:w="56" w:type="dxa"/>
            <w:shd w:val="clear" w:color="auto" w:fill="auto"/>
            <w:tcMar>
              <w:top w:w="0" w:type="dxa"/>
              <w:left w:w="10" w:type="dxa"/>
              <w:bottom w:w="0" w:type="dxa"/>
              <w:right w:w="10" w:type="dxa"/>
            </w:tcMar>
          </w:tcPr>
          <w:p w:rsidR="007D4361">
            <w:pPr>
              <w:rPr>
                <w:sz w:val="16"/>
                <w:szCs w:val="16"/>
              </w:rPr>
            </w:pPr>
          </w:p>
        </w:tc>
      </w:tr>
    </w:tbl>
    <w:p>
      <w:pPr>
        <w:sectPr>
          <w:type w:val="nextPage"/>
          <w:pgSz w:w="16838" w:h="11906"/>
          <w:pgMar w:top="567" w:right="567" w:bottom="567" w:left="567" w:header="708" w:footer="708" w:gutter="0"/>
          <w:pgNumType w:start="391"/>
          <w:cols w:space="708"/>
          <w:titlePg w:val="0"/>
        </w:sectPr>
      </w:pPr>
    </w:p>
    <w:tbl>
      <w:tblPr>
        <w:tblStyle w:val="TableNormal"/>
        <w:tblW w:w="15250" w:type="dxa"/>
        <w:tblInd w:w="10" w:type="dxa"/>
        <w:tblLayout w:type="fixed"/>
        <w:tblCellMar>
          <w:top w:w="0" w:type="dxa"/>
          <w:left w:w="10" w:type="dxa"/>
          <w:bottom w:w="0" w:type="dxa"/>
          <w:right w:w="10" w:type="dxa"/>
        </w:tblCellMar>
        <w:tblLook w:val="0000"/>
      </w:tblPr>
      <w:tblGrid>
        <w:gridCol w:w="56"/>
        <w:gridCol w:w="612"/>
        <w:gridCol w:w="1225"/>
        <w:gridCol w:w="1113"/>
        <w:gridCol w:w="2282"/>
        <w:gridCol w:w="612"/>
        <w:gridCol w:w="2282"/>
        <w:gridCol w:w="2282"/>
        <w:gridCol w:w="1503"/>
        <w:gridCol w:w="334"/>
        <w:gridCol w:w="111"/>
        <w:gridCol w:w="1057"/>
        <w:gridCol w:w="1725"/>
        <w:gridCol w:w="56"/>
      </w:tblGrid>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L.p.</w:t>
            </w:r>
          </w:p>
        </w:tc>
        <w:tc>
          <w:tcPr>
            <w:tcW w:w="1225"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DataGodzina</w:t>
            </w:r>
          </w:p>
        </w:tc>
        <w:tc>
          <w:tcPr>
            <w:tcW w:w="1113"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Numer</w:t>
            </w:r>
          </w:p>
        </w:tc>
        <w:tc>
          <w:tcPr>
            <w:tcW w:w="2894"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Opis</w:t>
            </w:r>
          </w:p>
        </w:tc>
        <w:tc>
          <w:tcPr>
            <w:tcW w:w="228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Typ</w:t>
            </w:r>
          </w:p>
        </w:tc>
        <w:tc>
          <w:tcPr>
            <w:tcW w:w="228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Miejsce</w:t>
            </w:r>
          </w:p>
        </w:tc>
        <w:tc>
          <w:tcPr>
            <w:tcW w:w="1503"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Status</w:t>
            </w:r>
          </w:p>
        </w:tc>
        <w:tc>
          <w:tcPr>
            <w:tcW w:w="1502"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Kwota mandatu</w:t>
            </w:r>
          </w:p>
        </w:tc>
        <w:tc>
          <w:tcPr>
            <w:tcW w:w="1781"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Data zakończenia</w:t>
            </w: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923</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2016-07-27 20:03:16</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INT-29479/16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zanieczyszczanie terenu publicznego</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PORZĄDKOWA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KRÓLEWIECKA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2016-07-27 20:03:26</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20:03:16</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924</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2016-07-27 20:07:18</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INT-29481/16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spalanie odpadow</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WYPALANIE, OGNISKO</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MĄCZNA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2016-08-04 12:10:42</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20:07:18</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925</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2016-07-27 20:08:36</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INT-29480/16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parkowanie pojazdów za b35 </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MAŚLICKA 173/</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2016-07-27 21:58:51</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20:08:36</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926</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2016-07-27 20:14:32</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INT-29483/16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kont handlu stoisko z owocami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OŁAWSKA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2016-07-27 20:14:40</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14:20:00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927</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2016-07-28</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INT-29651/16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spożywanie alkoholu w miejscu zabronionym</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SPOŻYWANIE ALKOHOLU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POMORSKA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2016-07-29 08:44:45</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17:05:00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928</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2016-07-28</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INT-29584/16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PSY BEZ NAKAZANYCH, A PRZEDE WSZYSKIM NIESPRZĄTANIE PO NICH.</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PIES</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PARK STASZICA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2016-07-29 08:35:55</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14:50:51</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929</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2016-07-28</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INT-29693/16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Niestosowanie się do znaku B-36.</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 xml:space="preserve">NIEPRAWIDŁOWE </w:t>
            </w:r>
            <w:r>
              <w:rPr>
                <w:rFonts w:ascii="Arial" w:hAnsi="Arial"/>
                <w:color w:val="000000"/>
                <w:sz w:val="16"/>
                <w:szCs w:val="16"/>
              </w:rPr>
              <w:t>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BULWAR IKARA 15C/</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POUCZENIE</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2016-07-29 14:28:50</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15:55:00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930</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2016-07-28</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INT-30135/16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na kopercie dla osoby niepełnosprawnej bez uprawnień</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BOGUSŁAWSKIEGO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SĄD</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 xml:space="preserve">2016-08-03 </w:t>
            </w:r>
            <w:r>
              <w:rPr>
                <w:rFonts w:ascii="Arial" w:hAnsi="Arial"/>
                <w:i/>
                <w:color w:val="000000"/>
                <w:sz w:val="16"/>
                <w:szCs w:val="16"/>
              </w:rPr>
              <w:t>07:45:16</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11:35:00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931</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2016-07-28</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INT-29515/16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NA CHODNIKU STOI POJAZD AUDI A3 BLOKUJE WYJAZD Z PARKINGU I Z BUDOWY</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KAZIMIERZA WIELKIEGO 27/</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2016-07-28 10:10:42</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09:04:02</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932</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2016-07-28</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INT-29520/16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PARKING TAXI PRZY RENOMIESAMOCHÓD FORD GRANATOWY  PARKUJE NA CHODNIKU - BRAK 1,5 M OSOBA ZGŁASZAJĄCA NA WÓZKU INWALIDZKIM</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KOŚCIUSZKI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2016-07-28 10:01:28</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09:36:03</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933</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2016-07-28</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INT-29535/16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SREBRNY AUTO STOI NA CHODNIKU, BRAK 1,5 M  PRZEJŚCIA DLA pieszych</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ŚRUTOWA 9/11/</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2016-07-28 11:40:12</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11:12:08</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bl>
    <w:p>
      <w:pPr>
        <w:sectPr>
          <w:pgSz w:w="16838" w:h="11906"/>
          <w:pgMar w:top="567" w:right="567" w:bottom="567" w:left="567" w:header="708" w:footer="708" w:gutter="0"/>
          <w:pgNumType w:start="392"/>
          <w:cols w:space="708"/>
        </w:sectPr>
      </w:pPr>
    </w:p>
    <w:tbl>
      <w:tblPr>
        <w:tblStyle w:val="TableNormal"/>
        <w:tblW w:w="15250" w:type="dxa"/>
        <w:tblInd w:w="10" w:type="dxa"/>
        <w:tblLayout w:type="fixed"/>
        <w:tblCellMar>
          <w:top w:w="0" w:type="dxa"/>
          <w:left w:w="10" w:type="dxa"/>
          <w:bottom w:w="0" w:type="dxa"/>
          <w:right w:w="10" w:type="dxa"/>
        </w:tblCellMar>
        <w:tblLook w:val="0000"/>
      </w:tblPr>
      <w:tblGrid>
        <w:gridCol w:w="56"/>
        <w:gridCol w:w="612"/>
        <w:gridCol w:w="1225"/>
        <w:gridCol w:w="668"/>
        <w:gridCol w:w="445"/>
        <w:gridCol w:w="2282"/>
        <w:gridCol w:w="612"/>
        <w:gridCol w:w="2282"/>
        <w:gridCol w:w="2282"/>
        <w:gridCol w:w="1503"/>
        <w:gridCol w:w="334"/>
        <w:gridCol w:w="111"/>
        <w:gridCol w:w="1057"/>
        <w:gridCol w:w="1725"/>
        <w:gridCol w:w="56"/>
      </w:tblGrid>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934</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2016-07-28</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INT-29576/16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OKOŁO 5 AUT ZA ZNAKIEM B-36</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PLAC WOLNOŚCI 7/</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2016-07-28 15:19:00</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13:46:12</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935</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2016-07-28</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INT-29694/16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Handel na terenie gminy Wrocław bez wymaganego zezwolenia.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HORBACZEWSKIEGO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2016-07-29 14:36:44</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11:40:00</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936</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2016-07-28</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INT-29697/16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Handel na terenie Gminy Wrocław bez wymaganego zezwolenia.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KOZANOWSKA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2016-07-29 14:41:58</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11:30:00</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2782" w:type="dxa"/>
            <w:gridSpan w:val="2"/>
            <w:vMerge w:val="restart"/>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Strona: 67/73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5232" w:type="dxa"/>
            <w:gridSpan w:val="5"/>
            <w:vMerge w:val="restart"/>
            <w:shd w:val="clear" w:color="auto" w:fill="auto"/>
            <w:tcMar>
              <w:top w:w="0" w:type="dxa"/>
              <w:left w:w="10" w:type="dxa"/>
              <w:bottom w:w="0" w:type="dxa"/>
              <w:right w:w="10" w:type="dxa"/>
            </w:tcMar>
          </w:tcPr>
          <w:p w:rsidR="007D4361">
            <w:pPr>
              <w:rPr>
                <w:rFonts w:ascii="Arial" w:hAnsi="Arial"/>
                <w:color w:val="000000"/>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2782" w:type="dxa"/>
            <w:gridSpan w:val="2"/>
            <w:vMerge/>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5232" w:type="dxa"/>
            <w:gridSpan w:val="5"/>
            <w:vMerge/>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2893" w:type="dxa"/>
            <w:gridSpan w:val="3"/>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Created by Tomasz Beliczyński</w:t>
            </w:r>
          </w:p>
        </w:tc>
        <w:tc>
          <w:tcPr>
            <w:tcW w:w="56" w:type="dxa"/>
            <w:shd w:val="clear" w:color="auto" w:fill="auto"/>
            <w:tcMar>
              <w:top w:w="0" w:type="dxa"/>
              <w:left w:w="10" w:type="dxa"/>
              <w:bottom w:w="0" w:type="dxa"/>
              <w:right w:w="10" w:type="dxa"/>
            </w:tcMar>
          </w:tcPr>
          <w:p w:rsidR="007D4361">
            <w:pPr>
              <w:rPr>
                <w:sz w:val="16"/>
                <w:szCs w:val="16"/>
              </w:rPr>
            </w:pPr>
          </w:p>
        </w:tc>
      </w:tr>
    </w:tbl>
    <w:p>
      <w:pPr>
        <w:sectPr>
          <w:type w:val="nextPage"/>
          <w:pgSz w:w="16838" w:h="11906"/>
          <w:pgMar w:top="567" w:right="567" w:bottom="567" w:left="567" w:header="708" w:footer="708" w:gutter="0"/>
          <w:pgNumType w:start="393"/>
          <w:cols w:space="708"/>
          <w:titlePg w:val="0"/>
        </w:sectPr>
      </w:pPr>
    </w:p>
    <w:tbl>
      <w:tblPr>
        <w:tblStyle w:val="TableNormal"/>
        <w:tblW w:w="15250" w:type="dxa"/>
        <w:tblInd w:w="10" w:type="dxa"/>
        <w:tblLayout w:type="fixed"/>
        <w:tblCellMar>
          <w:top w:w="0" w:type="dxa"/>
          <w:left w:w="10" w:type="dxa"/>
          <w:bottom w:w="0" w:type="dxa"/>
          <w:right w:w="10" w:type="dxa"/>
        </w:tblCellMar>
        <w:tblLook w:val="0000"/>
      </w:tblPr>
      <w:tblGrid>
        <w:gridCol w:w="56"/>
        <w:gridCol w:w="612"/>
        <w:gridCol w:w="1225"/>
        <w:gridCol w:w="1113"/>
        <w:gridCol w:w="2282"/>
        <w:gridCol w:w="612"/>
        <w:gridCol w:w="2282"/>
        <w:gridCol w:w="2282"/>
        <w:gridCol w:w="1503"/>
        <w:gridCol w:w="334"/>
        <w:gridCol w:w="111"/>
        <w:gridCol w:w="1057"/>
        <w:gridCol w:w="1725"/>
        <w:gridCol w:w="56"/>
      </w:tblGrid>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L.p.</w:t>
            </w:r>
          </w:p>
        </w:tc>
        <w:tc>
          <w:tcPr>
            <w:tcW w:w="1225"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DataGodzina</w:t>
            </w:r>
          </w:p>
        </w:tc>
        <w:tc>
          <w:tcPr>
            <w:tcW w:w="1113"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Numer</w:t>
            </w:r>
          </w:p>
        </w:tc>
        <w:tc>
          <w:tcPr>
            <w:tcW w:w="2894"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Opis</w:t>
            </w:r>
          </w:p>
        </w:tc>
        <w:tc>
          <w:tcPr>
            <w:tcW w:w="228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Typ</w:t>
            </w:r>
          </w:p>
        </w:tc>
        <w:tc>
          <w:tcPr>
            <w:tcW w:w="228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Miejsce</w:t>
            </w:r>
          </w:p>
        </w:tc>
        <w:tc>
          <w:tcPr>
            <w:tcW w:w="1503"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Status</w:t>
            </w:r>
          </w:p>
        </w:tc>
        <w:tc>
          <w:tcPr>
            <w:tcW w:w="1502"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Kwota mandatu</w:t>
            </w:r>
          </w:p>
        </w:tc>
        <w:tc>
          <w:tcPr>
            <w:tcW w:w="1781"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Data zakończenia</w:t>
            </w: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937</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2016-07-28</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INT-29658/16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spożywanie alkoholu w miejscu zabronionym</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SPOŻYWANIE ALKOHOLU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 xml:space="preserve">WYSPA </w:t>
            </w:r>
            <w:r>
              <w:rPr>
                <w:rFonts w:ascii="Arial" w:hAnsi="Arial"/>
                <w:color w:val="000000"/>
                <w:sz w:val="16"/>
                <w:szCs w:val="16"/>
              </w:rPr>
              <w:t>SŁODOWA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POUCZENIE</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2016-07-29 09:04:49</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18:10:00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938</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2016-07-28</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INT-29658/16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spożywanie alkoholu w miejscu zabronionym</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SPOŻYWANIE ALKOHOLU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WYSPA SŁODOWA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POUCZENIE</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2016-07-29 09:04:49</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18:10:00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939</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2016-07-28 08:40:53</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INT-29512/16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a Wyszyńskiego, nielegalne stoiska handlowe.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NOWOWIEJSKA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2016-07-29 08:19:40</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08:40:53</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940</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2016-07-28 09:24:39</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INT-29518/16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PRACOWNIK SPÓŁKI EKOSYSTEM ZGŁOSIŁ, ŻE PRZY </w:t>
            </w:r>
            <w:r>
              <w:rPr>
                <w:rFonts w:ascii="Arial" w:hAnsi="Arial"/>
                <w:color w:val="000000"/>
                <w:sz w:val="16"/>
                <w:szCs w:val="16"/>
              </w:rPr>
              <w:t>POJEMNIKACH DO SELEKTYWNEJ ZBIÓRKI ODPADÓW WYRZONE ZOSTAŁY PROBÓWKI . NA KARTONACH WIDNIEJE NAPIS POWIATOWA STACJA SANITARNO EPIDEMIOLOGICZNA.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PORZĄDKOWA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MICHALCZYKA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2016-08-01 13:38:03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09:10:00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941</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 xml:space="preserve">2016-07-28 </w:t>
            </w:r>
            <w:r>
              <w:rPr>
                <w:rFonts w:ascii="Arial" w:hAnsi="Arial"/>
                <w:i/>
                <w:color w:val="000000"/>
                <w:sz w:val="16"/>
                <w:szCs w:val="16"/>
              </w:rPr>
              <w:t>09:24:39</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INT-29518/16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PRACOWNIK SPÓŁKI EKOSYSTEM ZGŁOSIŁ, ŻE PRZY POJEMNIKACH DO SELEKTYWNEJ ZBIÓRKI ODPADÓW WYRZONE ZOSTAŁY PROBÓWKI . NA KARTONACH WIDNIEJE NAPIS POWIATOWA STACJA SANITARNO EPIDEMIOLOGICZNA.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PORZĄDKOWA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MICHALCZYKA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 xml:space="preserve">2016-08-01 </w:t>
            </w:r>
            <w:r>
              <w:rPr>
                <w:rFonts w:ascii="Arial" w:hAnsi="Arial"/>
                <w:i/>
                <w:color w:val="000000"/>
                <w:sz w:val="16"/>
                <w:szCs w:val="16"/>
              </w:rPr>
              <w:t>13:38:03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09:10:00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942</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2016-07-28 10:43:15</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INT-29530/16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wyprowadzanie psów bez smycz oraz nie sprzatanie odchodów po nich -</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PIES</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UJEJSKIEGO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2016-07-28 10:43:36</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10:43:15</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943</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2016-07-28 12:23:18</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INT-29552/16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przy tym adresie prowadzona jest rozbiórka, która powoduje zakurzenie całej ulicy, samochodów oraz co najważniejsze nie można normalnie oddychać. Dodatkowo operująca koparka porusza się przy chodniku na podwyzszeniu co wg. zgłaszającego grozi </w:t>
            </w:r>
            <w:r>
              <w:rPr>
                <w:rFonts w:ascii="Arial" w:hAnsi="Arial"/>
                <w:color w:val="000000"/>
                <w:sz w:val="16"/>
                <w:szCs w:val="16"/>
              </w:rPr>
              <w:t>jej upadkiem na chodnik.</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PORZĄDKOWA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NASYPOWA 22/</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300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2016-08-03 08:58:34</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12:23:18</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944</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2016-07-28 12:23:18</w:t>
            </w:r>
          </w:p>
        </w:tc>
        <w:tc>
          <w:tcPr>
            <w:tcW w:w="1113"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INT-29552/16</w:t>
            </w:r>
          </w:p>
        </w:tc>
        <w:tc>
          <w:tcPr>
            <w:tcW w:w="2894" w:type="dxa"/>
            <w:gridSpan w:val="2"/>
            <w:shd w:val="clear" w:color="auto" w:fill="auto"/>
            <w:tcMar>
              <w:top w:w="0" w:type="dxa"/>
              <w:left w:w="10" w:type="dxa"/>
              <w:bottom w:w="0" w:type="dxa"/>
              <w:right w:w="10" w:type="dxa"/>
            </w:tcMar>
          </w:tcPr>
          <w:p w:rsidR="007D4361">
            <w:pPr>
              <w:spacing w:after="0"/>
              <w:rPr>
                <w:rFonts w:ascii="Arial" w:hAnsi="Arial"/>
                <w:color w:val="000000"/>
                <w:sz w:val="16"/>
                <w:szCs w:val="16"/>
              </w:rPr>
            </w:pPr>
            <w:r>
              <w:rPr>
                <w:rFonts w:ascii="Arial" w:hAnsi="Arial"/>
                <w:color w:val="000000"/>
                <w:sz w:val="16"/>
                <w:szCs w:val="16"/>
              </w:rPr>
              <w:t>przy tym adresie prowadzona jest rozbiórka, która powoduje zakurzenie całej ulicy, samochodów oraz co</w:t>
            </w:r>
            <w:r>
              <w:rPr>
                <w:rFonts w:ascii="Arial" w:hAnsi="Arial"/>
                <w:color w:val="000000"/>
                <w:sz w:val="16"/>
                <w:szCs w:val="16"/>
              </w:rPr>
              <w:t xml:space="preserve"> najważniejsze nie można normalnie oddychać. Dodatkowo operująca koparka porusza się przy chodniku na podwyzszeniu co wg. zgłaszającego </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PORZĄDKOWA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NASYPOWA 22/</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2016-08-03 08:58:34</w:t>
            </w:r>
          </w:p>
        </w:tc>
        <w:tc>
          <w:tcPr>
            <w:tcW w:w="56" w:type="dxa"/>
            <w:shd w:val="clear" w:color="auto" w:fill="auto"/>
            <w:tcMar>
              <w:top w:w="0" w:type="dxa"/>
              <w:left w:w="10" w:type="dxa"/>
              <w:bottom w:w="0" w:type="dxa"/>
              <w:right w:w="10" w:type="dxa"/>
            </w:tcMar>
          </w:tcPr>
          <w:p w:rsidR="007D4361">
            <w:pPr>
              <w:rPr>
                <w:sz w:val="16"/>
                <w:szCs w:val="16"/>
              </w:rPr>
            </w:pPr>
          </w:p>
        </w:tc>
      </w:tr>
    </w:tbl>
    <w:p>
      <w:pPr>
        <w:sectPr>
          <w:pgSz w:w="16838" w:h="11906"/>
          <w:pgMar w:top="567" w:right="567" w:bottom="567" w:left="567" w:header="708" w:footer="708" w:gutter="0"/>
          <w:pgNumType w:start="394"/>
          <w:cols w:space="708"/>
        </w:sectPr>
      </w:pPr>
    </w:p>
    <w:tbl>
      <w:tblPr>
        <w:tblStyle w:val="TableNormal"/>
        <w:tblW w:w="15250" w:type="dxa"/>
        <w:tblInd w:w="10" w:type="dxa"/>
        <w:tblLayout w:type="fixed"/>
        <w:tblCellMar>
          <w:top w:w="0" w:type="dxa"/>
          <w:left w:w="10" w:type="dxa"/>
          <w:bottom w:w="0" w:type="dxa"/>
          <w:right w:w="10" w:type="dxa"/>
        </w:tblCellMar>
        <w:tblLook w:val="0000"/>
      </w:tblPr>
      <w:tblGrid>
        <w:gridCol w:w="56"/>
        <w:gridCol w:w="612"/>
        <w:gridCol w:w="1225"/>
        <w:gridCol w:w="668"/>
        <w:gridCol w:w="445"/>
        <w:gridCol w:w="2282"/>
        <w:gridCol w:w="612"/>
        <w:gridCol w:w="2282"/>
        <w:gridCol w:w="2282"/>
        <w:gridCol w:w="1503"/>
        <w:gridCol w:w="334"/>
        <w:gridCol w:w="111"/>
        <w:gridCol w:w="1057"/>
        <w:gridCol w:w="1725"/>
        <w:gridCol w:w="56"/>
      </w:tblGrid>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tc>
        <w:tc>
          <w:tcPr>
            <w:tcW w:w="1225" w:type="dxa"/>
            <w:shd w:val="clear" w:color="auto" w:fill="auto"/>
            <w:tcMar>
              <w:top w:w="0" w:type="dxa"/>
              <w:left w:w="10" w:type="dxa"/>
              <w:bottom w:w="0" w:type="dxa"/>
              <w:right w:w="10" w:type="dxa"/>
            </w:tcMar>
          </w:tcPr>
          <w:p/>
        </w:tc>
        <w:tc>
          <w:tcPr>
            <w:tcW w:w="1113" w:type="dxa"/>
            <w:gridSpan w:val="2"/>
            <w:vMerge w:val="restart"/>
            <w:shd w:val="clear" w:color="auto" w:fill="auto"/>
            <w:tcMar>
              <w:top w:w="0" w:type="dxa"/>
              <w:left w:w="10" w:type="dxa"/>
              <w:bottom w:w="0" w:type="dxa"/>
              <w:right w:w="10" w:type="dxa"/>
            </w:tcMar>
            <w:vAlign w:val="center"/>
          </w:tcPr>
          <w:p/>
        </w:tc>
        <w:tc>
          <w:tcPr>
            <w:tcW w:w="2894" w:type="dxa"/>
            <w:gridSpan w:val="2"/>
            <w:shd w:val="clear" w:color="auto" w:fill="auto"/>
            <w:tcMar>
              <w:top w:w="0" w:type="dxa"/>
              <w:left w:w="10" w:type="dxa"/>
              <w:bottom w:w="0" w:type="dxa"/>
              <w:right w:w="10" w:type="dxa"/>
            </w:tcMar>
          </w:tcPr>
          <w:p w:rsidR="007D4361">
            <w:pPr>
              <w:spacing w:before="0"/>
              <w:rPr>
                <w:rFonts w:ascii="Arial" w:hAnsi="Arial"/>
                <w:color w:val="000000"/>
                <w:sz w:val="16"/>
                <w:szCs w:val="16"/>
              </w:rPr>
            </w:pPr>
            <w:r>
              <w:rPr>
                <w:rFonts w:ascii="Arial" w:hAnsi="Arial"/>
                <w:color w:val="000000"/>
                <w:sz w:val="16"/>
                <w:szCs w:val="16"/>
              </w:rPr>
              <w:t>grozi jej upadkiem na chodnik.</w:t>
            </w:r>
          </w:p>
        </w:tc>
        <w:tc>
          <w:tcPr>
            <w:tcW w:w="2282" w:type="dxa"/>
            <w:shd w:val="clear" w:color="auto" w:fill="auto"/>
            <w:tcMar>
              <w:top w:w="0" w:type="dxa"/>
              <w:left w:w="10" w:type="dxa"/>
              <w:bottom w:w="0" w:type="dxa"/>
              <w:right w:w="10" w:type="dxa"/>
            </w:tcMar>
            <w:vAlign w:val="center"/>
          </w:tcPr>
          <w:p/>
        </w:tc>
        <w:tc>
          <w:tcPr>
            <w:tcW w:w="2282" w:type="dxa"/>
            <w:shd w:val="clear" w:color="auto" w:fill="auto"/>
            <w:tcMar>
              <w:top w:w="0" w:type="dxa"/>
              <w:left w:w="10" w:type="dxa"/>
              <w:bottom w:w="0" w:type="dxa"/>
              <w:right w:w="10" w:type="dxa"/>
            </w:tcMar>
            <w:vAlign w:val="center"/>
          </w:tcPr>
          <w:p/>
        </w:tc>
        <w:tc>
          <w:tcPr>
            <w:tcW w:w="1503" w:type="dxa"/>
            <w:shd w:val="clear" w:color="auto" w:fill="auto"/>
            <w:tcMar>
              <w:top w:w="0" w:type="dxa"/>
              <w:left w:w="10" w:type="dxa"/>
              <w:bottom w:w="0" w:type="dxa"/>
              <w:right w:w="10" w:type="dxa"/>
            </w:tcMar>
            <w:vAlign w:val="center"/>
          </w:tcPr>
          <w:p/>
        </w:tc>
        <w:tc>
          <w:tcPr>
            <w:tcW w:w="1502" w:type="dxa"/>
            <w:gridSpan w:val="3"/>
            <w:shd w:val="clear" w:color="auto" w:fill="auto"/>
            <w:tcMar>
              <w:top w:w="0" w:type="dxa"/>
              <w:left w:w="10" w:type="dxa"/>
              <w:bottom w:w="0" w:type="dxa"/>
              <w:right w:w="10" w:type="dxa"/>
            </w:tcMar>
            <w:vAlign w:val="center"/>
          </w:tcPr>
          <w:p/>
        </w:tc>
        <w:tc>
          <w:tcPr>
            <w:tcW w:w="1725" w:type="dxa"/>
            <w:shd w:val="clear" w:color="auto" w:fill="auto"/>
            <w:tcMar>
              <w:top w:w="0" w:type="dxa"/>
              <w:left w:w="10" w:type="dxa"/>
              <w:bottom w:w="0" w:type="dxa"/>
              <w:right w:w="10" w:type="dxa"/>
            </w:tcMar>
            <w:vAlign w:val="center"/>
          </w:tcPr>
          <w:p/>
        </w:tc>
        <w:tc>
          <w:tcPr>
            <w:tcW w:w="56" w:type="dxa"/>
            <w:shd w:val="clear" w:color="auto" w:fill="auto"/>
            <w:tcMar>
              <w:top w:w="0" w:type="dxa"/>
              <w:left w:w="10" w:type="dxa"/>
              <w:bottom w:w="0" w:type="dxa"/>
              <w:right w:w="10" w:type="dxa"/>
            </w:tcMar>
          </w:tc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12:23:18</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945</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2016-07-28 13:16:44</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INT-29567/16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Prowadzenie sprzedaży na terenie gminy poza miejscem wyznaczonym do tego ul. Skarbowców 6</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SKARBOWCÓW 6/8/</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2016-07-28 13:21:13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11:50:00</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946</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2016-07-28 13:17:36</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INT-29565/16</w:t>
            </w:r>
          </w:p>
        </w:tc>
        <w:tc>
          <w:tcPr>
            <w:tcW w:w="2894" w:type="dxa"/>
            <w:gridSpan w:val="2"/>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WEIGLA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LAWETA</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2016-07-28 13:21:38</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10:15:00</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947</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2016-07-28 13:20:08</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INT-29568/16</w:t>
            </w:r>
          </w:p>
        </w:tc>
        <w:tc>
          <w:tcPr>
            <w:tcW w:w="2894" w:type="dxa"/>
            <w:gridSpan w:val="2"/>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SOKOLA 59/</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LAWETA</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2016-07-28 13:21:19</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11:30:00</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948</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2016-07-28 15:02:29</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INT-29588/16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stoisko handlowe z kukurydza na chodniku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OŁAWSKA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2016-07-28 15:03:12</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11:20:00</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949</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2016-07-28 15:09:27</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INT-29591/16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kobieta zaczepia przechodniów i zebrze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ŻEBRANIE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ŚWIDNICKA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40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2016-07-28 15:09:53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11:25:00</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950</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2016-07-28 15:24:22</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INT-29593/16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osoba sikajaca na elewacje budynku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PORZĄDKOWA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RYNEK 51/</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2016-07-28 15:24:49</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00:05:00</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2782" w:type="dxa"/>
            <w:gridSpan w:val="2"/>
            <w:vMerge w:val="restart"/>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Strona: 68/73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5232" w:type="dxa"/>
            <w:gridSpan w:val="5"/>
            <w:vMerge w:val="restart"/>
            <w:shd w:val="clear" w:color="auto" w:fill="auto"/>
            <w:tcMar>
              <w:top w:w="0" w:type="dxa"/>
              <w:left w:w="10" w:type="dxa"/>
              <w:bottom w:w="0" w:type="dxa"/>
              <w:right w:w="10" w:type="dxa"/>
            </w:tcMar>
          </w:tcPr>
          <w:p w:rsidR="007D4361">
            <w:pPr>
              <w:rPr>
                <w:rFonts w:ascii="Arial" w:hAnsi="Arial"/>
                <w:color w:val="000000"/>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2782" w:type="dxa"/>
            <w:gridSpan w:val="2"/>
            <w:vMerge/>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5232" w:type="dxa"/>
            <w:gridSpan w:val="5"/>
            <w:vMerge/>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2893" w:type="dxa"/>
            <w:gridSpan w:val="3"/>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Created by Tomasz Beliczyński</w:t>
            </w:r>
          </w:p>
        </w:tc>
        <w:tc>
          <w:tcPr>
            <w:tcW w:w="56" w:type="dxa"/>
            <w:shd w:val="clear" w:color="auto" w:fill="auto"/>
            <w:tcMar>
              <w:top w:w="0" w:type="dxa"/>
              <w:left w:w="10" w:type="dxa"/>
              <w:bottom w:w="0" w:type="dxa"/>
              <w:right w:w="10" w:type="dxa"/>
            </w:tcMar>
          </w:tcPr>
          <w:p w:rsidR="007D4361">
            <w:pPr>
              <w:rPr>
                <w:sz w:val="16"/>
                <w:szCs w:val="16"/>
              </w:rPr>
            </w:pPr>
          </w:p>
        </w:tc>
      </w:tr>
    </w:tbl>
    <w:p>
      <w:pPr>
        <w:sectPr>
          <w:type w:val="nextPage"/>
          <w:pgSz w:w="16838" w:h="11906"/>
          <w:pgMar w:top="567" w:right="567" w:bottom="567" w:left="567" w:header="708" w:footer="708" w:gutter="0"/>
          <w:pgNumType w:start="395"/>
          <w:cols w:space="708"/>
          <w:titlePg w:val="0"/>
        </w:sectPr>
      </w:pPr>
    </w:p>
    <w:tbl>
      <w:tblPr>
        <w:tblStyle w:val="TableNormal"/>
        <w:tblW w:w="15250" w:type="dxa"/>
        <w:tblInd w:w="10" w:type="dxa"/>
        <w:tblLayout w:type="fixed"/>
        <w:tblCellMar>
          <w:top w:w="0" w:type="dxa"/>
          <w:left w:w="10" w:type="dxa"/>
          <w:bottom w:w="0" w:type="dxa"/>
          <w:right w:w="10" w:type="dxa"/>
        </w:tblCellMar>
        <w:tblLook w:val="0000"/>
      </w:tblPr>
      <w:tblGrid>
        <w:gridCol w:w="56"/>
        <w:gridCol w:w="612"/>
        <w:gridCol w:w="1225"/>
        <w:gridCol w:w="1113"/>
        <w:gridCol w:w="2282"/>
        <w:gridCol w:w="612"/>
        <w:gridCol w:w="2282"/>
        <w:gridCol w:w="2282"/>
        <w:gridCol w:w="1503"/>
        <w:gridCol w:w="334"/>
        <w:gridCol w:w="111"/>
        <w:gridCol w:w="1057"/>
        <w:gridCol w:w="1725"/>
        <w:gridCol w:w="56"/>
      </w:tblGrid>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L.p.</w:t>
            </w:r>
          </w:p>
        </w:tc>
        <w:tc>
          <w:tcPr>
            <w:tcW w:w="1225"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DataGodzina</w:t>
            </w:r>
          </w:p>
        </w:tc>
        <w:tc>
          <w:tcPr>
            <w:tcW w:w="1113"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Numer</w:t>
            </w:r>
          </w:p>
        </w:tc>
        <w:tc>
          <w:tcPr>
            <w:tcW w:w="2894"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Opis</w:t>
            </w:r>
          </w:p>
        </w:tc>
        <w:tc>
          <w:tcPr>
            <w:tcW w:w="228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Typ</w:t>
            </w:r>
          </w:p>
        </w:tc>
        <w:tc>
          <w:tcPr>
            <w:tcW w:w="228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Miejsce</w:t>
            </w:r>
          </w:p>
        </w:tc>
        <w:tc>
          <w:tcPr>
            <w:tcW w:w="1503"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Status</w:t>
            </w:r>
          </w:p>
        </w:tc>
        <w:tc>
          <w:tcPr>
            <w:tcW w:w="1502"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Kwota mandatu</w:t>
            </w:r>
          </w:p>
        </w:tc>
        <w:tc>
          <w:tcPr>
            <w:tcW w:w="1781"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Data zakończenia</w:t>
            </w: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951</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2016-07-28 15:28:44</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INT-29596/16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wjazd na posesję blokuje </w:t>
            </w:r>
            <w:r>
              <w:rPr>
                <w:rFonts w:ascii="Arial" w:hAnsi="Arial"/>
                <w:color w:val="000000"/>
                <w:sz w:val="16"/>
                <w:szCs w:val="16"/>
              </w:rPr>
              <w:t>Honda.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JEDNOŚCI NARODOWEJ 45B/</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2016-08-01 08:23:26</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15:28:44</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952</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2016-07-28 15:35:26</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INT-29598/16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osoba spozywająca alkohol na ulicy</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SPOŻYWANIE ALKOHOLU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OŁAWSKA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 xml:space="preserve">2016-07-28 </w:t>
            </w:r>
            <w:r>
              <w:rPr>
                <w:rFonts w:ascii="Arial" w:hAnsi="Arial"/>
                <w:i/>
                <w:color w:val="000000"/>
                <w:sz w:val="16"/>
                <w:szCs w:val="16"/>
              </w:rPr>
              <w:t>15:35:43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08:55:00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953</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2016-07-28 18:30:21</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INT-29620/16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na trawniku ( niszczenie roślinności )</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NISZCZENIE ZIELENI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KAMIENNA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WEZWANIE</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2016-07-28 18:30:38</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16:45:00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954</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 xml:space="preserve">2016-07-28 </w:t>
            </w:r>
            <w:r>
              <w:rPr>
                <w:rFonts w:ascii="Arial" w:hAnsi="Arial"/>
                <w:i/>
                <w:color w:val="000000"/>
                <w:sz w:val="16"/>
                <w:szCs w:val="16"/>
              </w:rPr>
              <w:t>18:30:21</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INT-29620/16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na trawniku ( niszczenie roślinności )</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NISZCZENIE ZIELENI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KAMIENNA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WEZWANIE</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2016-07-28 18:30:38</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16:45:00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955</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2016-07-28 19:24:45</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INT-29625/16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stoiska handlowe na hodniku gminnym</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OŁAWSKA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2016-07-28 19:25:00</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16:35:00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956</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2016-07-29</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INT-29753/16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Kontrola podwórza przy ulicy Wita Stwosza pod kątem zanieczyszczania.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PORZĄDKOWA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WITA STWOSZA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2016-07-30 05:30:13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23:55:00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957</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2016-07-29</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INT-29751/16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Kontrola podwórka Wita Stwosza pod kątem spożywania alkoholu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SPOŻYWANIE ALKOHOLU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WITA STWOSZA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2016-07-30 05:24:15</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23:10:00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958</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2016-07-29 08:41:00</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INT-29649/16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na </w:t>
            </w:r>
            <w:r>
              <w:rPr>
                <w:rFonts w:ascii="Arial" w:hAnsi="Arial"/>
                <w:color w:val="000000"/>
                <w:sz w:val="16"/>
                <w:szCs w:val="16"/>
              </w:rPr>
              <w:t>końcu ulicy na trawniku zaparkowany pojazd marki Toyota Rav4 DZL...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NISZCZENIE ZIELENI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SZYBKA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WEZWANIE</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2016-07-29 12:44:06</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08:41:00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959</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2016-07-29 08:42:26</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INT-29650/16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ul. Wszystkich Świętych na zakazie B-36 stoi </w:t>
            </w:r>
            <w:r>
              <w:rPr>
                <w:rFonts w:ascii="Arial" w:hAnsi="Arial"/>
                <w:color w:val="000000"/>
                <w:sz w:val="16"/>
                <w:szCs w:val="16"/>
              </w:rPr>
              <w:t>zaparkowany pojazd, pojazd utrunia prace w tym miejscu będą z rzucane dachówki z budynku po starym szpitalu,  zgłaszający prosi o kontakt wskaże pojazd</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WSZYSTKICH ŚWIĘTYCH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LAWETA</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2016-07-29 10:33:34</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08:42:26</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960</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2016-07-29 09:15:31</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INT-29657/16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nielegalny 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JEMIOŁOWA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2016-07-29 11:46:05</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09:15:31</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961</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2016-07-29 11:05:26</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INT-29669/16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ul. Pogodna, w połowie drogi (zgłaszający nie był wstanie podac </w:t>
            </w:r>
            <w:r>
              <w:rPr>
                <w:rFonts w:ascii="Arial" w:hAnsi="Arial"/>
                <w:color w:val="000000"/>
                <w:sz w:val="16"/>
                <w:szCs w:val="16"/>
              </w:rPr>
              <w:t>nr posesji) wypalanie liści , krzaków, zadymienie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WYPALANIE, OGNISKO</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POGODNA 11/</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2016-07-29 11:41:26</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11:05:26</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962</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2016-07-29 11:15:52</w:t>
            </w:r>
          </w:p>
        </w:tc>
        <w:tc>
          <w:tcPr>
            <w:tcW w:w="1113"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INT-29670/16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przy Biedronce 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BACCIARELLEGO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 xml:space="preserve">2016-08-01 </w:t>
            </w:r>
            <w:r>
              <w:rPr>
                <w:rFonts w:ascii="Arial" w:hAnsi="Arial"/>
                <w:i/>
                <w:color w:val="000000"/>
                <w:sz w:val="16"/>
                <w:szCs w:val="16"/>
              </w:rPr>
              <w:t>08:33:42</w:t>
            </w:r>
          </w:p>
        </w:tc>
        <w:tc>
          <w:tcPr>
            <w:tcW w:w="56" w:type="dxa"/>
            <w:shd w:val="clear" w:color="auto" w:fill="auto"/>
            <w:tcMar>
              <w:top w:w="0" w:type="dxa"/>
              <w:left w:w="10" w:type="dxa"/>
              <w:bottom w:w="0" w:type="dxa"/>
              <w:right w:w="10" w:type="dxa"/>
            </w:tcMar>
          </w:tcPr>
          <w:p w:rsidR="007D4361">
            <w:pPr>
              <w:rPr>
                <w:sz w:val="16"/>
                <w:szCs w:val="16"/>
              </w:rPr>
            </w:pPr>
          </w:p>
        </w:tc>
      </w:tr>
    </w:tbl>
    <w:p>
      <w:pPr>
        <w:sectPr>
          <w:pgSz w:w="16838" w:h="11906"/>
          <w:pgMar w:top="567" w:right="567" w:bottom="567" w:left="567" w:header="708" w:footer="708" w:gutter="0"/>
          <w:pgNumType w:start="396"/>
          <w:cols w:space="708"/>
        </w:sectPr>
      </w:pPr>
    </w:p>
    <w:tbl>
      <w:tblPr>
        <w:tblStyle w:val="TableNormal"/>
        <w:tblW w:w="15250" w:type="dxa"/>
        <w:tblInd w:w="10" w:type="dxa"/>
        <w:tblLayout w:type="fixed"/>
        <w:tblCellMar>
          <w:top w:w="0" w:type="dxa"/>
          <w:left w:w="10" w:type="dxa"/>
          <w:bottom w:w="0" w:type="dxa"/>
          <w:right w:w="10" w:type="dxa"/>
        </w:tblCellMar>
        <w:tblLook w:val="0000"/>
      </w:tblPr>
      <w:tblGrid>
        <w:gridCol w:w="56"/>
        <w:gridCol w:w="612"/>
        <w:gridCol w:w="1225"/>
        <w:gridCol w:w="668"/>
        <w:gridCol w:w="445"/>
        <w:gridCol w:w="2282"/>
        <w:gridCol w:w="612"/>
        <w:gridCol w:w="2282"/>
        <w:gridCol w:w="2282"/>
        <w:gridCol w:w="1503"/>
        <w:gridCol w:w="334"/>
        <w:gridCol w:w="111"/>
        <w:gridCol w:w="1057"/>
        <w:gridCol w:w="1725"/>
        <w:gridCol w:w="56"/>
      </w:tblGrid>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val="restart"/>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11:15:52</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963</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2016-07-29 11:49:22</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INT-29673/16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ul. Ciepła róg ul. Glinianej handel warzywami w miejscu nie wyznaczonym z chodnika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CIEPŁA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2016-07-29 12:39:20</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11:49:22</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964</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2016-07-29 12:28:39</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INT-29676/16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ul. Powstańców Śląskich od ul. Wielkiej w kierunku centrum 2 pojazdy zaparkowane na ścieżce dla rowerów</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POWSTAŃCÓW ŚLĄSKICH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LAWETA</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2016-07-29 13:46:20</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12:28:39</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2782" w:type="dxa"/>
            <w:gridSpan w:val="2"/>
            <w:vMerge w:val="restart"/>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Strona: 69/73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5232" w:type="dxa"/>
            <w:gridSpan w:val="5"/>
            <w:vMerge w:val="restart"/>
            <w:shd w:val="clear" w:color="auto" w:fill="auto"/>
            <w:tcMar>
              <w:top w:w="0" w:type="dxa"/>
              <w:left w:w="10" w:type="dxa"/>
              <w:bottom w:w="0" w:type="dxa"/>
              <w:right w:w="10" w:type="dxa"/>
            </w:tcMar>
          </w:tcPr>
          <w:p w:rsidR="007D4361">
            <w:pPr>
              <w:rPr>
                <w:rFonts w:ascii="Arial" w:hAnsi="Arial"/>
                <w:color w:val="000000"/>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2782" w:type="dxa"/>
            <w:gridSpan w:val="2"/>
            <w:vMerge/>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5232" w:type="dxa"/>
            <w:gridSpan w:val="5"/>
            <w:vMerge/>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2893" w:type="dxa"/>
            <w:gridSpan w:val="3"/>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Created by Tomasz Beliczyński</w:t>
            </w:r>
          </w:p>
        </w:tc>
        <w:tc>
          <w:tcPr>
            <w:tcW w:w="56" w:type="dxa"/>
            <w:shd w:val="clear" w:color="auto" w:fill="auto"/>
            <w:tcMar>
              <w:top w:w="0" w:type="dxa"/>
              <w:left w:w="10" w:type="dxa"/>
              <w:bottom w:w="0" w:type="dxa"/>
              <w:right w:w="10" w:type="dxa"/>
            </w:tcMar>
          </w:tcPr>
          <w:p w:rsidR="007D4361">
            <w:pPr>
              <w:rPr>
                <w:sz w:val="16"/>
                <w:szCs w:val="16"/>
              </w:rPr>
            </w:pPr>
          </w:p>
        </w:tc>
      </w:tr>
    </w:tbl>
    <w:p>
      <w:pPr>
        <w:sectPr>
          <w:type w:val="nextPage"/>
          <w:pgSz w:w="16838" w:h="11906"/>
          <w:pgMar w:top="567" w:right="567" w:bottom="567" w:left="567" w:header="708" w:footer="708" w:gutter="0"/>
          <w:pgNumType w:start="397"/>
          <w:cols w:space="708"/>
          <w:titlePg w:val="0"/>
        </w:sectPr>
      </w:pPr>
    </w:p>
    <w:tbl>
      <w:tblPr>
        <w:tblStyle w:val="TableNormal"/>
        <w:tblW w:w="15250" w:type="dxa"/>
        <w:tblInd w:w="10" w:type="dxa"/>
        <w:tblLayout w:type="fixed"/>
        <w:tblCellMar>
          <w:top w:w="0" w:type="dxa"/>
          <w:left w:w="10" w:type="dxa"/>
          <w:bottom w:w="0" w:type="dxa"/>
          <w:right w:w="10" w:type="dxa"/>
        </w:tblCellMar>
        <w:tblLook w:val="0000"/>
      </w:tblPr>
      <w:tblGrid>
        <w:gridCol w:w="56"/>
        <w:gridCol w:w="612"/>
        <w:gridCol w:w="1225"/>
        <w:gridCol w:w="1113"/>
        <w:gridCol w:w="2282"/>
        <w:gridCol w:w="612"/>
        <w:gridCol w:w="2282"/>
        <w:gridCol w:w="2282"/>
        <w:gridCol w:w="1503"/>
        <w:gridCol w:w="334"/>
        <w:gridCol w:w="111"/>
        <w:gridCol w:w="1057"/>
        <w:gridCol w:w="1725"/>
        <w:gridCol w:w="56"/>
      </w:tblGrid>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L.p.</w:t>
            </w:r>
          </w:p>
        </w:tc>
        <w:tc>
          <w:tcPr>
            <w:tcW w:w="1225"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DataGodzina</w:t>
            </w:r>
          </w:p>
        </w:tc>
        <w:tc>
          <w:tcPr>
            <w:tcW w:w="1113"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Numer</w:t>
            </w:r>
          </w:p>
        </w:tc>
        <w:tc>
          <w:tcPr>
            <w:tcW w:w="2894"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Opis</w:t>
            </w:r>
          </w:p>
        </w:tc>
        <w:tc>
          <w:tcPr>
            <w:tcW w:w="228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Typ</w:t>
            </w:r>
          </w:p>
        </w:tc>
        <w:tc>
          <w:tcPr>
            <w:tcW w:w="228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Miejsce</w:t>
            </w:r>
          </w:p>
        </w:tc>
        <w:tc>
          <w:tcPr>
            <w:tcW w:w="1503"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Status</w:t>
            </w:r>
          </w:p>
        </w:tc>
        <w:tc>
          <w:tcPr>
            <w:tcW w:w="1502"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Kwota mandatu</w:t>
            </w:r>
          </w:p>
        </w:tc>
        <w:tc>
          <w:tcPr>
            <w:tcW w:w="1781"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Data zakończenia</w:t>
            </w: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965</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2016-07-29 12:59:46</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INT-29681/16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osoba </w:t>
            </w:r>
            <w:r>
              <w:rPr>
                <w:rFonts w:ascii="Arial" w:hAnsi="Arial"/>
                <w:color w:val="000000"/>
                <w:sz w:val="16"/>
                <w:szCs w:val="16"/>
              </w:rPr>
              <w:t>spozywajaca alkohol na ulicy</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SPOŻYWANIE ALKOHOLU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OŁAWSKA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2016-07-29 13:00:50</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07:04:00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966</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2016-07-29 13:18:28</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INT-29684/16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zablokowany wjazd</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TĘCZOWA 10-12/</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LAWETA</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2016-07-29 14:49:12</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13:18:28</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967</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2016-07-29 13:18:28</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INT-29684/16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zablokowany wjazd</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TĘCZOWA 10-12/</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LAWETA</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2016-07-29 14:49:12</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13:18:28</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968</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2016-07-29 13:40:45</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INT-29688/16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ul. Wielka róg ul. </w:t>
            </w:r>
            <w:r>
              <w:rPr>
                <w:rFonts w:ascii="Arial" w:hAnsi="Arial"/>
                <w:color w:val="000000"/>
                <w:sz w:val="16"/>
                <w:szCs w:val="16"/>
              </w:rPr>
              <w:t>Powstańców Śląskich kebab, pierwszy kiosk na rogu, pracownik podciął drzewo z tyłu lokalu, a konar wrzucił do kontenera przy kiosku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NISZCZENIE ZIELENI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WIELKA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2016-07-29 14:50:02</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13:40:45</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969</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2016-07-29 14:16:55</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INT-29691/16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Handel na terenie Gminy Wrocław bez wymaganego zezwolenia.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HORBACZEWSKIEGO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2016-07-29 14:17:11</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11:30:00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970</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2016-07-29 15:52:16</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INT-29707/16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zaparkowane pojazdy na zakazie zatrzymywania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NOŻOWNICZA 29-31/</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LAWETA</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2016-07-29 18:31:32</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15:52:16</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971</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2016-07-29 15:52:16</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INT-29707/16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zaparkowane pojazdy na zakazie zatrzymywania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NOŻOWNICZA 29-31/</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LAWETA</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2016-07-29</w:t>
            </w:r>
            <w:r>
              <w:rPr>
                <w:rFonts w:ascii="Arial" w:hAnsi="Arial"/>
                <w:i/>
                <w:color w:val="000000"/>
                <w:sz w:val="16"/>
                <w:szCs w:val="16"/>
              </w:rPr>
              <w:t xml:space="preserve"> 18:31:32</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15:52:16</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972</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2016-07-29 17:09:29</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INT-29716/16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ul. Ojca Bejzyma 1 zakaz zatrzymywania się,  przy zakładzie kosmetycznym nie można przejechać</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OJCA BEJZYMA 1/</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WEZWANIE</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2016-07-29 18:52:53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17:09:29</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973</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2016-07-29 18:44:11</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INT-29721/16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pojazdów na chodniku za pasem zieleni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KOŚCIUSZKI 58-64/</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WEZWANIE</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2016-07-29 19:29:54</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18:44:11</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974</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 xml:space="preserve">2016-07-29 </w:t>
            </w:r>
            <w:r>
              <w:rPr>
                <w:rFonts w:ascii="Arial" w:hAnsi="Arial"/>
                <w:i/>
                <w:color w:val="000000"/>
                <w:sz w:val="16"/>
                <w:szCs w:val="16"/>
              </w:rPr>
              <w:t>19:16:59</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INT-29723/16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ul. Włodkowica od ul. Krupniczej do nr 13 po obu stronach jezdni za B-36 parkowanie pojazdów</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WŁODKOWICA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2016-07-30 01:00:06</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19:16:59</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975</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2016-07-29 19:26:06</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INT-29725/16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Handel na terenie Gminy Miejskiej Wrocław bez wymaganego zezwolenia.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KOZANOWSKA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2016-07-29 19:26:19</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13:45:00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976</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2016-07-29 19:33:12</w:t>
            </w:r>
          </w:p>
        </w:tc>
        <w:tc>
          <w:tcPr>
            <w:tcW w:w="1113"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INT-29726/16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Handel na terenie Gminy Wrocław bezwymaganego </w:t>
            </w:r>
            <w:r>
              <w:rPr>
                <w:rFonts w:ascii="Arial" w:hAnsi="Arial"/>
                <w:color w:val="000000"/>
                <w:sz w:val="16"/>
                <w:szCs w:val="16"/>
              </w:rPr>
              <w:t>zezwolenia.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ESTOŃSKA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2016-07-29 19:33:23</w:t>
            </w:r>
          </w:p>
        </w:tc>
        <w:tc>
          <w:tcPr>
            <w:tcW w:w="56" w:type="dxa"/>
            <w:shd w:val="clear" w:color="auto" w:fill="auto"/>
            <w:tcMar>
              <w:top w:w="0" w:type="dxa"/>
              <w:left w:w="10" w:type="dxa"/>
              <w:bottom w:w="0" w:type="dxa"/>
              <w:right w:w="10" w:type="dxa"/>
            </w:tcMar>
          </w:tcPr>
          <w:p w:rsidR="007D4361">
            <w:pPr>
              <w:rPr>
                <w:sz w:val="16"/>
                <w:szCs w:val="16"/>
              </w:rPr>
            </w:pPr>
          </w:p>
        </w:tc>
      </w:tr>
    </w:tbl>
    <w:p>
      <w:pPr>
        <w:sectPr>
          <w:pgSz w:w="16838" w:h="11906"/>
          <w:pgMar w:top="567" w:right="567" w:bottom="567" w:left="567" w:header="708" w:footer="708" w:gutter="0"/>
          <w:pgNumType w:start="398"/>
          <w:cols w:space="708"/>
        </w:sectPr>
      </w:pPr>
    </w:p>
    <w:tbl>
      <w:tblPr>
        <w:tblStyle w:val="TableNormal"/>
        <w:tblW w:w="15250" w:type="dxa"/>
        <w:tblInd w:w="10" w:type="dxa"/>
        <w:tblLayout w:type="fixed"/>
        <w:tblCellMar>
          <w:top w:w="0" w:type="dxa"/>
          <w:left w:w="10" w:type="dxa"/>
          <w:bottom w:w="0" w:type="dxa"/>
          <w:right w:w="10" w:type="dxa"/>
        </w:tblCellMar>
        <w:tblLook w:val="0000"/>
      </w:tblPr>
      <w:tblGrid>
        <w:gridCol w:w="56"/>
        <w:gridCol w:w="612"/>
        <w:gridCol w:w="1225"/>
        <w:gridCol w:w="668"/>
        <w:gridCol w:w="445"/>
        <w:gridCol w:w="2282"/>
        <w:gridCol w:w="612"/>
        <w:gridCol w:w="2282"/>
        <w:gridCol w:w="2282"/>
        <w:gridCol w:w="1503"/>
        <w:gridCol w:w="334"/>
        <w:gridCol w:w="111"/>
        <w:gridCol w:w="1057"/>
        <w:gridCol w:w="1725"/>
        <w:gridCol w:w="56"/>
      </w:tblGrid>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val="restart"/>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12:00:00</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977</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2016-07-29 19:35:15</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INT-29727/16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Spożywanie alkoholu w miejscu zabronionym przez ustawę.</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SPOŻYWANIE ALKOHOLU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NOWODWORSKA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2016-07-29 19:35:25</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12:15:00</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978</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2016-07-29 19:37:47</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INT-29728/16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Spożywanie alkoholu w miejscu zabronionym przez ustawę.</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SPOŻYWANIE ALKOHOLU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PARK ZACHODNI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2016-07-29 19:38:12</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11:05:00</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2782" w:type="dxa"/>
            <w:gridSpan w:val="2"/>
            <w:vMerge w:val="restart"/>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Strona: 70/73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5232" w:type="dxa"/>
            <w:gridSpan w:val="5"/>
            <w:vMerge w:val="restart"/>
            <w:shd w:val="clear" w:color="auto" w:fill="auto"/>
            <w:tcMar>
              <w:top w:w="0" w:type="dxa"/>
              <w:left w:w="10" w:type="dxa"/>
              <w:bottom w:w="0" w:type="dxa"/>
              <w:right w:w="10" w:type="dxa"/>
            </w:tcMar>
          </w:tcPr>
          <w:p w:rsidR="007D4361">
            <w:pPr>
              <w:rPr>
                <w:rFonts w:ascii="Arial" w:hAnsi="Arial"/>
                <w:color w:val="000000"/>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2782" w:type="dxa"/>
            <w:gridSpan w:val="2"/>
            <w:vMerge/>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5232" w:type="dxa"/>
            <w:gridSpan w:val="5"/>
            <w:vMerge/>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2893" w:type="dxa"/>
            <w:gridSpan w:val="3"/>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Created by Tomasz Beliczyński</w:t>
            </w:r>
          </w:p>
        </w:tc>
        <w:tc>
          <w:tcPr>
            <w:tcW w:w="56" w:type="dxa"/>
            <w:shd w:val="clear" w:color="auto" w:fill="auto"/>
            <w:tcMar>
              <w:top w:w="0" w:type="dxa"/>
              <w:left w:w="10" w:type="dxa"/>
              <w:bottom w:w="0" w:type="dxa"/>
              <w:right w:w="10" w:type="dxa"/>
            </w:tcMar>
          </w:tcPr>
          <w:p w:rsidR="007D4361">
            <w:pPr>
              <w:rPr>
                <w:sz w:val="16"/>
                <w:szCs w:val="16"/>
              </w:rPr>
            </w:pPr>
          </w:p>
        </w:tc>
      </w:tr>
    </w:tbl>
    <w:p>
      <w:pPr>
        <w:sectPr>
          <w:type w:val="nextPage"/>
          <w:pgSz w:w="16838" w:h="11906"/>
          <w:pgMar w:top="567" w:right="567" w:bottom="567" w:left="567" w:header="708" w:footer="708" w:gutter="0"/>
          <w:pgNumType w:start="399"/>
          <w:cols w:space="708"/>
          <w:titlePg w:val="0"/>
        </w:sectPr>
      </w:pPr>
    </w:p>
    <w:tbl>
      <w:tblPr>
        <w:tblStyle w:val="TableNormal"/>
        <w:tblW w:w="15250" w:type="dxa"/>
        <w:tblInd w:w="10" w:type="dxa"/>
        <w:tblLayout w:type="fixed"/>
        <w:tblCellMar>
          <w:top w:w="0" w:type="dxa"/>
          <w:left w:w="10" w:type="dxa"/>
          <w:bottom w:w="0" w:type="dxa"/>
          <w:right w:w="10" w:type="dxa"/>
        </w:tblCellMar>
        <w:tblLook w:val="0000"/>
      </w:tblPr>
      <w:tblGrid>
        <w:gridCol w:w="56"/>
        <w:gridCol w:w="612"/>
        <w:gridCol w:w="1225"/>
        <w:gridCol w:w="1113"/>
        <w:gridCol w:w="2282"/>
        <w:gridCol w:w="612"/>
        <w:gridCol w:w="2282"/>
        <w:gridCol w:w="2282"/>
        <w:gridCol w:w="1503"/>
        <w:gridCol w:w="334"/>
        <w:gridCol w:w="111"/>
        <w:gridCol w:w="1057"/>
        <w:gridCol w:w="1725"/>
        <w:gridCol w:w="56"/>
      </w:tblGrid>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L.p.</w:t>
            </w:r>
          </w:p>
        </w:tc>
        <w:tc>
          <w:tcPr>
            <w:tcW w:w="1225"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DataGodzina</w:t>
            </w:r>
          </w:p>
        </w:tc>
        <w:tc>
          <w:tcPr>
            <w:tcW w:w="1113"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Numer</w:t>
            </w:r>
          </w:p>
        </w:tc>
        <w:tc>
          <w:tcPr>
            <w:tcW w:w="2894"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Opis</w:t>
            </w:r>
          </w:p>
        </w:tc>
        <w:tc>
          <w:tcPr>
            <w:tcW w:w="228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Typ</w:t>
            </w:r>
          </w:p>
        </w:tc>
        <w:tc>
          <w:tcPr>
            <w:tcW w:w="228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Miejsce</w:t>
            </w:r>
          </w:p>
        </w:tc>
        <w:tc>
          <w:tcPr>
            <w:tcW w:w="1503"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Status</w:t>
            </w:r>
          </w:p>
        </w:tc>
        <w:tc>
          <w:tcPr>
            <w:tcW w:w="1502"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Kwota mandatu</w:t>
            </w:r>
          </w:p>
        </w:tc>
        <w:tc>
          <w:tcPr>
            <w:tcW w:w="1781"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Data zakończenia</w:t>
            </w: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979</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2016-07-29 19:40:12</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INT-29729/16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Palenie tytoniu w miejscu </w:t>
            </w:r>
            <w:r>
              <w:rPr>
                <w:rFonts w:ascii="Arial" w:hAnsi="Arial"/>
                <w:color w:val="000000"/>
                <w:sz w:val="16"/>
                <w:szCs w:val="16"/>
              </w:rPr>
              <w:t xml:space="preserve">zabronionym przez ustawę- przystanek MPK </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PALENIE TYTONIU W MIEJSCACH  ZABRONIONYCH</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PŁOŃSKIEGO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2016-07-29 19:40:46</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15:35:00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980</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2016-07-29 20:03:51</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INT-29731/16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kobieta zaczepiajaca przechodniów i żebrząca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ŻEBRANIE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ŚWIDNICKA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2016-07-29 20:04:24</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11:55:00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981</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2016-07-30 09:18:07</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INT-29763/16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pojazdów na chodniku utrudnienie przejscia chodnikiem</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WEJHEROWSKA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2016-07-30 10:17:24</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09:18:07</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982</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2016-07-30 11:32:14</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INT-29772/16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na skwerze niszcząc roślinność parkują trzy samochody.</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GAJOWA 8/10/</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2016-07-30 14:35:44</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11:32:14</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983</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2016-07-30 12:22:36</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INT-29778/16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parkowanie pojazdów  za B36  utrudnienie, ograniczenie  przejazdu , parkowanie na trawnikach  </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ZWYCIĘSKA 25/35/</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2016-07-30 15:52:17</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12:22:36</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984</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2016-07-30 12:37:26</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INT-29781/16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a Żeromskiego, </w:t>
            </w:r>
            <w:r>
              <w:rPr>
                <w:rFonts w:ascii="Arial" w:hAnsi="Arial"/>
                <w:color w:val="000000"/>
                <w:sz w:val="16"/>
                <w:szCs w:val="16"/>
              </w:rPr>
              <w:t>Nissan blokuje chodnik.</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DASZYŃSKIEGO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2016-08-01 08:05:08</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12:37:26</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985</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2016-07-30 13:18:38</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INT-29786/16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wyjazd z garażu po stronie Grabiszyńskiej blokuje VW.</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 xml:space="preserve">ZDROWA </w:t>
            </w:r>
            <w:r>
              <w:rPr>
                <w:rFonts w:ascii="Arial" w:hAnsi="Arial"/>
                <w:color w:val="000000"/>
                <w:sz w:val="16"/>
                <w:szCs w:val="16"/>
              </w:rPr>
              <w:t>7/</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2016-07-30 14:00:28</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13:18:38</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986</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2016-07-30 13:45:35</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INT-29790/16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nielegalny 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BŁOGOSŁAWIONEGO CZESŁAWA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2016-07-30 13:46:05</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11:45:00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987</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2016-07-30 13:48:57</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INT-29791/16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nielegalny 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KOTLARSKA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2016-07-30 13:49:21</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13:10:00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988</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2016-07-30 13:50:46</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INT-29792/16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nielegalny 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OŁAWSKA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2016-07-30 13:51:25</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11:40:00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989</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2016-07-30 17:18:10</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INT-29803/16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poza miejscem wyznaczonym w strefie zamieszkania parkuje zielony Suzuki.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POTOKOWA 3/</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POUCZENIE</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2016-07-30 22:36:47</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17:18:10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990</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2016-07-30 20:41:47</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INT-29815/16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kobieta z dwoma psami bez nakazanych środków ostrożności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PIES</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BAJANA 51/</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2016-07-30 21:08:39</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20:41:47</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991</w:t>
            </w:r>
          </w:p>
        </w:tc>
        <w:tc>
          <w:tcPr>
            <w:tcW w:w="1225" w:type="dxa"/>
            <w:shd w:val="clear" w:color="auto" w:fill="auto"/>
            <w:tcMar>
              <w:top w:w="0" w:type="dxa"/>
              <w:left w:w="10" w:type="dxa"/>
              <w:bottom w:w="0" w:type="dxa"/>
              <w:right w:w="10" w:type="dxa"/>
            </w:tcMar>
          </w:tcPr>
          <w:p w:rsidR="007D4361">
            <w:pPr>
              <w:spacing w:after="0"/>
              <w:rPr>
                <w:rFonts w:ascii="Arial" w:hAnsi="Arial"/>
                <w:i/>
                <w:color w:val="000000"/>
                <w:sz w:val="16"/>
                <w:szCs w:val="16"/>
              </w:rPr>
            </w:pPr>
            <w:r>
              <w:rPr>
                <w:rFonts w:ascii="Arial" w:hAnsi="Arial"/>
                <w:i/>
                <w:color w:val="000000"/>
                <w:sz w:val="16"/>
                <w:szCs w:val="16"/>
              </w:rPr>
              <w:t xml:space="preserve">2016-07-31 </w:t>
            </w:r>
          </w:p>
        </w:tc>
        <w:tc>
          <w:tcPr>
            <w:tcW w:w="1113"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INT-29836/16</w:t>
            </w:r>
          </w:p>
        </w:tc>
        <w:tc>
          <w:tcPr>
            <w:tcW w:w="2894" w:type="dxa"/>
            <w:gridSpan w:val="2"/>
            <w:shd w:val="clear" w:color="auto" w:fill="auto"/>
            <w:tcMar>
              <w:top w:w="0" w:type="dxa"/>
              <w:left w:w="10" w:type="dxa"/>
              <w:bottom w:w="0" w:type="dxa"/>
              <w:right w:w="10" w:type="dxa"/>
            </w:tcMar>
          </w:tcPr>
          <w:p w:rsidR="007D4361">
            <w:pPr>
              <w:spacing w:after="0"/>
              <w:rPr>
                <w:rFonts w:ascii="Arial" w:hAnsi="Arial"/>
                <w:color w:val="000000"/>
                <w:sz w:val="16"/>
                <w:szCs w:val="16"/>
              </w:rPr>
            </w:pPr>
            <w:r>
              <w:rPr>
                <w:rFonts w:ascii="Arial" w:hAnsi="Arial"/>
                <w:color w:val="000000"/>
                <w:sz w:val="16"/>
                <w:szCs w:val="16"/>
              </w:rPr>
              <w:t xml:space="preserve">PARKOWANIE 2 POJAZDÓW PRZY </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NISZCZENIE ZIELENI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KRAKOWSKA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2016-07-31 19:05:57</w:t>
            </w:r>
          </w:p>
        </w:tc>
        <w:tc>
          <w:tcPr>
            <w:tcW w:w="56" w:type="dxa"/>
            <w:shd w:val="clear" w:color="auto" w:fill="auto"/>
            <w:tcMar>
              <w:top w:w="0" w:type="dxa"/>
              <w:left w:w="10" w:type="dxa"/>
              <w:bottom w:w="0" w:type="dxa"/>
              <w:right w:w="10" w:type="dxa"/>
            </w:tcMar>
          </w:tcPr>
          <w:p w:rsidR="007D4361">
            <w:pPr>
              <w:rPr>
                <w:sz w:val="16"/>
                <w:szCs w:val="16"/>
              </w:rPr>
            </w:pPr>
          </w:p>
        </w:tc>
      </w:tr>
    </w:tbl>
    <w:p>
      <w:pPr>
        <w:sectPr>
          <w:pgSz w:w="16838" w:h="11906"/>
          <w:pgMar w:top="567" w:right="567" w:bottom="567" w:left="567" w:header="708" w:footer="708" w:gutter="0"/>
          <w:pgNumType w:start="400"/>
          <w:cols w:space="708"/>
        </w:sectPr>
      </w:pPr>
    </w:p>
    <w:tbl>
      <w:tblPr>
        <w:tblStyle w:val="TableNormal"/>
        <w:tblW w:w="15250" w:type="dxa"/>
        <w:tblInd w:w="10" w:type="dxa"/>
        <w:tblLayout w:type="fixed"/>
        <w:tblCellMar>
          <w:top w:w="0" w:type="dxa"/>
          <w:left w:w="10" w:type="dxa"/>
          <w:bottom w:w="0" w:type="dxa"/>
          <w:right w:w="10" w:type="dxa"/>
        </w:tblCellMar>
        <w:tblLook w:val="0000"/>
      </w:tblPr>
      <w:tblGrid>
        <w:gridCol w:w="56"/>
        <w:gridCol w:w="612"/>
        <w:gridCol w:w="1225"/>
        <w:gridCol w:w="668"/>
        <w:gridCol w:w="445"/>
        <w:gridCol w:w="2282"/>
        <w:gridCol w:w="612"/>
        <w:gridCol w:w="2282"/>
        <w:gridCol w:w="2282"/>
        <w:gridCol w:w="1503"/>
        <w:gridCol w:w="334"/>
        <w:gridCol w:w="111"/>
        <w:gridCol w:w="1057"/>
        <w:gridCol w:w="1725"/>
        <w:gridCol w:w="56"/>
      </w:tblGrid>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tc>
        <w:tc>
          <w:tcPr>
            <w:tcW w:w="1225" w:type="dxa"/>
            <w:shd w:val="clear" w:color="auto" w:fill="auto"/>
            <w:tcMar>
              <w:top w:w="0" w:type="dxa"/>
              <w:left w:w="10" w:type="dxa"/>
              <w:bottom w:w="0" w:type="dxa"/>
              <w:right w:w="10" w:type="dxa"/>
            </w:tcMar>
          </w:tcPr>
          <w:p w:rsidR="007D4361">
            <w:pPr>
              <w:spacing w:before="0"/>
              <w:rPr>
                <w:rFonts w:ascii="Arial" w:hAnsi="Arial"/>
                <w:i/>
                <w:color w:val="000000"/>
                <w:sz w:val="16"/>
                <w:szCs w:val="16"/>
              </w:rPr>
            </w:pPr>
            <w:r>
              <w:rPr>
                <w:rFonts w:ascii="Arial" w:hAnsi="Arial"/>
                <w:i/>
                <w:color w:val="000000"/>
                <w:sz w:val="16"/>
                <w:szCs w:val="16"/>
              </w:rPr>
              <w:t>10:32:21</w:t>
            </w:r>
          </w:p>
        </w:tc>
        <w:tc>
          <w:tcPr>
            <w:tcW w:w="1113" w:type="dxa"/>
            <w:gridSpan w:val="2"/>
            <w:vMerge w:val="restart"/>
            <w:shd w:val="clear" w:color="auto" w:fill="auto"/>
            <w:tcMar>
              <w:top w:w="0" w:type="dxa"/>
              <w:left w:w="10" w:type="dxa"/>
              <w:bottom w:w="0" w:type="dxa"/>
              <w:right w:w="10" w:type="dxa"/>
            </w:tcMar>
            <w:vAlign w:val="center"/>
          </w:tcPr>
          <w:p/>
        </w:tc>
        <w:tc>
          <w:tcPr>
            <w:tcW w:w="2894" w:type="dxa"/>
            <w:gridSpan w:val="2"/>
            <w:shd w:val="clear" w:color="auto" w:fill="auto"/>
            <w:tcMar>
              <w:top w:w="0" w:type="dxa"/>
              <w:left w:w="10" w:type="dxa"/>
              <w:bottom w:w="0" w:type="dxa"/>
              <w:right w:w="10" w:type="dxa"/>
            </w:tcMar>
          </w:tcPr>
          <w:p w:rsidR="007D4361">
            <w:pPr>
              <w:spacing w:before="0"/>
              <w:rPr>
                <w:rFonts w:ascii="Arial" w:hAnsi="Arial"/>
                <w:color w:val="000000"/>
                <w:sz w:val="16"/>
                <w:szCs w:val="16"/>
              </w:rPr>
            </w:pPr>
            <w:r>
              <w:rPr>
                <w:rFonts w:ascii="Arial" w:hAnsi="Arial"/>
                <w:color w:val="000000"/>
                <w:sz w:val="16"/>
                <w:szCs w:val="16"/>
              </w:rPr>
              <w:t xml:space="preserve">PARKU WSCHODNIM W TYM POJAZDU TAXI NA </w:t>
            </w:r>
            <w:r>
              <w:rPr>
                <w:rFonts w:ascii="Arial" w:hAnsi="Arial"/>
                <w:color w:val="000000"/>
                <w:sz w:val="16"/>
                <w:szCs w:val="16"/>
              </w:rPr>
              <w:t>TRAWNIKU.GODZ 17.10 KOLEJNE ZGŁOSZENIE TYM RAZEM PIĘĆ POJAZDÓW, POINFORMOWANY IŻ JEST DUŻO ZGŁOSZEŃ JAK BĘDZIE MOŻLIWOŚĆ PATROL PODJEDZIE JESZCZE RAZ. GODZ 1905  NIE ZREALIZOWANO ZGŁOSZENIA WOBEC OSÓB BEZDOMNYCH I NIETRZEŹWYCH, PRZEJAZD DO WROPON  ORAZ REA</w:t>
            </w:r>
            <w:r>
              <w:rPr>
                <w:rFonts w:ascii="Arial" w:hAnsi="Arial"/>
                <w:color w:val="000000"/>
                <w:sz w:val="16"/>
                <w:szCs w:val="16"/>
              </w:rPr>
              <w:t>LIZACJA ZADAŃ W ZWIAZKU Z OGŁOSZENIEM STOPNIA ALARMOWEGO ALFA.</w:t>
            </w:r>
          </w:p>
        </w:tc>
        <w:tc>
          <w:tcPr>
            <w:tcW w:w="2282" w:type="dxa"/>
            <w:shd w:val="clear" w:color="auto" w:fill="auto"/>
            <w:tcMar>
              <w:top w:w="0" w:type="dxa"/>
              <w:left w:w="10" w:type="dxa"/>
              <w:bottom w:w="0" w:type="dxa"/>
              <w:right w:w="10" w:type="dxa"/>
            </w:tcMar>
            <w:vAlign w:val="center"/>
          </w:tcPr>
          <w:p/>
        </w:tc>
        <w:tc>
          <w:tcPr>
            <w:tcW w:w="2282" w:type="dxa"/>
            <w:shd w:val="clear" w:color="auto" w:fill="auto"/>
            <w:tcMar>
              <w:top w:w="0" w:type="dxa"/>
              <w:left w:w="10" w:type="dxa"/>
              <w:bottom w:w="0" w:type="dxa"/>
              <w:right w:w="10" w:type="dxa"/>
            </w:tcMar>
            <w:vAlign w:val="center"/>
          </w:tcPr>
          <w:p/>
        </w:tc>
        <w:tc>
          <w:tcPr>
            <w:tcW w:w="1503" w:type="dxa"/>
            <w:shd w:val="clear" w:color="auto" w:fill="auto"/>
            <w:tcMar>
              <w:top w:w="0" w:type="dxa"/>
              <w:left w:w="10" w:type="dxa"/>
              <w:bottom w:w="0" w:type="dxa"/>
              <w:right w:w="10" w:type="dxa"/>
            </w:tcMar>
            <w:vAlign w:val="center"/>
          </w:tcPr>
          <w:p/>
        </w:tc>
        <w:tc>
          <w:tcPr>
            <w:tcW w:w="1502" w:type="dxa"/>
            <w:gridSpan w:val="3"/>
            <w:shd w:val="clear" w:color="auto" w:fill="auto"/>
            <w:tcMar>
              <w:top w:w="0" w:type="dxa"/>
              <w:left w:w="10" w:type="dxa"/>
              <w:bottom w:w="0" w:type="dxa"/>
              <w:right w:w="10" w:type="dxa"/>
            </w:tcMar>
            <w:vAlign w:val="center"/>
          </w:tcPr>
          <w:p/>
        </w:tc>
        <w:tc>
          <w:tcPr>
            <w:tcW w:w="1725" w:type="dxa"/>
            <w:shd w:val="clear" w:color="auto" w:fill="auto"/>
            <w:tcMar>
              <w:top w:w="0" w:type="dxa"/>
              <w:left w:w="10" w:type="dxa"/>
              <w:bottom w:w="0" w:type="dxa"/>
              <w:right w:w="10" w:type="dxa"/>
            </w:tcMar>
            <w:vAlign w:val="center"/>
          </w:tcPr>
          <w:p/>
        </w:tc>
        <w:tc>
          <w:tcPr>
            <w:tcW w:w="56" w:type="dxa"/>
            <w:shd w:val="clear" w:color="auto" w:fill="auto"/>
            <w:tcMar>
              <w:top w:w="0" w:type="dxa"/>
              <w:left w:w="10" w:type="dxa"/>
              <w:bottom w:w="0" w:type="dxa"/>
              <w:right w:w="10" w:type="dxa"/>
            </w:tcMar>
          </w:tc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10:32:21</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992</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2016-07-31 11:20:58</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INT-29843/16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A WSZYSTKICH ŚWIĘTYCH PARKOWANIE ZA B-36 </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 xml:space="preserve">NIEPRAWIDŁOWE </w:t>
            </w:r>
            <w:r>
              <w:rPr>
                <w:rFonts w:ascii="Arial" w:hAnsi="Arial"/>
                <w:color w:val="000000"/>
                <w:sz w:val="16"/>
                <w:szCs w:val="16"/>
              </w:rPr>
              <w:t>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CIESZYŃSKIEGO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2016-07-31 13:43:03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11:20:58</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2782" w:type="dxa"/>
            <w:gridSpan w:val="2"/>
            <w:vMerge w:val="restart"/>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Strona: 71/73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5232" w:type="dxa"/>
            <w:gridSpan w:val="5"/>
            <w:vMerge w:val="restart"/>
            <w:shd w:val="clear" w:color="auto" w:fill="auto"/>
            <w:tcMar>
              <w:top w:w="0" w:type="dxa"/>
              <w:left w:w="10" w:type="dxa"/>
              <w:bottom w:w="0" w:type="dxa"/>
              <w:right w:w="10" w:type="dxa"/>
            </w:tcMar>
          </w:tcPr>
          <w:p w:rsidR="007D4361">
            <w:pPr>
              <w:rPr>
                <w:rFonts w:ascii="Arial" w:hAnsi="Arial"/>
                <w:color w:val="000000"/>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2782" w:type="dxa"/>
            <w:gridSpan w:val="2"/>
            <w:vMerge/>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5232" w:type="dxa"/>
            <w:gridSpan w:val="5"/>
            <w:vMerge/>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2893" w:type="dxa"/>
            <w:gridSpan w:val="3"/>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Created by Tomasz Beliczyński</w:t>
            </w:r>
          </w:p>
        </w:tc>
        <w:tc>
          <w:tcPr>
            <w:tcW w:w="56" w:type="dxa"/>
            <w:shd w:val="clear" w:color="auto" w:fill="auto"/>
            <w:tcMar>
              <w:top w:w="0" w:type="dxa"/>
              <w:left w:w="10" w:type="dxa"/>
              <w:bottom w:w="0" w:type="dxa"/>
              <w:right w:w="10" w:type="dxa"/>
            </w:tcMar>
          </w:tcPr>
          <w:p w:rsidR="007D4361">
            <w:pPr>
              <w:rPr>
                <w:sz w:val="16"/>
                <w:szCs w:val="16"/>
              </w:rPr>
            </w:pPr>
          </w:p>
        </w:tc>
      </w:tr>
    </w:tbl>
    <w:p>
      <w:pPr>
        <w:sectPr>
          <w:type w:val="nextPage"/>
          <w:pgSz w:w="16838" w:h="11906"/>
          <w:pgMar w:top="567" w:right="567" w:bottom="567" w:left="567" w:header="708" w:footer="708" w:gutter="0"/>
          <w:pgNumType w:start="401"/>
          <w:cols w:space="708"/>
          <w:titlePg w:val="0"/>
        </w:sectPr>
      </w:pPr>
    </w:p>
    <w:tbl>
      <w:tblPr>
        <w:tblStyle w:val="TableNormal"/>
        <w:tblW w:w="15250" w:type="dxa"/>
        <w:tblInd w:w="10" w:type="dxa"/>
        <w:tblLayout w:type="fixed"/>
        <w:tblCellMar>
          <w:top w:w="0" w:type="dxa"/>
          <w:left w:w="10" w:type="dxa"/>
          <w:bottom w:w="0" w:type="dxa"/>
          <w:right w:w="10" w:type="dxa"/>
        </w:tblCellMar>
        <w:tblLook w:val="0000"/>
      </w:tblPr>
      <w:tblGrid>
        <w:gridCol w:w="56"/>
        <w:gridCol w:w="612"/>
        <w:gridCol w:w="1225"/>
        <w:gridCol w:w="1113"/>
        <w:gridCol w:w="2282"/>
        <w:gridCol w:w="612"/>
        <w:gridCol w:w="2282"/>
        <w:gridCol w:w="2282"/>
        <w:gridCol w:w="1503"/>
        <w:gridCol w:w="334"/>
        <w:gridCol w:w="111"/>
        <w:gridCol w:w="1057"/>
        <w:gridCol w:w="1725"/>
        <w:gridCol w:w="56"/>
      </w:tblGrid>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L.p.</w:t>
            </w:r>
          </w:p>
        </w:tc>
        <w:tc>
          <w:tcPr>
            <w:tcW w:w="1225"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DataGodzina</w:t>
            </w:r>
          </w:p>
        </w:tc>
        <w:tc>
          <w:tcPr>
            <w:tcW w:w="1113"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Numer</w:t>
            </w:r>
          </w:p>
        </w:tc>
        <w:tc>
          <w:tcPr>
            <w:tcW w:w="2894"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Opis</w:t>
            </w:r>
          </w:p>
        </w:tc>
        <w:tc>
          <w:tcPr>
            <w:tcW w:w="228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Typ</w:t>
            </w:r>
          </w:p>
        </w:tc>
        <w:tc>
          <w:tcPr>
            <w:tcW w:w="228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Miejsce</w:t>
            </w:r>
          </w:p>
        </w:tc>
        <w:tc>
          <w:tcPr>
            <w:tcW w:w="1503"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Status</w:t>
            </w:r>
          </w:p>
        </w:tc>
        <w:tc>
          <w:tcPr>
            <w:tcW w:w="1502"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Kwota mandatu</w:t>
            </w:r>
          </w:p>
        </w:tc>
        <w:tc>
          <w:tcPr>
            <w:tcW w:w="1781"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Data zakończenia</w:t>
            </w: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993</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2016-07-31 11:27:35</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INT-29845/16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VIS A VIS SP 71 PARKOWANIE POJAZDÓW NA CHODNIKU ZA B-36.</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PODWALE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2016-07-31 18:22:56</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11:27:35</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994</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 xml:space="preserve">2016-07-31 </w:t>
            </w:r>
            <w:r>
              <w:rPr>
                <w:rFonts w:ascii="Arial" w:hAnsi="Arial"/>
                <w:i/>
                <w:color w:val="000000"/>
                <w:sz w:val="16"/>
                <w:szCs w:val="16"/>
              </w:rPr>
              <w:t>11:27:35</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INT-29845/16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VIS A VIS SP 71 PARKOWANIE POJAZDÓW NA CHODNIKU ZA B-36.</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PODWALE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2016-07-31 18:22:56</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11:27:35</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995</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2016-07-31 13:28:58</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INT-29856/16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A ŚLĘŻNA I KAMIENNA PRZY GÓRCE OBOK AQAPARKU</w:t>
            </w:r>
            <w:r>
              <w:rPr>
                <w:rFonts w:ascii="Arial" w:hAnsi="Arial"/>
                <w:color w:val="000000"/>
                <w:sz w:val="16"/>
                <w:szCs w:val="16"/>
              </w:rPr>
              <w:t xml:space="preserve"> PARKOWANIE NA TRAWNIKU. GODZ 16.15 KOLEJNE ZGŁOSZENIE Z  I O GODZ. 18.50 PONOWNE ZGŁOSZENIE, ZBULWERSOWANEGO NIEGRZECZNEGO ZGŁASZAJĄCEGO. NA MIEJSCU KILKADZIESIĄT POJAZDÓW Z KAŻDEJ STRONY BASENU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NISZCZENIE ZIELENI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BOROWSKA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2016-08-01 00:26:37</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13:28:58</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996</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2016-07-31 14:20:21</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INT-29859/16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ZABLOKOWANY WJAZD I WYJAZD Z POSESJI PRZEZ POJAZD MARKI MERCEDES DLW 05 SE PARKUJACY NA BRAMIE WJAZDOWEJ.</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WILGOWA 29/</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2016-07-31 15:36:31</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14:20:21</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997</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2016-08-01</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INT-30720/16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SPOŻYWANIE ALKOHOLU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SPOŻYWANIE ALKOHOLU</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WYSPA SŁODOWA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2016-08-08 19:47:15</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15:50:00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998</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2016-08-01</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INT-30009/16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za B36</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BEZPIECZEŃSTWO W KOMUNIKACJI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WŁODKOWICA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2016-08-02 06:42:41</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23:45:00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999</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2016-08-01</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INT-30009/16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za B36</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BEZPIECZEŃSTWO W KOMUNIKACJI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WŁODKOWICA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2016-08-02 06:42:41</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23:45:00</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1000</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2016-08-01 07:13:09</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INT-29896/16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na </w:t>
            </w:r>
            <w:r>
              <w:rPr>
                <w:rFonts w:ascii="Arial" w:hAnsi="Arial"/>
                <w:color w:val="000000"/>
                <w:sz w:val="16"/>
                <w:szCs w:val="16"/>
              </w:rPr>
              <w:t>odcinku od kosmonautów do ul. Porębskiej parkowanie w miejscach nie wyznaczonych w strefie zamieszkania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JEŻOWSKA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2016-08-01 08:41:10</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07:13:09</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1001</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2016-08-01 07:13:09</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INT-29896/16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na odcinku od </w:t>
            </w:r>
            <w:r>
              <w:rPr>
                <w:rFonts w:ascii="Arial" w:hAnsi="Arial"/>
                <w:color w:val="000000"/>
                <w:sz w:val="16"/>
                <w:szCs w:val="16"/>
              </w:rPr>
              <w:t>kosmonautów do ul. Porębskiej parkowanie w miejscach nie wyznaczonych w strefie zamieszkania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JEŻOWSKA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2016-08-01 08:41:10</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07:13:09</w:t>
            </w: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1002</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2016-08-01 08:12:27</w:t>
            </w:r>
          </w:p>
        </w:tc>
        <w:tc>
          <w:tcPr>
            <w:tcW w:w="1113" w:type="dxa"/>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INT-29899/16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NA CHODNIKU ORAZ JEZDNI </w:t>
            </w:r>
            <w:r>
              <w:rPr>
                <w:rFonts w:ascii="Arial" w:hAnsi="Arial"/>
                <w:color w:val="000000"/>
                <w:sz w:val="16"/>
                <w:szCs w:val="16"/>
              </w:rPr>
              <w:t>ZAPARKOWANY POJAZD MARKI FORD TRANSIT DOSTAWCZY I UTRUDNIA RUCH.</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LWOWSKA 39/</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WEZWANIE</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2016-08-01 09:45:56</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bl>
    <w:p>
      <w:pPr>
        <w:sectPr>
          <w:pgSz w:w="16838" w:h="11906"/>
          <w:pgMar w:top="567" w:right="567" w:bottom="567" w:left="567" w:header="708" w:footer="708" w:gutter="0"/>
          <w:pgNumType w:start="402"/>
          <w:cols w:space="708"/>
        </w:sectPr>
      </w:pPr>
    </w:p>
    <w:tbl>
      <w:tblPr>
        <w:tblStyle w:val="TableNormal"/>
        <w:tblW w:w="15250" w:type="dxa"/>
        <w:tblInd w:w="10" w:type="dxa"/>
        <w:tblLayout w:type="fixed"/>
        <w:tblCellMar>
          <w:top w:w="0" w:type="dxa"/>
          <w:left w:w="10" w:type="dxa"/>
          <w:bottom w:w="0" w:type="dxa"/>
          <w:right w:w="10" w:type="dxa"/>
        </w:tblCellMar>
        <w:tblLook w:val="0000"/>
      </w:tblPr>
      <w:tblGrid>
        <w:gridCol w:w="56"/>
        <w:gridCol w:w="612"/>
        <w:gridCol w:w="1225"/>
        <w:gridCol w:w="668"/>
        <w:gridCol w:w="445"/>
        <w:gridCol w:w="2282"/>
        <w:gridCol w:w="612"/>
        <w:gridCol w:w="2282"/>
        <w:gridCol w:w="2282"/>
        <w:gridCol w:w="1503"/>
        <w:gridCol w:w="334"/>
        <w:gridCol w:w="111"/>
        <w:gridCol w:w="1057"/>
        <w:gridCol w:w="1725"/>
        <w:gridCol w:w="56"/>
      </w:tblGrid>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07:50:00</w:t>
            </w:r>
          </w:p>
        </w:tc>
        <w:tc>
          <w:tcPr>
            <w:tcW w:w="1113" w:type="dxa"/>
            <w:gridSpan w:val="2"/>
            <w:vMerge w:val="restart"/>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1003</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2016-08-01 08:29:56</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INT-29903/16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POMIĘDZY UL. OFIAR OŚW. A  OŁAWSKĄ NAPRZECIW </w:t>
            </w:r>
            <w:r>
              <w:rPr>
                <w:rFonts w:ascii="Arial" w:hAnsi="Arial"/>
                <w:color w:val="000000"/>
                <w:sz w:val="16"/>
                <w:szCs w:val="16"/>
              </w:rPr>
              <w:t>KOPERT DLA OSÓB NIEPEŁNOSOPRAWNYCH PARKUJA POJAZDY ZA B-36 I UNIEMOŻLIWIAJĄ KORZYSTANIE Z KOPERT.KOLEJNE ZGŁOSZENIE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ŁACIARSKA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POUCZENIE</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2016-08-01 13:18:48</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08:29:56</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1004</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2016-08-01 08:29:56</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INT-29903/16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POMIĘDZY UL. OFIAR OŚW. A  OŁAWSKĄ NAPRZECIW KOPERT DLA OSÓB NIEPEŁNOSOPRAWNYCH PARKUJA POJAZDY ZA B-36 I UNIEMOŻLIWIAJĄ KORZYSTANIE Z KOPERT.KOLEJNE ZGŁOSZENIE </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ŁACIARSKA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POUCZENIE</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2016-08-01 13:18:48</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08:29:56</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1005</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2016-08-01 08:50:03</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INT-29905/16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HANDEL NA CAŁEJ DŁUGOŚCI ULICY</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JEMIOŁOWA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2016-08-01 12:10:21</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08:50:03</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1006</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2016-08-01 11:25:17</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INT-29922/16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A POWSTAŃCÓW ŚL. POJAZD NA PRZEJŚCIU</w:t>
            </w:r>
            <w:r>
              <w:rPr>
                <w:rFonts w:ascii="Arial" w:hAnsi="Arial"/>
                <w:color w:val="000000"/>
                <w:sz w:val="16"/>
                <w:szCs w:val="16"/>
              </w:rPr>
              <w:t xml:space="preserve"> DLA PIESZYCH. JADĄC W STR. CENTRUM</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NIEPRAWIDŁOWE PARKOWANIE</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SZTABOWA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2016-08-01 12:51:04</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11:25:17</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2782" w:type="dxa"/>
            <w:gridSpan w:val="2"/>
            <w:vMerge w:val="restart"/>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Strona: 72/73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5232" w:type="dxa"/>
            <w:gridSpan w:val="5"/>
            <w:vMerge w:val="restart"/>
            <w:shd w:val="clear" w:color="auto" w:fill="auto"/>
            <w:tcMar>
              <w:top w:w="0" w:type="dxa"/>
              <w:left w:w="10" w:type="dxa"/>
              <w:bottom w:w="0" w:type="dxa"/>
              <w:right w:w="10" w:type="dxa"/>
            </w:tcMar>
          </w:tcPr>
          <w:p w:rsidR="007D4361">
            <w:pPr>
              <w:rPr>
                <w:rFonts w:ascii="Arial" w:hAnsi="Arial"/>
                <w:color w:val="000000"/>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2782" w:type="dxa"/>
            <w:gridSpan w:val="2"/>
            <w:vMerge/>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5232" w:type="dxa"/>
            <w:gridSpan w:val="5"/>
            <w:vMerge/>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2893" w:type="dxa"/>
            <w:gridSpan w:val="3"/>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 xml:space="preserve">Created by Tomasz </w:t>
            </w:r>
            <w:r>
              <w:rPr>
                <w:rFonts w:ascii="Arial" w:hAnsi="Arial"/>
                <w:i/>
                <w:color w:val="000000"/>
                <w:sz w:val="16"/>
                <w:szCs w:val="16"/>
              </w:rPr>
              <w:t>Beliczyński</w:t>
            </w:r>
          </w:p>
        </w:tc>
        <w:tc>
          <w:tcPr>
            <w:tcW w:w="56" w:type="dxa"/>
            <w:shd w:val="clear" w:color="auto" w:fill="auto"/>
            <w:tcMar>
              <w:top w:w="0" w:type="dxa"/>
              <w:left w:w="10" w:type="dxa"/>
              <w:bottom w:w="0" w:type="dxa"/>
              <w:right w:w="10" w:type="dxa"/>
            </w:tcMar>
          </w:tcPr>
          <w:p w:rsidR="007D4361">
            <w:pPr>
              <w:rPr>
                <w:sz w:val="16"/>
                <w:szCs w:val="16"/>
              </w:rPr>
            </w:pPr>
          </w:p>
        </w:tc>
      </w:tr>
    </w:tbl>
    <w:p>
      <w:pPr>
        <w:sectPr>
          <w:type w:val="nextPage"/>
          <w:pgSz w:w="16838" w:h="11906"/>
          <w:pgMar w:top="567" w:right="567" w:bottom="567" w:left="567" w:header="708" w:footer="708" w:gutter="0"/>
          <w:pgNumType w:start="403"/>
          <w:cols w:space="708"/>
          <w:titlePg w:val="0"/>
        </w:sectPr>
      </w:pPr>
    </w:p>
    <w:tbl>
      <w:tblPr>
        <w:tblStyle w:val="TableNormal"/>
        <w:tblW w:w="15250" w:type="dxa"/>
        <w:tblInd w:w="10" w:type="dxa"/>
        <w:tblLayout w:type="fixed"/>
        <w:tblCellMar>
          <w:top w:w="0" w:type="dxa"/>
          <w:left w:w="10" w:type="dxa"/>
          <w:bottom w:w="0" w:type="dxa"/>
          <w:right w:w="10" w:type="dxa"/>
        </w:tblCellMar>
        <w:tblLook w:val="0000"/>
      </w:tblPr>
      <w:tblGrid>
        <w:gridCol w:w="56"/>
        <w:gridCol w:w="612"/>
        <w:gridCol w:w="1225"/>
        <w:gridCol w:w="668"/>
        <w:gridCol w:w="445"/>
        <w:gridCol w:w="2282"/>
        <w:gridCol w:w="612"/>
        <w:gridCol w:w="2282"/>
        <w:gridCol w:w="2282"/>
        <w:gridCol w:w="1503"/>
        <w:gridCol w:w="334"/>
        <w:gridCol w:w="111"/>
        <w:gridCol w:w="1057"/>
        <w:gridCol w:w="1725"/>
        <w:gridCol w:w="56"/>
      </w:tblGrid>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L.p.</w:t>
            </w:r>
          </w:p>
        </w:tc>
        <w:tc>
          <w:tcPr>
            <w:tcW w:w="1225"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DataGodzina</w:t>
            </w:r>
          </w:p>
        </w:tc>
        <w:tc>
          <w:tcPr>
            <w:tcW w:w="1113"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Numer</w:t>
            </w:r>
          </w:p>
        </w:tc>
        <w:tc>
          <w:tcPr>
            <w:tcW w:w="2894"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Opis</w:t>
            </w:r>
          </w:p>
        </w:tc>
        <w:tc>
          <w:tcPr>
            <w:tcW w:w="228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Typ</w:t>
            </w:r>
          </w:p>
        </w:tc>
        <w:tc>
          <w:tcPr>
            <w:tcW w:w="2282"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Miejsce</w:t>
            </w:r>
          </w:p>
        </w:tc>
        <w:tc>
          <w:tcPr>
            <w:tcW w:w="1503" w:type="dxa"/>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Status</w:t>
            </w:r>
          </w:p>
        </w:tc>
        <w:tc>
          <w:tcPr>
            <w:tcW w:w="1502"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Kwota mandatu</w:t>
            </w:r>
          </w:p>
        </w:tc>
        <w:tc>
          <w:tcPr>
            <w:tcW w:w="1781"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Data zakończenia</w:t>
            </w: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1007</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2016-08-01 11:57:42</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INT-29927/16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HANDE WARZYWAMI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HORBACZEWSKIEGO 15/</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2016-08-01 12:27:04</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11:57:42</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1008</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2016-08-01 12:28:14</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INT-29944/16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Handel na terenie gminy bez zezwolenia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KOZANOWSKA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2016-08-01 12:28:28</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09:50:00</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1009</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2016-08-01 12:41:22</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INT-29941/16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na postoju TAXI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BEZPIECZEŃSTWO W KOMUNIKACJI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BERNARDYŃSKA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2016-08-01 12:41:43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10:20:00</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1010</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2016-08-01 12:44:24</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INT-29942/16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w strefie D40 poza miejscami wyznaczonymi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BEZPIECZEŃSTWO W KOMUNIKACJI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STYKI I KOSSAKA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2016-08-01 12:44:39</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10:15:00</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1011</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2016-08-01 14:43:24</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INT-29958/16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PRZY OSŁONIE SKŁADOWANE ODPADY WIELKOGABARYTOWE Z KLATKI NR 8</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PORZĄDKOWA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MIELECKA 12/</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2016-08-01 15:10:39</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14:43:24</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1012</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2016-08-01 15:08:19</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INT-29961/16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Handel </w:t>
            </w:r>
            <w:r>
              <w:rPr>
                <w:rFonts w:ascii="Arial" w:hAnsi="Arial"/>
                <w:color w:val="000000"/>
                <w:sz w:val="16"/>
                <w:szCs w:val="16"/>
              </w:rPr>
              <w:t>na terenie Gminy Wrocław bez wymaganego zezwolenia.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HANDEL</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STRZEGOMSKA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2016-08-01 15:08:33</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11:50:00</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1013</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2016-08-01 15:48:39</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INT-29966/16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na skrzyżowaniu i ścieżce dla rowerów</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BLOKADA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KRUCZA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2016-08-01 15:48:47</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15:20:00</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1014</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2016-08-01 15:50:26</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INT-29967/16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za B-36</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BLOKADA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GWIAŹDZISTA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2016-08-01 15:50:34</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15:30:00</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1015</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2016-08-01 17:48:27</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INT-29978/16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 xml:space="preserve">Zanieczyszczanie </w:t>
            </w:r>
            <w:r>
              <w:rPr>
                <w:rFonts w:ascii="Arial" w:hAnsi="Arial"/>
                <w:color w:val="000000"/>
                <w:sz w:val="16"/>
                <w:szCs w:val="16"/>
              </w:rPr>
              <w:t>jedni - wyciek płynu hydraulicznego z koparki</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PORZĄDKOWA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CHAŁUPNICZA /</w:t>
            </w:r>
          </w:p>
        </w:tc>
        <w:tc>
          <w:tcPr>
            <w:tcW w:w="1503"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MANDAT</w:t>
            </w: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500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2016-08-17 20:13:05</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17:48:27</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1016</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2016-08-01 19:38:21</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INT-29989/16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za B-36</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BLOKADA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MALARSKA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2016-08-01 19:38:31</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18:10:00</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1017</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2016-08-01 19:40:33</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INT-29990/16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za B-36</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BLOKADA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CIESZYŃSKIEGO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100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2016-08-01 19:40:40</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18:20:00</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val="restart"/>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1018</w:t>
            </w: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2016-08-01 19:40:33</w:t>
            </w:r>
          </w:p>
        </w:tc>
        <w:tc>
          <w:tcPr>
            <w:tcW w:w="1113" w:type="dxa"/>
            <w:gridSpan w:val="2"/>
            <w:vMerge w:val="restart"/>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INT-29990/16</w:t>
            </w:r>
          </w:p>
        </w:tc>
        <w:tc>
          <w:tcPr>
            <w:tcW w:w="2894"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Parkowanie za B-36</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BLOKADA</w:t>
            </w:r>
          </w:p>
        </w:tc>
        <w:tc>
          <w:tcPr>
            <w:tcW w:w="2282" w:type="dxa"/>
            <w:shd w:val="clear" w:color="auto" w:fill="auto"/>
            <w:tcMar>
              <w:top w:w="0" w:type="dxa"/>
              <w:left w:w="10" w:type="dxa"/>
              <w:bottom w:w="0" w:type="dxa"/>
              <w:right w:w="10" w:type="dxa"/>
            </w:tcMar>
            <w:vAlign w:val="center"/>
          </w:tcPr>
          <w:p w:rsidR="007D4361">
            <w:pPr>
              <w:rPr>
                <w:rFonts w:ascii="Arial" w:hAnsi="Arial"/>
                <w:color w:val="000000"/>
                <w:sz w:val="16"/>
                <w:szCs w:val="16"/>
              </w:rPr>
            </w:pPr>
            <w:r>
              <w:rPr>
                <w:rFonts w:ascii="Arial" w:hAnsi="Arial"/>
                <w:color w:val="000000"/>
                <w:sz w:val="16"/>
                <w:szCs w:val="16"/>
              </w:rPr>
              <w:t>CIESZYŃSKIEGO /</w:t>
            </w:r>
          </w:p>
        </w:tc>
        <w:tc>
          <w:tcPr>
            <w:tcW w:w="1503" w:type="dxa"/>
            <w:shd w:val="clear" w:color="auto" w:fill="auto"/>
            <w:tcMar>
              <w:top w:w="0" w:type="dxa"/>
              <w:left w:w="10" w:type="dxa"/>
              <w:bottom w:w="0" w:type="dxa"/>
              <w:right w:w="10" w:type="dxa"/>
            </w:tcMar>
            <w:vAlign w:val="center"/>
          </w:tcPr>
          <w:p w:rsidR="007D4361">
            <w:pPr>
              <w:rPr>
                <w:sz w:val="16"/>
                <w:szCs w:val="16"/>
              </w:rPr>
            </w:pPr>
          </w:p>
        </w:tc>
        <w:tc>
          <w:tcPr>
            <w:tcW w:w="1502" w:type="dxa"/>
            <w:gridSpan w:val="3"/>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0</w:t>
            </w:r>
          </w:p>
        </w:tc>
        <w:tc>
          <w:tcPr>
            <w:tcW w:w="1725" w:type="dxa"/>
            <w:shd w:val="clear" w:color="auto" w:fill="auto"/>
            <w:tcMar>
              <w:top w:w="0" w:type="dxa"/>
              <w:left w:w="10" w:type="dxa"/>
              <w:bottom w:w="0" w:type="dxa"/>
              <w:right w:w="10" w:type="dxa"/>
            </w:tcMar>
            <w:vAlign w:val="center"/>
          </w:tcPr>
          <w:p w:rsidR="007D4361">
            <w:pPr>
              <w:rPr>
                <w:rFonts w:ascii="Arial" w:hAnsi="Arial"/>
                <w:i/>
                <w:color w:val="000000"/>
                <w:sz w:val="16"/>
                <w:szCs w:val="16"/>
              </w:rPr>
            </w:pPr>
            <w:r>
              <w:rPr>
                <w:rFonts w:ascii="Arial" w:hAnsi="Arial"/>
                <w:i/>
                <w:color w:val="000000"/>
                <w:sz w:val="16"/>
                <w:szCs w:val="16"/>
              </w:rPr>
              <w:t>2016-08-01 19:40:40</w:t>
            </w: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668" w:type="dxa"/>
            <w:gridSpan w:val="2"/>
            <w:vMerge/>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18:20:00</w:t>
            </w:r>
          </w:p>
        </w:tc>
        <w:tc>
          <w:tcPr>
            <w:tcW w:w="1113" w:type="dxa"/>
            <w:gridSpan w:val="2"/>
            <w:vMerge/>
            <w:shd w:val="clear" w:color="auto" w:fill="auto"/>
            <w:tcMar>
              <w:top w:w="0" w:type="dxa"/>
              <w:left w:w="10" w:type="dxa"/>
              <w:bottom w:w="0" w:type="dxa"/>
              <w:right w:w="10" w:type="dxa"/>
            </w:tcMar>
            <w:vAlign w:val="cente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2782" w:type="dxa"/>
            <w:gridSpan w:val="2"/>
            <w:shd w:val="clear" w:color="auto" w:fill="auto"/>
            <w:tcMar>
              <w:top w:w="0" w:type="dxa"/>
              <w:left w:w="10" w:type="dxa"/>
              <w:bottom w:w="0" w:type="dxa"/>
              <w:right w:w="10" w:type="dxa"/>
            </w:tcMar>
          </w:tcPr>
          <w:p w:rsidR="007D4361">
            <w:pPr>
              <w:rPr>
                <w:rFonts w:ascii="Arial" w:hAnsi="Arial"/>
                <w:color w:val="000000"/>
                <w:sz w:val="16"/>
                <w:szCs w:val="16"/>
              </w:rPr>
            </w:pPr>
            <w:r>
              <w:rPr>
                <w:rFonts w:ascii="Arial" w:hAnsi="Arial"/>
                <w:color w:val="000000"/>
                <w:sz w:val="16"/>
                <w:szCs w:val="16"/>
              </w:rPr>
              <w:t>Strona: 73/73</w:t>
            </w:r>
          </w:p>
        </w:tc>
        <w:tc>
          <w:tcPr>
            <w:tcW w:w="56" w:type="dxa"/>
            <w:shd w:val="clear" w:color="auto" w:fill="auto"/>
            <w:tcMar>
              <w:top w:w="0" w:type="dxa"/>
              <w:left w:w="10" w:type="dxa"/>
              <w:bottom w:w="0" w:type="dxa"/>
              <w:right w:w="10" w:type="dxa"/>
            </w:tcMar>
          </w:tcPr>
          <w:p w:rsidR="007D4361">
            <w:pPr>
              <w:rPr>
                <w:sz w:val="16"/>
                <w:szCs w:val="16"/>
              </w:rPr>
            </w:pPr>
          </w:p>
        </w:tc>
      </w:tr>
    </w:tbl>
    <w:p>
      <w:pPr>
        <w:sectPr>
          <w:pgSz w:w="16838" w:h="11906"/>
          <w:pgMar w:top="567" w:right="567" w:bottom="567" w:left="567" w:header="708" w:footer="708" w:gutter="0"/>
          <w:pgNumType w:start="404"/>
          <w:cols w:space="708"/>
        </w:sectPr>
      </w:pPr>
    </w:p>
    <w:tbl>
      <w:tblPr>
        <w:tblStyle w:val="TableNormal"/>
        <w:tblW w:w="15250" w:type="dxa"/>
        <w:tblInd w:w="10" w:type="dxa"/>
        <w:tblLayout w:type="fixed"/>
        <w:tblCellMar>
          <w:top w:w="0" w:type="dxa"/>
          <w:left w:w="10" w:type="dxa"/>
          <w:bottom w:w="0" w:type="dxa"/>
          <w:right w:w="10" w:type="dxa"/>
        </w:tblCellMar>
        <w:tblLook w:val="0000"/>
      </w:tblPr>
      <w:tblGrid>
        <w:gridCol w:w="56"/>
        <w:gridCol w:w="612"/>
        <w:gridCol w:w="1225"/>
        <w:gridCol w:w="668"/>
        <w:gridCol w:w="445"/>
        <w:gridCol w:w="2282"/>
        <w:gridCol w:w="612"/>
        <w:gridCol w:w="2282"/>
        <w:gridCol w:w="2282"/>
        <w:gridCol w:w="1503"/>
        <w:gridCol w:w="334"/>
        <w:gridCol w:w="111"/>
        <w:gridCol w:w="1057"/>
        <w:gridCol w:w="1725"/>
        <w:gridCol w:w="56"/>
      </w:tblGrid>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5232" w:type="dxa"/>
            <w:gridSpan w:val="5"/>
            <w:vMerge w:val="restart"/>
            <w:shd w:val="clear" w:color="auto" w:fill="auto"/>
            <w:tcMar>
              <w:top w:w="0" w:type="dxa"/>
              <w:left w:w="10" w:type="dxa"/>
              <w:bottom w:w="0" w:type="dxa"/>
              <w:right w:w="10" w:type="dxa"/>
            </w:tcMar>
          </w:tcPr>
          <w:p w:rsidR="007D4361">
            <w:pPr>
              <w:rPr>
                <w:rFonts w:ascii="Arial" w:hAnsi="Arial"/>
                <w:color w:val="000000"/>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2782" w:type="dxa"/>
            <w:gridSpan w:val="2"/>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5232" w:type="dxa"/>
            <w:gridSpan w:val="5"/>
            <w:vMerge/>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111" w:type="dxa"/>
            <w:shd w:val="clear" w:color="auto" w:fill="auto"/>
            <w:tcMar>
              <w:top w:w="0" w:type="dxa"/>
              <w:left w:w="10" w:type="dxa"/>
              <w:bottom w:w="0" w:type="dxa"/>
              <w:right w:w="10" w:type="dxa"/>
            </w:tcMar>
          </w:tcPr>
          <w:p w:rsidR="007D4361">
            <w:pPr>
              <w:rPr>
                <w:sz w:val="16"/>
                <w:szCs w:val="16"/>
              </w:rPr>
            </w:pPr>
          </w:p>
        </w:tc>
        <w:tc>
          <w:tcPr>
            <w:tcW w:w="1057" w:type="dxa"/>
            <w:shd w:val="clear" w:color="auto" w:fill="auto"/>
            <w:tcMar>
              <w:top w:w="0" w:type="dxa"/>
              <w:left w:w="10" w:type="dxa"/>
              <w:bottom w:w="0" w:type="dxa"/>
              <w:right w:w="10" w:type="dxa"/>
            </w:tcMar>
          </w:tcPr>
          <w:p w:rsidR="007D4361">
            <w:pPr>
              <w:rPr>
                <w:sz w:val="16"/>
                <w:szCs w:val="16"/>
              </w:rPr>
            </w:pPr>
          </w:p>
        </w:tc>
        <w:tc>
          <w:tcPr>
            <w:tcW w:w="1725" w:type="dxa"/>
            <w:shd w:val="clear" w:color="auto" w:fill="auto"/>
            <w:tcMar>
              <w:top w:w="0" w:type="dxa"/>
              <w:left w:w="10" w:type="dxa"/>
              <w:bottom w:w="0" w:type="dxa"/>
              <w:right w:w="10" w:type="dxa"/>
            </w:tcMar>
          </w:tcPr>
          <w:p w:rsidR="007D4361">
            <w:pPr>
              <w:rPr>
                <w:sz w:val="16"/>
                <w:szCs w:val="16"/>
              </w:rPr>
            </w:pPr>
          </w:p>
        </w:tc>
        <w:tc>
          <w:tcPr>
            <w:tcW w:w="56" w:type="dxa"/>
            <w:shd w:val="clear" w:color="auto" w:fill="auto"/>
            <w:tcMar>
              <w:top w:w="0" w:type="dxa"/>
              <w:left w:w="10" w:type="dxa"/>
              <w:bottom w:w="0" w:type="dxa"/>
              <w:right w:w="10" w:type="dxa"/>
            </w:tcMar>
          </w:tcPr>
          <w:p w:rsidR="007D4361">
            <w:pPr>
              <w:rPr>
                <w:sz w:val="16"/>
                <w:szCs w:val="16"/>
              </w:rPr>
            </w:pPr>
          </w:p>
        </w:tc>
      </w:tr>
      <w:tr>
        <w:tblPrEx>
          <w:tblW w:w="15250" w:type="dxa"/>
          <w:tblInd w:w="10" w:type="dxa"/>
          <w:tblLayout w:type="fixed"/>
          <w:tblCellMar>
            <w:top w:w="0" w:type="dxa"/>
            <w:left w:w="10" w:type="dxa"/>
            <w:bottom w:w="0" w:type="dxa"/>
            <w:right w:w="10" w:type="dxa"/>
          </w:tblCellMar>
          <w:tblLook w:val="0000"/>
        </w:tblPrEx>
        <w:trPr>
          <w:trHeight w:val="227"/>
        </w:trPr>
        <w:tc>
          <w:tcPr>
            <w:tcW w:w="56"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1225" w:type="dxa"/>
            <w:shd w:val="clear" w:color="auto" w:fill="auto"/>
            <w:tcMar>
              <w:top w:w="0" w:type="dxa"/>
              <w:left w:w="10" w:type="dxa"/>
              <w:bottom w:w="0" w:type="dxa"/>
              <w:right w:w="10" w:type="dxa"/>
            </w:tcMar>
          </w:tcPr>
          <w:p w:rsidR="007D4361">
            <w:pPr>
              <w:rPr>
                <w:sz w:val="16"/>
                <w:szCs w:val="16"/>
              </w:rPr>
            </w:pPr>
          </w:p>
        </w:tc>
        <w:tc>
          <w:tcPr>
            <w:tcW w:w="668" w:type="dxa"/>
            <w:shd w:val="clear" w:color="auto" w:fill="auto"/>
            <w:tcMar>
              <w:top w:w="0" w:type="dxa"/>
              <w:left w:w="10" w:type="dxa"/>
              <w:bottom w:w="0" w:type="dxa"/>
              <w:right w:w="10" w:type="dxa"/>
            </w:tcMar>
          </w:tcPr>
          <w:p w:rsidR="007D4361">
            <w:pPr>
              <w:rPr>
                <w:sz w:val="16"/>
                <w:szCs w:val="16"/>
              </w:rPr>
            </w:pPr>
          </w:p>
        </w:tc>
        <w:tc>
          <w:tcPr>
            <w:tcW w:w="445"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61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2282" w:type="dxa"/>
            <w:shd w:val="clear" w:color="auto" w:fill="auto"/>
            <w:tcMar>
              <w:top w:w="0" w:type="dxa"/>
              <w:left w:w="10" w:type="dxa"/>
              <w:bottom w:w="0" w:type="dxa"/>
              <w:right w:w="10" w:type="dxa"/>
            </w:tcMar>
          </w:tcPr>
          <w:p w:rsidR="007D4361">
            <w:pPr>
              <w:rPr>
                <w:sz w:val="16"/>
                <w:szCs w:val="16"/>
              </w:rPr>
            </w:pPr>
          </w:p>
        </w:tc>
        <w:tc>
          <w:tcPr>
            <w:tcW w:w="1503" w:type="dxa"/>
            <w:shd w:val="clear" w:color="auto" w:fill="auto"/>
            <w:tcMar>
              <w:top w:w="0" w:type="dxa"/>
              <w:left w:w="10" w:type="dxa"/>
              <w:bottom w:w="0" w:type="dxa"/>
              <w:right w:w="10" w:type="dxa"/>
            </w:tcMar>
          </w:tcPr>
          <w:p w:rsidR="007D4361">
            <w:pPr>
              <w:rPr>
                <w:sz w:val="16"/>
                <w:szCs w:val="16"/>
              </w:rPr>
            </w:pPr>
          </w:p>
        </w:tc>
        <w:tc>
          <w:tcPr>
            <w:tcW w:w="334" w:type="dxa"/>
            <w:shd w:val="clear" w:color="auto" w:fill="auto"/>
            <w:tcMar>
              <w:top w:w="0" w:type="dxa"/>
              <w:left w:w="10" w:type="dxa"/>
              <w:bottom w:w="0" w:type="dxa"/>
              <w:right w:w="10" w:type="dxa"/>
            </w:tcMar>
          </w:tcPr>
          <w:p w:rsidR="007D4361">
            <w:pPr>
              <w:rPr>
                <w:sz w:val="16"/>
                <w:szCs w:val="16"/>
              </w:rPr>
            </w:pPr>
          </w:p>
        </w:tc>
        <w:tc>
          <w:tcPr>
            <w:tcW w:w="2893" w:type="dxa"/>
            <w:gridSpan w:val="3"/>
            <w:shd w:val="clear" w:color="auto" w:fill="auto"/>
            <w:tcMar>
              <w:top w:w="0" w:type="dxa"/>
              <w:left w:w="10" w:type="dxa"/>
              <w:bottom w:w="0" w:type="dxa"/>
              <w:right w:w="10" w:type="dxa"/>
            </w:tcMar>
          </w:tcPr>
          <w:p w:rsidR="007D4361">
            <w:pPr>
              <w:rPr>
                <w:rFonts w:ascii="Arial" w:hAnsi="Arial"/>
                <w:i/>
                <w:color w:val="000000"/>
                <w:sz w:val="16"/>
                <w:szCs w:val="16"/>
              </w:rPr>
            </w:pPr>
            <w:r>
              <w:rPr>
                <w:rFonts w:ascii="Arial" w:hAnsi="Arial"/>
                <w:i/>
                <w:color w:val="000000"/>
                <w:sz w:val="16"/>
                <w:szCs w:val="16"/>
              </w:rPr>
              <w:t>Created by Tomasz Beliczyński</w:t>
            </w:r>
          </w:p>
        </w:tc>
        <w:tc>
          <w:tcPr>
            <w:tcW w:w="56" w:type="dxa"/>
            <w:shd w:val="clear" w:color="auto" w:fill="auto"/>
            <w:tcMar>
              <w:top w:w="0" w:type="dxa"/>
              <w:left w:w="10" w:type="dxa"/>
              <w:bottom w:w="0" w:type="dxa"/>
              <w:right w:w="10" w:type="dxa"/>
            </w:tcMar>
          </w:tcPr>
          <w:p w:rsidR="007D4361">
            <w:pPr>
              <w:rPr>
                <w:sz w:val="16"/>
                <w:szCs w:val="16"/>
              </w:rPr>
            </w:pPr>
          </w:p>
        </w:tc>
      </w:tr>
    </w:tbl>
    <w:p w:rsidR="007D4361"/>
    <w:sectPr>
      <w:type w:val="nextPage"/>
      <w:pgSz w:w="16838" w:h="11906"/>
      <w:pgMar w:top="567" w:right="567" w:bottom="567" w:left="567" w:header="708" w:footer="708" w:gutter="0"/>
      <w:pgNumType w:start="405"/>
      <w:cols w:space="708"/>
      <w:titlePg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pl-P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kern w:val="3"/>
        <w:sz w:val="22"/>
        <w:szCs w:val="22"/>
        <w:lang w:val="pl-PL" w:eastAsia="pl-PL" w:bidi="ar-SA"/>
      </w:rPr>
    </w:rPrDefault>
    <w:pPrDefault>
      <w:pPr>
        <w:widowControl w:val="0"/>
        <w:overflowPunct w:val="0"/>
        <w:autoSpaceDE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character" w:customStyle="1" w:styleId="NagwekZnak">
    <w:name w:val="Nagłówek Znak"/>
    <w:basedOn w:val="DefaultParagraphFont"/>
  </w:style>
  <w:style w:type="paragraph" w:styleId="Footer">
    <w:name w:val="footer"/>
    <w:basedOn w:val="Normal"/>
    <w:pPr>
      <w:tabs>
        <w:tab w:val="center" w:pos="4536"/>
        <w:tab w:val="right" w:pos="9072"/>
      </w:tabs>
    </w:pPr>
  </w:style>
  <w:style w:type="character" w:customStyle="1" w:styleId="StopkaZnak">
    <w:name w:val="Stopka Znak"/>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_rels/settings.xml.rels>&#65279;<?xml version="1.0" encoding="utf-8" standalone="yes"?><Relationships xmlns="http://schemas.openxmlformats.org/package/2006/relationships"><Relationship Id="rId1" Type="http://schemas.openxmlformats.org/officeDocument/2006/relationships/attachedTemplate" Target="Normal" TargetMode="Externa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405</Pages>
  <Words>80606</Words>
  <Characters>483640</Characters>
  <Application>Microsoft Office Word</Application>
  <DocSecurity>0</DocSecurity>
  <Lines>4030</Lines>
  <Paragraphs>1126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563120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FastReport</dc:creator>
  <cp:lastModifiedBy>Krzysztof Karabon</cp:lastModifiedBy>
  <cp:revision>2</cp:revision>
  <dcterms:created xsi:type="dcterms:W3CDTF">2018-03-27T16:25:00Z</dcterms:created>
  <dcterms:modified xsi:type="dcterms:W3CDTF">2018-03-27T16:25:00Z</dcterms:modified>
</cp:coreProperties>
</file>