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19:24:25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W STR.ZAMIESZKANIA PRZED BRAMA WJAZDOWA ORAZ ZA BRAMA NA TERENIE </w:t>
            </w:r>
            <w:r>
              <w:rPr>
                <w:rFonts w:ascii="Arial" w:hAnsi="Arial"/>
                <w:color w:val="000000"/>
                <w:sz w:val="20"/>
              </w:rPr>
              <w:t xml:space="preserve">OSIEDLA.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22:23:41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19:49:10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za Żabką parkowanie 4 pojazdów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3-21/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21:39:28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23:55:14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posesje podwórza przez pojazd marki Citroen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KAROLA MIARKI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07:41:28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</w:t>
            </w:r>
            <w:r>
              <w:rPr>
                <w:rFonts w:ascii="Arial" w:hAnsi="Arial"/>
                <w:color w:val="000000"/>
                <w:sz w:val="20"/>
              </w:rPr>
              <w:t xml:space="preserve">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11:44:28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11:44:28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08:35:30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SKLEPU MAMUT POJAZDY NA CHODNIKU, BRAK 1, 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13:14:13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MOŚCIE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POMORSKI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wpłynęło pismo od Eko-System w sprawie zanieczyszczenia wnętrza podwórzowego poprzez </w:t>
            </w:r>
            <w:r>
              <w:rPr>
                <w:rFonts w:ascii="Arial" w:hAnsi="Arial"/>
                <w:color w:val="000000"/>
                <w:sz w:val="20"/>
              </w:rPr>
              <w:t>pozostawienie trzech kas pancernych.DO.4042.820.2016.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12:13:08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09:22:36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GAJOWICKA PRZY PŁOCIE JW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2016-12-07 </w:t>
            </w:r>
            <w:r>
              <w:rPr>
                <w:rFonts w:ascii="Arial" w:hAnsi="Arial"/>
                <w:i/>
                <w:color w:val="000000"/>
                <w:sz w:val="18"/>
              </w:rPr>
              <w:t>15:26:59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15:31:12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09:56:38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SZKOŁY JĘZYKOWEJ.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DŁUGOSZA 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08:54:09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pojzadów za b-35.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15:45:50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zakazie zatrzymywania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ognisku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KOCHANOWSKIEGO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17:56:13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zielonych w ognisku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KOCHANOWSKIEGO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PRZYCHODNI MSW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11:56:07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PRZYCHODNI MSW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11:56:07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chodniku niepozostawia </w:t>
            </w:r>
            <w:r>
              <w:rPr>
                <w:rFonts w:ascii="Arial" w:hAnsi="Arial"/>
                <w:color w:val="000000"/>
                <w:sz w:val="20"/>
              </w:rPr>
              <w:t>1,5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osoba żebrząca przy kościele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KATARZYNY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12:32:00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 znakiem B-36+T-24 ul. Kotlarska 41-43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41-43/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12:41:14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17:41:25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13:06:19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</w:t>
            </w:r>
            <w:r>
              <w:rPr>
                <w:rFonts w:ascii="Arial" w:hAnsi="Arial"/>
                <w:color w:val="000000"/>
                <w:sz w:val="20"/>
              </w:rPr>
              <w:t>PASACH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15:10:25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13:07:05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ORAZ PARKOWANIE NA CHODNIKU ZA B-36 DOT.CHODNIKA.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16:23:55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13:15:02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13:17:22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16:53:33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14:15:43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 EMPIK-u POJAZDY NA CAŁEJ SZER,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15:47:52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15:34:48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15:23:47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OKOLICACH HOTELU WROCŁAW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16:39:39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15:33:53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2 ŁAWCE OSOBA W CZAPCE MIKOŁAJA HANDLUJE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16:13:40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15:59:55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CZARNIECKIEGO POJAZD VW TRANSPORTER DW 740TR ZAPARKOWANY NA SKRZYŻOWANIU,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21:42:19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17:08:38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16:55:34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SPADOCHRONIARZY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16:46:37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09:21:26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Kontorla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06:50:07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powierzchni </w:t>
            </w:r>
            <w:r>
              <w:rPr>
                <w:rFonts w:ascii="Arial" w:hAnsi="Arial"/>
                <w:color w:val="000000"/>
                <w:sz w:val="20"/>
              </w:rPr>
              <w:t>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06:53:18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06:48:14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spożyawani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LUDWIKA HIRSZFELDA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07:21:13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</w:t>
            </w:r>
            <w:r>
              <w:rPr>
                <w:rFonts w:ascii="Arial" w:hAnsi="Arial"/>
                <w:color w:val="000000"/>
                <w:sz w:val="20"/>
              </w:rPr>
              <w:t xml:space="preserve">07.12.2016 O GODZ 10.45 W WTRAKCIE KONTROLI STWIERDZONO STOSOWANIE URZĄDZEŃ NAGŁAŚNIAJĄCYCH W KSIĘGARNI BUKSZPAN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07:28:34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10:39:21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08:48:41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08:13:42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kopercie ZGK parkuje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08:56:19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08:31:48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Zielińskiego, około 10 samochodów parkuje poza </w:t>
            </w:r>
            <w:r>
              <w:rPr>
                <w:rFonts w:ascii="Arial" w:hAnsi="Arial"/>
                <w:color w:val="000000"/>
                <w:sz w:val="20"/>
              </w:rPr>
              <w:t>miejscem wyznaczonym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08:56:18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Zoo ulica zabłocona przez samochody obsługujące budowę.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07:13:49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09:01:46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pasiewyłączonym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11:07:49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11:08:46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09:46:42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sześć samochodów blokuje ścieżkę dla rozwerów i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11:18:13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09:57:15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firma deleloperska prowadzi wycinkę drzew na posesji - prośba osoby zgłaszjącej o przeprowadzenie kontroli pod kątem zgody na wycinkę drzew oraz palone są ogniska.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10:28:25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07:19:24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17:36:17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ścieżce rowerowej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12:08:48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12:16:40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15:30:15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kontrola parkowania pojazdów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kontrola parkowania pojazdów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12:58:53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08.12.2016 O GODZ11.00 STWIERDZONO KOZIOŁEK </w:t>
            </w:r>
            <w:r>
              <w:rPr>
                <w:rFonts w:ascii="Arial" w:hAnsi="Arial"/>
                <w:color w:val="000000"/>
                <w:sz w:val="20"/>
              </w:rPr>
              <w:t>REKLAMOWY NA CHODNIKU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58/1A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13:05:11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13:12:07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Ślężnej - na wys. parku Skowroniego - 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13:12:07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Ślężnej - na wys. parku Skowroniego - 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14:34:56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r>
              <w:rPr>
                <w:rFonts w:ascii="Arial" w:hAnsi="Arial"/>
                <w:color w:val="000000"/>
                <w:sz w:val="20"/>
              </w:rPr>
              <w:t>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14:35:17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14:56:00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14:57:25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druga </w:t>
            </w:r>
            <w:r>
              <w:rPr>
                <w:rFonts w:ascii="Arial" w:hAnsi="Arial"/>
                <w:color w:val="000000"/>
                <w:sz w:val="20"/>
              </w:rPr>
              <w:t>ławka od Rynku - handel zabawkami i ozdobami świątecznymi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15:11:38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19:56:00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SPADOCHRONIARZY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15:21:25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06:44:27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15:23:59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16:09:32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sięv do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2016-12-09 </w:t>
            </w:r>
            <w:r>
              <w:rPr>
                <w:rFonts w:ascii="Arial" w:hAnsi="Arial"/>
                <w:i/>
                <w:color w:val="000000"/>
                <w:sz w:val="18"/>
              </w:rPr>
              <w:t>09:09:46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17:12:33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16:35:05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19:26:13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2016-12-08 </w:t>
            </w:r>
            <w:r>
              <w:rPr>
                <w:rFonts w:ascii="Arial" w:hAnsi="Arial"/>
                <w:i/>
                <w:color w:val="000000"/>
                <w:sz w:val="18"/>
              </w:rPr>
              <w:t>17:10:17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SP nr 17 - nieprawidłowe parkowanie pojazdów, blokowanie wjazdu na teren szkoły, niebezpieczeństwo w ruchu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00:15:28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SP nr 17 - nieprawidłowe parkowanie pojazdów, blokowanie wjazdu na teren szkoły, niebezpieczeństwo w ruchu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00:15:28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18:33:20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18:33:20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19:36:59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parkowanie pojazdów nieuprawnionych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22:24:31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20:13:55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08.12.2016 godz. 18:00 Kontrola </w:t>
            </w:r>
            <w:r>
              <w:rPr>
                <w:rFonts w:ascii="Arial" w:hAnsi="Arial"/>
                <w:color w:val="000000"/>
                <w:sz w:val="20"/>
              </w:rPr>
              <w:t>nielegalnego handlu na terenie Parku Kulturowego.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20:14:04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20:35:15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22:10:05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21:36:11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POPRZEK CHODNIKA POMIĘDZY UL. KRUPNICZĄ A ORLĄT LWOWSKICH.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01:08:21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2016-12-08 </w:t>
            </w:r>
            <w:r>
              <w:rPr>
                <w:rFonts w:ascii="Arial" w:hAnsi="Arial"/>
                <w:i/>
                <w:color w:val="000000"/>
                <w:sz w:val="18"/>
              </w:rPr>
              <w:t>21:36:11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POPRZEK CHODNIKA POMIĘDZY UL. KRUPNICZĄ A ORLĄT LWOWSKICH.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01:08:21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07:58:16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06:31:41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g.21.30 brak 1.5m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06:31:41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g.21.30 brak 1.5m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06:34:28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06:34:28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g.21.50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g.21.50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06:41:27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g.21.20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07:34:25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ULICZCE MIĘDZY PRZYCHODNIĄ A PRZEDSZKOLEM POJAZDY ZA B-36 + </w:t>
            </w:r>
            <w:r>
              <w:rPr>
                <w:rFonts w:ascii="Arial" w:hAnsi="Arial"/>
                <w:color w:val="000000"/>
                <w:sz w:val="20"/>
              </w:rPr>
              <w:t>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08:14:56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za B 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JANISZEWSKIEGO ZYGMUNTA 11C/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09:58:49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08:46:30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ul.Sztabowa pojazd zaparkowany na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11:54:30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stosowania sie pieszych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PL.DOMIŃKAŃSKI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11:26:24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09:29:46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ul.Sienkiewicza zablokowany wyjazd z garaży przez pojazd.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ROENTGENA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10:52:07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09:41:28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kol. granatowego na trawniku przy postoju taxi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07:20:50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znakiem B- 36, </w:t>
            </w:r>
            <w:r>
              <w:rPr>
                <w:rFonts w:ascii="Arial" w:hAnsi="Arial"/>
                <w:color w:val="000000"/>
                <w:sz w:val="20"/>
              </w:rPr>
              <w:t>T- 24 ul. Szewska 75-77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75-77/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13:36:35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W MIEJSCU </w:t>
            </w:r>
            <w:r>
              <w:rPr>
                <w:rFonts w:ascii="Arial" w:hAnsi="Arial"/>
                <w:color w:val="000000"/>
                <w:sz w:val="20"/>
              </w:rPr>
              <w:t>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13:36:35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trrenie Gminy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11:27:05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</w:t>
            </w:r>
            <w:r>
              <w:rPr>
                <w:rFonts w:ascii="Arial" w:hAnsi="Arial"/>
                <w:color w:val="000000"/>
                <w:sz w:val="20"/>
              </w:rPr>
              <w:t xml:space="preserve">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11:43:45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ul.Świdnicka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11:50:06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handlel na trenie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11:40:10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18:53:43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14:23:15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14:23:22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mniejszej niż </w:t>
            </w:r>
            <w:r>
              <w:rPr>
                <w:rFonts w:ascii="Arial" w:hAnsi="Arial"/>
                <w:color w:val="000000"/>
                <w:sz w:val="20"/>
              </w:rPr>
              <w:t>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18:01:50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18:04:17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19:02:00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utrudnianie ruchu na drodze publicznej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19:17:36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21:10:14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Powstańców Śl. na postoju</w:t>
            </w:r>
            <w:r>
              <w:rPr>
                <w:rFonts w:ascii="Arial" w:hAnsi="Arial"/>
                <w:color w:val="000000"/>
                <w:sz w:val="20"/>
              </w:rPr>
              <w:t xml:space="preserve"> taxi parkuje pojazd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02:21:31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wiaty przystanku moczem.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ZBOŻOWA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11:51:29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21:42:38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dostawczy blokuje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OSTRZESZOWSKA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22:28:32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23:23:02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dwa samochody parkuja niszcząc zieleń.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23:53:59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06:38:20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g.00.20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06:50:07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g.21.30 Niestosowanie się do znaków dotyczących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ŚW.KATARZYNY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06:50:19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11:33:20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narodowe centrum muzyczne parkowanie pojazdów w tunelu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12:10:04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K. Wielkiego od Zamkowej w stronę Widok parkowanie za B36. Blokady i dokumentacja służbowa.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15:01:55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K. Wielkiego od Zamkowej w stronę Widok parkowanie za B36. Blokady i dokumentacja służbowa.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15:01:55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12:40:15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Alfa zablokowała </w:t>
            </w:r>
            <w:r>
              <w:rPr>
                <w:rFonts w:ascii="Arial" w:hAnsi="Arial"/>
                <w:color w:val="000000"/>
                <w:sz w:val="20"/>
              </w:rPr>
              <w:t>wyjazd z posesji.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ŚLĄSKICH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13:09:28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18:09:22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zakazie na odcinku od ul. </w:t>
            </w:r>
            <w:r>
              <w:rPr>
                <w:rFonts w:ascii="Arial" w:hAnsi="Arial"/>
                <w:color w:val="000000"/>
                <w:sz w:val="20"/>
              </w:rPr>
              <w:t>Św. Mikołaja do hotelu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05:25:53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18:18:50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Oławska a Rynek przy okrągłych ławkach handel "chińszczyzną".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19:45:16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19:41:28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na wysokości kfc i baru setka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00:33:31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19:41:28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na wysokości kfc i baru setka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00:33:31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21:07:00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jezdni utrudnia i blokuje ruch na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PAULIŃSKA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22:03:52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miejscu dla osoby niepełnosprawnej bez wymaganych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13:27:43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zanieczyszzenie miejsa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13:28:49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06:45:26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 21. 15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06:45:26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 21. 15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07:01:59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07:02:20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07:01:59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07:02:20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Robotnicza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20:22:41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10:14:06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15:43:18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13:35:02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 pojazd m-ki Volvo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KSIĘCIA WITOLDA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15:21:26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14:26:56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między NOŻOWNICZĄ A UNIWERSYTECKĄ PARKOWANIE NA DEPTAKU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18:43:11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15:17:07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18:27:42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17:30:28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17:36:01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MIEDZY 1 A 2 PIĘTREM DWIE OSOBY LEŻĄ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LEŻĄCA OSOBA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OLESKA 7/6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20:46:23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18:27:59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ROGOWSKA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23:54:23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21:23:03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obie strony drogi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02:53:00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g.0.55 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</w:t>
            </w: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07:27:08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 przy podejździe, dodtakowo nieprawidłowe parkowanie przy przychodni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21-23/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11:10:39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08:50:41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08:50:41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08:54:45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12:43:39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09:29:06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Skrzydlata, samochód parkuje na zieleńcu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10:16:26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10:17:52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nieprawidłowe parkowanie pojazdów na chodnikach  - utrudnianie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18:39:59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PLAC </w:t>
            </w:r>
            <w:r>
              <w:rPr>
                <w:rFonts w:ascii="Arial" w:hAnsi="Arial"/>
                <w:color w:val="000000"/>
                <w:sz w:val="18"/>
              </w:rPr>
              <w:t>KONSTYTUCJI 3-GO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12:54:42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10:51:25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12:57:22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spożycia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spożycia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wyłączonym z ruchu oraz w odległości mniejszej niż 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wyłączonym z ruchu oraz w odległości mniejszej niż 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w odległości mniejszej niż </w:t>
            </w:r>
            <w:r>
              <w:rPr>
                <w:rFonts w:ascii="Arial" w:hAnsi="Arial"/>
                <w:color w:val="000000"/>
                <w:sz w:val="20"/>
              </w:rPr>
              <w:t>10m od skrzyżowania z ul. Skoczylasa.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RUBCZAKA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Zablokowano 2 pojazdy na chodniku za </w:t>
            </w:r>
            <w:r>
              <w:rPr>
                <w:rFonts w:ascii="Arial" w:hAnsi="Arial"/>
                <w:color w:val="000000"/>
                <w:sz w:val="20"/>
              </w:rPr>
              <w:t>znakiem zakaz zatrzymywania 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OSTROWSKIEGO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14:39:54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20:39:11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kopercie dla os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12:57:49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 oraz na miejscu dla osób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 oraz na miejscu dla osób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13:07:38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około 5 samochodów parkuje w miejscu zakazu zatrzymywania.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13:08:34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</w:t>
            </w:r>
            <w:r>
              <w:rPr>
                <w:rFonts w:ascii="Arial" w:hAnsi="Arial"/>
                <w:color w:val="000000"/>
                <w:sz w:val="20"/>
              </w:rPr>
              <w:t xml:space="preserve"> na kopertach dla inwalidów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13:46:04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13:08:34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kopertach dla inwalidów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13:46:04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13:28:54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koło Simply Market biały bus blokuje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USTRONIE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14:29:51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P21, za B36 oraz </w:t>
            </w:r>
            <w:r>
              <w:rPr>
                <w:rFonts w:ascii="Arial" w:hAnsi="Arial"/>
                <w:color w:val="000000"/>
                <w:sz w:val="20"/>
              </w:rPr>
              <w:t xml:space="preserve">mniej niż 10 m. od przejść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P21, za B36 oraz </w:t>
            </w:r>
            <w:r>
              <w:rPr>
                <w:rFonts w:ascii="Arial" w:hAnsi="Arial"/>
                <w:color w:val="000000"/>
                <w:sz w:val="20"/>
              </w:rPr>
              <w:t xml:space="preserve">mniej niż 10 m. od przejść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14:19:36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w miejscu niewyznaczonym zaparkowany bus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16:20:57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b-36 zakaz zatrzymania sie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20:19:06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Zielińskiego, na wysokości sklepu Dino nieprawidłowo zaparkowane samochody blokują </w:t>
            </w:r>
            <w:r>
              <w:rPr>
                <w:rFonts w:ascii="Arial" w:hAnsi="Arial"/>
                <w:color w:val="000000"/>
                <w:sz w:val="20"/>
              </w:rPr>
              <w:t>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17:00:07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Zielińskiego, na wysokości sklepu Dino nieprawidłowo zaparkowane samochody blokują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17:00:07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poza budynkami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16:23:34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poza budykami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16:27:06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poza budykami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16:27:06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15:13:04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 samochodów parkuje w miejscu obowiązywania B-1 i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17:25:23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 zakaz zatrzymania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20:21:35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15:00 kontrola ruchu za B1 na petli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15:00 kontrola ruchu za B1 na petli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17:50 parkowanie na postoju taxi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17:50 parkowanie na postoju taxi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19:15:20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17:15 parkowanie przed przejściem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17:40 </w:t>
            </w: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17:40 parkowanie pojazdów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17:50 parkowanie za B36 oraz D40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17:50 parkowanie za B36 oraz D40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zankiem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19:46:00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07:36:25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22:22:00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PLAC </w:t>
            </w:r>
            <w:r>
              <w:rPr>
                <w:rFonts w:ascii="Arial" w:hAnsi="Arial"/>
                <w:color w:val="000000"/>
                <w:sz w:val="18"/>
              </w:rPr>
              <w:t>DOMINIKAŃSKI 2-4/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23:16:40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15:13:04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03:35:00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w strefie </w:t>
            </w:r>
            <w:r>
              <w:rPr>
                <w:rFonts w:ascii="Arial" w:hAnsi="Arial"/>
                <w:color w:val="000000"/>
                <w:sz w:val="20"/>
              </w:rPr>
              <w:t>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05:06:10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03:35:00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05:06:10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03:53:00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05:09:51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06:55:55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WYSZYŃSKIEGO POJAZDY ZA B-36, NA SKRZYŻOWANIU, PRZY PRZYSTANKU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DAMROTA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10:07:00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07:24:05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SZKOLE POJAZD M-KI AUDI PARKUJE </w:t>
            </w:r>
            <w:r>
              <w:rPr>
                <w:rFonts w:ascii="Arial" w:hAnsi="Arial"/>
                <w:color w:val="000000"/>
                <w:sz w:val="20"/>
              </w:rPr>
              <w:t>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10:21:09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07:35:03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D40 g.21.35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07:35:19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07:37:10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g.21.50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07:37:25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08:18:18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Grunwaldzka  </w:t>
            </w:r>
            <w:r>
              <w:rPr>
                <w:rFonts w:ascii="Arial" w:hAnsi="Arial"/>
                <w:color w:val="000000"/>
                <w:sz w:val="20"/>
              </w:rPr>
              <w:t xml:space="preserve">/Suchardy / Bujwida - parkowanie na trawniku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125/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11:08:06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17:35:08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czystości wyjazdów z budów. Współpraca ZDiUM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79/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11:44:08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czystości wyjazdów z budów. Współpraca ZDiUM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OBORNICKA </w:t>
            </w:r>
            <w:r>
              <w:rPr>
                <w:rFonts w:ascii="Arial" w:hAnsi="Arial"/>
                <w:color w:val="000000"/>
                <w:sz w:val="18"/>
              </w:rPr>
              <w:t>79/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11:44:08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09:33:00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zezwolenia na umieszczenie reklamy w pasie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WAŁBRZYSKA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06:51:44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09:51:07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Niedźwiedzia na wys. szkoły parkują pojazdy w </w:t>
            </w:r>
            <w:r>
              <w:rPr>
                <w:rFonts w:ascii="Arial" w:hAnsi="Arial"/>
                <w:color w:val="000000"/>
                <w:sz w:val="20"/>
              </w:rPr>
              <w:t>obrębie wysepki przejścia dla pieszych - prośba o kontrole w godzinach porannych między 06.30-08.00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JELENIA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09:56:31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10:15:13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za B-36 i T-24 na drodze dojazdowej do </w:t>
            </w:r>
            <w:r>
              <w:rPr>
                <w:rFonts w:ascii="Arial" w:hAnsi="Arial"/>
                <w:color w:val="000000"/>
                <w:sz w:val="20"/>
              </w:rPr>
              <w:t>szpitala.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11:19:58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10:23:11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pojazd Opel przez pojazd Citroen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11:22:33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 oraz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za B-36 </w:t>
            </w:r>
            <w:r>
              <w:rPr>
                <w:rFonts w:ascii="Arial" w:hAnsi="Arial"/>
                <w:color w:val="000000"/>
                <w:sz w:val="20"/>
              </w:rPr>
              <w:t>oraz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Skwerowa - pojazd Merdeces zaparkowany na skrzyzowaniu, utrudnia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11:29:08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ZIELENI ORAZ NIEZGODNIE ZE WSKAZANIEM SPOSOBU PARKOWANIA NA ZNAKU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</w:t>
            </w:r>
            <w:r>
              <w:rPr>
                <w:rFonts w:ascii="Arial" w:hAnsi="Arial"/>
                <w:color w:val="000000"/>
                <w:sz w:val="20"/>
              </w:rPr>
              <w:t>ZIELENI ORAZ NIEZGODNIE ZE WSKAZANIEM SPOSOBU PARKOWANIA NA ZNAKU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ZIELENI ORAZ NIEZGODNIE ZE WSKAZANIEM SPOSOBU PARKOWANIA </w:t>
            </w:r>
            <w:r>
              <w:rPr>
                <w:rFonts w:ascii="Arial" w:hAnsi="Arial"/>
                <w:color w:val="000000"/>
                <w:sz w:val="20"/>
              </w:rPr>
              <w:t>NA ZNAKU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19:00:34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11:45:52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12:47:33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12:08:16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 b36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6/12/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12:41:00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12:08:16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 b36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6/12/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12:41:00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12:35:27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nielegalnego </w:t>
            </w:r>
            <w:r>
              <w:rPr>
                <w:rFonts w:ascii="Arial" w:hAnsi="Arial"/>
                <w:color w:val="000000"/>
                <w:sz w:val="20"/>
              </w:rPr>
              <w:t>handlu ul. Świdnicka.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12:39:47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13:01:31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pojazd Honda przez Vw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MATEJKI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13:27:42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13:12:53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</w:t>
            </w:r>
            <w:r>
              <w:rPr>
                <w:rFonts w:ascii="Arial" w:hAnsi="Arial"/>
                <w:color w:val="000000"/>
                <w:sz w:val="20"/>
              </w:rPr>
              <w:t>13.12.2016 STWIERDZONO WYKLEJANKI NA WITRYNACH W LOKALU PIZZA HUT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13:15:03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13:57:28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pojazdów przy zakładzie złotniczym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14:55:59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14:06:35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20:37:50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 ul. W. Stwosza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15:58:14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14:43:50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ul.Jedności Narodowej przy sklepie Biedronoa prowadzony jest handel odzieżą i art. przemysłowymi.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21:04:19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Rynek 53-55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53-55/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18:04:58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18:04:58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zezwolemnia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zezwolemnia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ul. Rydygiera  i ul. Śrutowa   parkowanie w obrębie skrzyżowania  oraz śrutowa  a ul. Drobnera   pojazd blokuje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BRODATEGO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Dyrekcji SP nr 73 ul. Gliniana 30 dotyczące nieprawidłowo zaparkowanych pojazdów w rejonie szkoły Z1.4018.34.2016.RT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32-34/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13:20:57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Dyrekcji SP nr 73 ul. Gliniana 30 dotyczące nieprawidłowo zaparkowanych pojazdów w rejonie szkoły Z1.4018.34.2016.RT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32-34/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13:20:57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ul. Borowska - ul. Gliniana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17:12:35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10:12:29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18:12:45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pojazdów na chodnikugodz. 21.45 - ponowne zgłoszenie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RÓŻANA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23:12:06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19:10:10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wNIOSEK O </w:t>
            </w:r>
            <w:r>
              <w:rPr>
                <w:rFonts w:ascii="Arial" w:hAnsi="Arial"/>
                <w:color w:val="000000"/>
                <w:sz w:val="20"/>
              </w:rPr>
              <w:t>PODJĘCIE DZIAŁAŃ W ZWIAZKU Z POSTOJEM POJAZDÓW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16:09:07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2016-12-14 </w:t>
            </w:r>
            <w:r>
              <w:rPr>
                <w:rFonts w:ascii="Arial" w:hAnsi="Arial"/>
                <w:i/>
                <w:color w:val="000000"/>
                <w:sz w:val="18"/>
              </w:rPr>
              <w:t>13:58:03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21:38:28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Jaracza na skrzyżowaniu parkuje VW Passat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DAMROTA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14:45:01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Przechodzenie przez jezdnię, gdy sygnalizator</w:t>
            </w:r>
            <w:r>
              <w:rPr>
                <w:rFonts w:ascii="Arial" w:hAnsi="Arial"/>
                <w:color w:val="000000"/>
                <w:sz w:val="20"/>
              </w:rPr>
              <w:t xml:space="preserve"> nadawał sygnał czerwony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08:01:52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oraz zanieczyszczanie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2016-12-14 </w:t>
            </w:r>
            <w:r>
              <w:rPr>
                <w:rFonts w:ascii="Arial" w:hAnsi="Arial"/>
                <w:i/>
                <w:color w:val="000000"/>
                <w:sz w:val="18"/>
              </w:rPr>
              <w:t>07:46:24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oraz zanieczyszczanie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07:46:24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srefie zamieszkania poza miesjcami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3B-3C/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00:44:34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23:28:38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23:41:07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06:23:34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06:49:46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do garażu</w:t>
            </w:r>
            <w:r>
              <w:rPr>
                <w:rFonts w:ascii="Arial" w:hAnsi="Arial"/>
                <w:color w:val="000000"/>
                <w:sz w:val="20"/>
              </w:rPr>
              <w:t xml:space="preserve"> blokuje Opel Corsa.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POCZTOWA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07:50:00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07:04:46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Damrota za znakiem zakazu zaparkowane 3 </w:t>
            </w:r>
            <w:r>
              <w:rPr>
                <w:rFonts w:ascii="Arial" w:hAnsi="Arial"/>
                <w:color w:val="000000"/>
                <w:sz w:val="20"/>
              </w:rPr>
              <w:t>pojazdy przy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16:43:19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07:04:46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Damrota za znakiem zakazu zaparkowane 3 pojazdy przy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16:43:19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07:09:41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Z1.4017.407.2016.RT DOTYCZACE WYKLEJANEK NA WITRYNIE W SKLEPIE "JARZYNKA"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07:30:47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</w:t>
            </w:r>
            <w:r>
              <w:rPr>
                <w:rFonts w:ascii="Arial" w:hAnsi="Arial"/>
                <w:color w:val="000000"/>
                <w:sz w:val="20"/>
              </w:rPr>
              <w:t xml:space="preserve">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07:30:53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08:08:15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55/16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08:08:31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08:29:42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arhimedes, parkowanie na chodniku brak 1,5m - 6 aut, 2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11:40:41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09:07:46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WARSZTACIE SAMOCHODOWYM CODZIENNIE Z KOMINA LECI CZARNY CUCHNĄCY DYM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16:43:03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PRZEZ JEZDNIE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10:21:53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09:44:29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nielegalny na chodnikugodz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10:27:36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zatoce MPK.oraz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10:54:04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11:54:49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11:54:49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tamowanie i utrudnienie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11:47:01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11:55:45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 - na odcinku ul. gwarna - dworcowa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54 +/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07:50:08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12:06:33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ul. Ruska a Rzeźnicza parkowanie na ścieżce</w:t>
            </w:r>
            <w:r>
              <w:rPr>
                <w:rFonts w:ascii="Arial" w:hAnsi="Arial"/>
                <w:color w:val="000000"/>
                <w:sz w:val="20"/>
              </w:rPr>
              <w:t xml:space="preserve"> dla rowerów - 6 pojazdów na awaryjnych światłach.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12:43:46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12:25:46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08:17:04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08:17:04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13:11:06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8 POJAZDÓW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KOSZAROWA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15:16:13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2016-12-14 </w:t>
            </w:r>
            <w:r>
              <w:rPr>
                <w:rFonts w:ascii="Arial" w:hAnsi="Arial"/>
                <w:i/>
                <w:color w:val="000000"/>
                <w:sz w:val="18"/>
              </w:rPr>
              <w:t>13:11:06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8 POJAZDÓW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KOSZAROWA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15:16:13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16:34:29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nie przy krawedzi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09:08:12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2016-12-16 </w:t>
            </w:r>
            <w:r>
              <w:rPr>
                <w:rFonts w:ascii="Arial" w:hAnsi="Arial"/>
                <w:i/>
                <w:color w:val="000000"/>
                <w:sz w:val="18"/>
              </w:rPr>
              <w:t>07:27:24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16:27:33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15:02:54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SPOLDZIELNI PRZEZ VW PASAT DI0625L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16:30:59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założono 1x urzadzenie blokujące koło na pojazd parkujący za znakiem B-36założono 3x urządzenie blokujące koło na pojazdy parkujace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20:08:54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17:18:13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Kulrurowego brz zezwolenia ul. Przejscie Winogronowe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19:29:41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spożywania alkoholu w miejscu zabronionym ul. Przejście Winogronowe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17:12:53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Utrudnienie w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chodniku na zakazie T-24.Ponowne zgłoszenie godz. 19.45.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01:04:28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</w:t>
            </w:r>
            <w:r>
              <w:rPr>
                <w:rFonts w:ascii="Arial" w:hAnsi="Arial"/>
                <w:color w:val="000000"/>
                <w:sz w:val="20"/>
              </w:rPr>
              <w:t xml:space="preserve">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17:55:36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17:40:32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 pojazdy na zakazie przy żabce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18:53:08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17:47:40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18:27:54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17:47:40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18:27:54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20:45:55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Kamienna pojazd marki Mercedes zablokowa całkowicie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23:46:34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22:35:43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dwa pojazdy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00:54:27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Więzienna -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06:29:44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Więzienna -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06:29:44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Więzienna -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06:29:44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22:52:57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piecuDO.4010.4079.2016.AS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MILICKA 55A/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12:30:57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06:41:37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ciężarowe parkujące na B-36 oczekują na wjazd do Polmosu.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MONOPOLOWA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15:34:45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BRAK 10M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12:27:13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08:33:44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PRZEZ POJAZD BUS.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NIEDŻWIEDZIA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09:35:42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przez jezdnię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SKŁADOWA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09:38:22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08:46:02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SKRZYZOWANIE Z UL.DRZEWNĄ PARKOWANIE NA CHODNIKU BRAK 1,5 M. PLUS PARKOWANIE NA </w:t>
            </w:r>
            <w:r>
              <w:rPr>
                <w:rFonts w:ascii="Arial" w:hAnsi="Arial"/>
                <w:color w:val="000000"/>
                <w:sz w:val="20"/>
              </w:rPr>
              <w:t>SKRZYŻOWANIU ORAZ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08:46:02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SKRZYZOWANIE Z UL.DRZEWNĄ PARKOWANIE </w:t>
            </w:r>
            <w:r>
              <w:rPr>
                <w:rFonts w:ascii="Arial" w:hAnsi="Arial"/>
                <w:color w:val="000000"/>
                <w:sz w:val="20"/>
              </w:rPr>
              <w:t>NA CHODNIKU BRAK 1,5 M. PLUS PARKOWANIE NA SKRZYŻOWANIU ORAZ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08:46:02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SKRZYZOWANIE Z UL.DRZEWNĄ PARKOWANIE NA CHODNIKU BRAK 1,5 M. PLUS </w:t>
            </w:r>
            <w:r>
              <w:rPr>
                <w:rFonts w:ascii="Arial" w:hAnsi="Arial"/>
                <w:color w:val="000000"/>
                <w:sz w:val="20"/>
              </w:rPr>
              <w:t>PARKOWANIE NA SKRZYŻOWANIU ORAZ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PALENIE TYTONIU W MIEJSCACH ZABRONIONYCH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ŚWISTACKIEGO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17:50:37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09:49:40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UL.KOLEJOWA ORAZ UL.LELEWELA A SKRZYŻOWANIE Z UL.KOLEJOWĄ NIEPRAWIDŁOWE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09:49:40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</w:t>
            </w:r>
            <w:r>
              <w:rPr>
                <w:rFonts w:ascii="Arial" w:hAnsi="Arial"/>
                <w:color w:val="000000"/>
                <w:sz w:val="20"/>
              </w:rPr>
              <w:t>UL.KOLEJOWA ORAZ UL.LELEWELA A SKRZYŻOWANIE Z UL.KOLEJOWĄ NIEPRAWIDŁOWE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09:49:40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UL.KOLEJOWA ORAZ UL.LELEWELA A SKRZYŻOWANIE Z UL.KOLEJOWĄ NIEPRAWIDŁOWE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załozono 2x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19:47:36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10:49:27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SKRZYŻOWANIE A Z UL. NIEMCEWICZA NIEPRAWIDŁOWE PARKOWANIE NA SKRZYZOWANIU, PRZEJŚCIE DLA PIESZYCH ORAZ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10:49:27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SKRZYŻOWANIE A Z UL. NIEMCEWICZA NIEPRAWIDŁOWE PARKOWANIE NA SKRZYZOWANIU, PRZEJŚCIE DLA PIESZYCH ORAZ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11:48:13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 / DOT. CHODNIKA / ORAZ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19:06:26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NR 11 WZWYŻ NIEPRAWIDŁOWE PARKOWANIE NA CHODNIKU, BRAK 1,5 M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16:18:30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12:20:11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POWSTAŃCÓW ŚLĄSKICH PARKOWANIE NA CHODNIKU - </w:t>
            </w:r>
            <w:r>
              <w:rPr>
                <w:rFonts w:ascii="Arial" w:hAnsi="Arial"/>
                <w:color w:val="000000"/>
                <w:sz w:val="20"/>
              </w:rPr>
              <w:t>UTRDNIONY WYJAZD Z PODWÓRKA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17:39:30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12:20:11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POWSTAŃCÓW ŚLĄSKICH PARKOWANIE NA CHODNIKU - UTRDNIONY WYJAZD Z PODWÓRKA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2016-12-15 </w:t>
            </w:r>
            <w:r>
              <w:rPr>
                <w:rFonts w:ascii="Arial" w:hAnsi="Arial"/>
                <w:i/>
                <w:color w:val="000000"/>
                <w:sz w:val="18"/>
              </w:rPr>
              <w:t>17:39:30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12:53:48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13:08:46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13:08:46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14:11:26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UL.KOŁŁĄTAJA A UL.DWORCOWĄ PO LWEEJ STRONIE PARKOWANIE POJAZDÓW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00:19:31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</w:t>
            </w:r>
            <w:r>
              <w:rPr>
                <w:rFonts w:ascii="Arial" w:hAnsi="Arial"/>
                <w:color w:val="000000"/>
                <w:sz w:val="20"/>
              </w:rPr>
              <w:t>kulturowego bez zezwolenia ul. Rynek 31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18:18:28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Taxi przez pojazd nieuprawniony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16:48:36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Założono urządzenia blokujące kołona pojazdy niestosujące się do znaków:                     1x blokada - B-36                     1x blokada - D-40                     2xblokada -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DŁUGOPOLSKA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18:26:55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08:42:01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terenia Parku Kulturowego bez zezwolenia ul. Przejście Winogronowe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18:22:15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17:34:05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17:34:05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18:15:08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NA ZAKAZIE NA WJEŹDZIE DO </w:t>
            </w:r>
            <w:r>
              <w:rPr>
                <w:rFonts w:ascii="Arial" w:hAnsi="Arial"/>
                <w:color w:val="000000"/>
                <w:sz w:val="20"/>
              </w:rPr>
              <w:t>FORUM MUZYKI.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18:51:15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18:26:58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01:04:45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19:26:35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CHODNIKU -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92 BCD/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23:40:56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POJAZDÓW POZA MIEJSCAMI WYZNACZONYMI W STR.ZAM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3B-C/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22:14:43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00:17:38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PRZY GARAŻU POZA MIEJSCEM WYZNACZONYM W STR.ZAM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POTOKOWA </w:t>
            </w:r>
            <w:r>
              <w:rPr>
                <w:rFonts w:ascii="Arial" w:hAnsi="Arial"/>
                <w:color w:val="000000"/>
                <w:sz w:val="18"/>
              </w:rPr>
              <w:t>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00:42:59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06:27:59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postój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06:28:02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07:06:22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07:06:43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11:41:20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2016-12-16 </w:t>
            </w:r>
            <w:r>
              <w:rPr>
                <w:rFonts w:ascii="Arial" w:hAnsi="Arial"/>
                <w:i/>
                <w:color w:val="000000"/>
                <w:sz w:val="18"/>
              </w:rPr>
              <w:t>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SZCZYTNICKI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18:31:40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15:04:53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11:45:46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Drobnera, 6 samochodów parkuje blokując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13:22:07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13:15:00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  <w:r>
              <w:rPr>
                <w:rFonts w:ascii="Arial" w:hAnsi="Arial"/>
                <w:color w:val="000000"/>
                <w:sz w:val="20"/>
              </w:rPr>
              <w:t xml:space="preserve">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19:01:09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13:25:26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blokują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LELEWELA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16:27:57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KONSTYTUCJI 3 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2016-12-16 </w:t>
            </w:r>
            <w:r>
              <w:rPr>
                <w:rFonts w:ascii="Arial" w:hAnsi="Arial"/>
                <w:i/>
                <w:color w:val="000000"/>
                <w:sz w:val="18"/>
              </w:rPr>
              <w:t>18:48:48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15:01:29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róg Gubińska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FIOŁKOWA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17:52:42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17:13:05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</w:t>
            </w:r>
            <w:r>
              <w:rPr>
                <w:rFonts w:ascii="Arial" w:hAnsi="Arial"/>
                <w:color w:val="000000"/>
                <w:sz w:val="18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17:13:11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1.5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(1)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ul. Świdnicka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19:11:38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D-40, oraz na skrzyżowaniu z </w:t>
            </w:r>
            <w:r>
              <w:rPr>
                <w:rFonts w:ascii="Arial" w:hAnsi="Arial"/>
                <w:color w:val="000000"/>
                <w:sz w:val="20"/>
              </w:rPr>
              <w:t>Makuszyńskiego.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12:56:20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19:24:10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 za B-36 parkuja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19:24:10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 za B-36 parkuja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20:32:37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SKWIERZYŃSKA</w:t>
            </w:r>
            <w:r>
              <w:rPr>
                <w:rFonts w:ascii="Arial" w:hAnsi="Arial"/>
                <w:color w:val="000000"/>
                <w:sz w:val="20"/>
              </w:rPr>
              <w:t xml:space="preserve"> W KIERUNKU UL. SWOBODNEJ ZA WARZYWNIAKIEM NIEPRAWIDLOWO ZAPARKOWANY POJAZD MERCEDES SPRINTER W ŚWIETLE PRZEJSĆIA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21:40:25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22:17:39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SZTABOWA PO STRONIE BUDOWY</w:t>
            </w:r>
            <w:r>
              <w:rPr>
                <w:rFonts w:ascii="Arial" w:hAnsi="Arial"/>
                <w:color w:val="000000"/>
                <w:sz w:val="20"/>
              </w:rPr>
              <w:t xml:space="preserve"> PEUGEOT ZABLOKOWAŁ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22:56:29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art.145KW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06:52:03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ZAPARKOWANE POJAZDY ZA B-36 T-24 UTRUDNIAJĄ WJAZD NA TEREN BUDOWY.ZGŁASZAJĄCY ZOSTAŁ POINFORMOWANY, ŻE PATROL BĘDZIE PO </w:t>
            </w:r>
            <w:r>
              <w:rPr>
                <w:rFonts w:ascii="Arial" w:hAnsi="Arial"/>
                <w:color w:val="000000"/>
                <w:sz w:val="20"/>
              </w:rPr>
              <w:t>G.08.00.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SĘPA SZARZYŃSKIEGO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12:48:04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08:33:32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pasach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12:45:08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08:56:33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 przy UW.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10:47:07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09:11:32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ZS nr 38 parkowanie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65/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09:42:15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09:18:28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nieleglany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09:42:52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06:44:56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11:00:51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między Drukarską a Komandorska </w:t>
            </w:r>
            <w:r>
              <w:rPr>
                <w:rFonts w:ascii="Arial" w:hAnsi="Arial"/>
                <w:color w:val="000000"/>
                <w:sz w:val="20"/>
              </w:rPr>
              <w:t>pojazd marki Audi zaparkowany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12:45:26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11:03:12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Nożownicza wyrwane dwa słupki czarne, żeliwne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2016-12-17 </w:t>
            </w:r>
            <w:r>
              <w:rPr>
                <w:rFonts w:ascii="Arial" w:hAnsi="Arial"/>
                <w:i/>
                <w:color w:val="000000"/>
                <w:sz w:val="18"/>
              </w:rPr>
              <w:t>11:04:13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11:21:18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BMW zablokowł calkowicie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POSTĘPOWA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13:11:39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mniejszej </w:t>
            </w:r>
            <w:r>
              <w:rPr>
                <w:rFonts w:ascii="Arial" w:hAnsi="Arial"/>
                <w:color w:val="000000"/>
                <w:sz w:val="20"/>
              </w:rPr>
              <w:t>niż 10 m od przejścia dla pieszych i brak 15 m od punktu końcowego wysepki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147/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06:41:46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12:11:42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bez uprawnień zaparkowany na kopercie dla osoby niepełnosprawnej.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13:03:23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ustawione 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14:02:37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53-57/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06:48:05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14:34:46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B-36 i T-24 i utrudniają wyjazd z </w:t>
            </w:r>
            <w:r>
              <w:rPr>
                <w:rFonts w:ascii="Arial" w:hAnsi="Arial"/>
                <w:color w:val="000000"/>
                <w:sz w:val="20"/>
              </w:rPr>
              <w:t>parkingu oraz ruch na jezdni - dojeździe do kościoła.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16:31:42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osoba wyrzuca odpady  żywnosciowe z lokalu do pojemnika na opdady komunalne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RYNEK </w:t>
            </w:r>
            <w:r>
              <w:rPr>
                <w:rFonts w:ascii="Arial" w:hAnsi="Arial"/>
                <w:color w:val="000000"/>
                <w:sz w:val="18"/>
              </w:rPr>
              <w:t>23-24/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06:48:48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17:23:47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 zapaerkowany na całej szerokości chodnika blokuje ruch pieszym.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MATEJKI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19:03:21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06:55:17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22:30:00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ŚWIĘTOJAŃSKI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uwaga na art 145KW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13:13:44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00:16:58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róg Cukrowa -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SEZAMKOWA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01:06:04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08:50:50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07:19:49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marki IVECO blokuje wyjazd autobusom z pętli MPK.- godz.10.20 </w:t>
            </w:r>
            <w:r>
              <w:rPr>
                <w:rFonts w:ascii="Arial" w:hAnsi="Arial"/>
                <w:color w:val="000000"/>
                <w:sz w:val="20"/>
              </w:rPr>
              <w:t>kolejny telefon parkowanie na pętli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11:48:12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07:19:49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IVECO blokuje wyjazd autobusom z pętli MPK.- godz.10.20 kolejny telefon parkowanie na pętli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11:48:12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KAZIMIERZA </w:t>
            </w:r>
            <w:r>
              <w:rPr>
                <w:rFonts w:ascii="Arial" w:hAnsi="Arial"/>
                <w:color w:val="000000"/>
                <w:sz w:val="18"/>
              </w:rPr>
              <w:t>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14:06:17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2016-12-18 </w:t>
            </w:r>
            <w:r>
              <w:rPr>
                <w:rFonts w:ascii="Arial" w:hAnsi="Arial"/>
                <w:i/>
                <w:color w:val="000000"/>
                <w:sz w:val="18"/>
              </w:rPr>
              <w:t>14:25:01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18:10:20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14:25:01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18:10:20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18:47:53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00:10:01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08:46:44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B-36, BLOKOWANIE CHODNIKA, 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11:13:05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16:11:11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09:56:26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SKRZYŻOWANIU UL.PL. ROZJEZDNY A KOLEJOWA ORAZ LELEWELA A KOLEJOWA.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09:56:26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SKRZYŻOWANIU UL.PL. ROZJEZDNY A KOLEJOWA ORAZ LELEWELA A KOLEJOWA.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09:58:59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miejscu innym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18:26:30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16:32:48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10:15:44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DWA POJAZDY CAŁKOWICIE ZABLOKOWAŁY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12:02:52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10:31:36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ORAZ 86 D PARKOWANIE W D-40 ZA B- 36 ORAZ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84 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13:01:30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17:24:27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11:09:32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POMIĘDZY UL. KOSMONAUTÓW A PORĘBSKĄ NIEPRAWIDŁOWE 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14:15:41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11:09:32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POMIĘDZY UL. KOSMONAUTÓW A PORĘBSKĄ NIEPRAWIDŁOWE 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14:15:41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12:32:01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16:47:21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13:18:11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NA PRZEJŚCIU DLA PIESZYCH ORAZ NA KOŃCU PRZY UL.PIŁSUDSKIEGO.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19:06:56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14:10:49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OD UL. KRUPNICZEJ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16:13:38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powierzchni wyłączonej z ruchu </w:t>
            </w:r>
            <w:r>
              <w:rPr>
                <w:rFonts w:ascii="Arial" w:hAnsi="Arial"/>
                <w:color w:val="000000"/>
                <w:sz w:val="20"/>
              </w:rPr>
              <w:t>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15:30:30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16:18:46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Pismo </w:t>
            </w:r>
            <w:r>
              <w:rPr>
                <w:rFonts w:ascii="Arial" w:hAnsi="Arial"/>
                <w:color w:val="000000"/>
                <w:sz w:val="20"/>
              </w:rPr>
              <w:t>DO.4042.846.2016 ML spalanie odpadow w instalacji grzewczej. Zrealizowano również:INT-46965/16 Partynicka 25 m.4INT-46966/16 Partynicka 25 m.3INT-46975/16 Partynicka 25 m.9DO.4010.4077.2016.ML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25/1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09:47:33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16:42:45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JADĄC OD UL. BYSTRZYCKIEJ PO LEWEJ STR. IDZIKOWSKIEGO POJAZDY NA TRAWNIKU NISZCZ A ROŚLINNOŚĆ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54/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18:14:29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17:34:41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STRONY PODWÓRZA NA TRAWNIKU ZAPARKOWANY POJAZD MARKI SABB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LNIANA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00:07:35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19:58:46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dwa busy Renault i Mercedes </w:t>
            </w:r>
            <w:r>
              <w:rPr>
                <w:rFonts w:ascii="Arial" w:hAnsi="Arial"/>
                <w:color w:val="000000"/>
                <w:sz w:val="20"/>
              </w:rPr>
              <w:t>parkują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00:32:35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22:07:18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zakazie Toyota Yaris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RYMARSKA/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00:56:36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22:57:20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</w:t>
            </w:r>
            <w:r>
              <w:rPr>
                <w:rFonts w:ascii="Arial" w:hAnsi="Arial"/>
                <w:color w:val="000000"/>
                <w:sz w:val="20"/>
              </w:rPr>
              <w:t>SEZAMKOWA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CUKROWA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01:14:36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poza </w:t>
            </w:r>
            <w:r>
              <w:rPr>
                <w:rFonts w:ascii="Arial" w:hAnsi="Arial"/>
                <w:color w:val="000000"/>
                <w:sz w:val="20"/>
              </w:rPr>
              <w:t>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01:52:43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01:52:43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07:44:51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pojazdu - utrudniony wjazd do przedszkola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09:19:50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08:19:19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Audi od kilku dni parkujeza B-36 oraz na ścieżce </w:t>
            </w:r>
            <w:r>
              <w:rPr>
                <w:rFonts w:ascii="Arial" w:hAnsi="Arial"/>
                <w:color w:val="000000"/>
                <w:sz w:val="20"/>
              </w:rPr>
              <w:t>rowerowej, zmuszając rowerzystów do zjechania na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86/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12:03:55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11:19:50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Jezdnia bardzo zanieczyszczona przez ciężarówki z budowy.  Droga nie jest sprzątana przez budowlańców.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14:39:56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11:32:00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 budowy prowadzonej dla "Archicom"-u od długiego czasu zanieczyszczają jezdnię, której wykonawca nie sprząta.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BYCZYŃSKA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12:19:29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2016-12-20 </w:t>
            </w:r>
            <w:r>
              <w:rPr>
                <w:rFonts w:ascii="Arial" w:hAnsi="Arial"/>
                <w:i/>
                <w:color w:val="000000"/>
                <w:sz w:val="18"/>
              </w:rPr>
              <w:t>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12:43:02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11:47:54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 samochody parkują w miejscu obowiązywania zakazu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...a Oławska, stoisko handlowe przy przejściu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13:54:49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...a Krawiecka, handel w przejściu pod budynkiem.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13:55:29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Sikorskiego, na odcinku około 20 metrów od skrzyżowania</w:t>
            </w:r>
            <w:r>
              <w:rPr>
                <w:rFonts w:ascii="Arial" w:hAnsi="Arial"/>
                <w:color w:val="000000"/>
                <w:sz w:val="20"/>
              </w:rPr>
              <w:t xml:space="preserve"> w miejscu obowiązywania B-36 i T-24 parkują samochody utrudniając ruch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14:43:17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17.12.2016 O GODZ 15.30 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17.12.2016 O GODZ.17.45 STWIERDZONO HANDEL BALONAMI  NA TERENIE PARKU KULTUOWEGO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14:25:13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plac Zamenhofa, brak 1,5m dla pieszych na chodniku, pojazdy pozostawiaja ok 30 cm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16:47:08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19:01:47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15:28:15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parkowanie pojazdów poza </w:t>
            </w:r>
            <w:r>
              <w:rPr>
                <w:rFonts w:ascii="Arial" w:hAnsi="Arial"/>
                <w:color w:val="000000"/>
                <w:sz w:val="20"/>
              </w:rPr>
              <w:t xml:space="preserve">miejscami wyznaczonymi.Godz.16:56,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12:11:02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60.3KW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12:23:13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17:04:32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CHROBREGO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17:04:37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17:34:20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17:34:24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18:14:52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chodniku za B-35 + brak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12:16:53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18:56:55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18:56:55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19:17:38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1. nieprawidłowe parkowanie pojazdów w strefie </w:t>
            </w:r>
            <w:r>
              <w:rPr>
                <w:rFonts w:ascii="Arial" w:hAnsi="Arial"/>
                <w:color w:val="000000"/>
                <w:sz w:val="20"/>
              </w:rPr>
              <w:t xml:space="preserve">ruchu2. Nieprawidłowe parkowanie w strefie zamieszkania, m.in na "rondzie", utrudnienie przejazdu.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PRZYJAŻNI 2I - 4/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00:44:36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19:51:54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20:10:00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22:36:31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2016-12-20 </w:t>
            </w:r>
            <w:r>
              <w:rPr>
                <w:rFonts w:ascii="Arial" w:hAnsi="Arial"/>
                <w:i/>
                <w:color w:val="000000"/>
                <w:sz w:val="18"/>
              </w:rPr>
              <w:t>20:10:00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22:36:31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00:09:41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27 DE/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01:28:14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11:38:16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11:38:16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07:55:52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terenie archimedesu pojazdy zaparkowane są na całej szerokości chodnika i na B36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14:45:49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10:36:46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10:36:46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2016-12-21 </w:t>
            </w:r>
            <w:r>
              <w:rPr>
                <w:rFonts w:ascii="Arial" w:hAnsi="Arial"/>
                <w:i/>
                <w:color w:val="000000"/>
                <w:sz w:val="18"/>
              </w:rPr>
              <w:t>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handel na tereniei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12:55:09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Probusa   parkowanie pojazdu Jeep na prześciu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JEDNOŚCI </w:t>
            </w:r>
            <w:r>
              <w:rPr>
                <w:rFonts w:ascii="Arial" w:hAnsi="Arial"/>
                <w:color w:val="000000"/>
                <w:sz w:val="18"/>
              </w:rPr>
              <w:t>NARODOWEJ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19:51:55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14:32:53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Dzień dobry,Dzisiaj 21.12.2016 ok. godziny 10.30 spotkałem nieprawidłowo zaparkowany </w:t>
            </w:r>
            <w:r>
              <w:rPr>
                <w:rFonts w:ascii="Arial" w:hAnsi="Arial"/>
                <w:color w:val="000000"/>
                <w:sz w:val="20"/>
              </w:rPr>
              <w:t xml:space="preserve">samochód na chodniku. Stał on bezpośrednio na przejściu przez co nie można było przejść z wózkiem dziecięcym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RUTKIEWICZ WANDY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14:32:54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15:52:02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16:41:53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15:52:02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16:41:53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16:25:05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Małopolska  komina posesji leci czarny dym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KAMIENNOGÓRSKA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2017-01-16 20:14:56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18:46:54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18:22:40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Pojazy bez uprawnień zaparkowane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19:36:48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18:22:40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Pojazy bez uprawnień zaparkowane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19:36:48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TAXI bez </w:t>
            </w:r>
            <w:r>
              <w:rPr>
                <w:rFonts w:ascii="Arial" w:hAnsi="Arial"/>
                <w:color w:val="000000"/>
                <w:sz w:val="20"/>
              </w:rPr>
              <w:t>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21:04:11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B-36, dodatkowo blokowanie przejścia chodnikiem oraz ul. Popowicka a Zajęcza na </w:t>
            </w:r>
            <w:r>
              <w:rPr>
                <w:rFonts w:ascii="Arial" w:hAnsi="Arial"/>
                <w:color w:val="000000"/>
                <w:sz w:val="20"/>
              </w:rPr>
              <w:t xml:space="preserve">wys. piekarnii Hert - parkowanie pojazdów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POPOWICKA 152/158/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21:56:41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23:03:32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pies sąsiada wybiega z posesji i atakuje przechodniów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CIECHOCIŃSKA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23:44:56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dla osoby niepełnosprawnej bez widocznych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29-31/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07:12:59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03:43:14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04:25:30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06:31:22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Wylewanie nieczystości ciekłych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ZAJĄCZKOWSKA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06:31:26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07:38:28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kopercie ZZK zaparkowany pojazd nieuprawniony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08:34:44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09:29:04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11:37:06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09:32:09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BUS NA CHODNIKU, BRAK 1,5 M PRZEJŚCIA.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09:56:37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10:27:21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Żubrza parkowanie w obrębie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ŻUBRZA/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11:37:45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11:04:51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5 pojazdów na zakazie + 2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16:08:45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11:16:39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W </w:t>
            </w:r>
            <w:r>
              <w:rPr>
                <w:rFonts w:ascii="Arial" w:hAnsi="Arial"/>
                <w:color w:val="000000"/>
                <w:sz w:val="20"/>
              </w:rPr>
              <w:t>STREFIE ZAMIESZKANIA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15:33:17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Umieszczanie reklam w miejscu niedozwolonym ul. Śiężna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2016-12-22 </w:t>
            </w:r>
            <w:r>
              <w:rPr>
                <w:rFonts w:ascii="Arial" w:hAnsi="Arial"/>
                <w:i/>
                <w:color w:val="000000"/>
                <w:sz w:val="18"/>
              </w:rPr>
              <w:t>12:29:48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13:00:32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KRUPNICZEJ PARKOWANIE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14:51:38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13:26:54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242/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18:21:52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miejscu dla osoby niepełnosprawnej bez uprawnień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15:41:22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19:34:28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22:56:27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 B36   </w:t>
            </w:r>
            <w:r>
              <w:rPr>
                <w:rFonts w:ascii="Arial" w:hAnsi="Arial"/>
                <w:color w:val="000000"/>
                <w:sz w:val="20"/>
              </w:rPr>
              <w:t xml:space="preserve">zaparkowane 2 pojazdy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WAGNERA TADEUSZA 11/15/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01:45:08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POJAZDU UL. OSOBOWICKA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09:54:14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07:38:39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ul. Powstańców Sl. 1-5   parkowanie pojazdu Vw  kol. granatowego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09:58:05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08:49:16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TRAWNIKU-NISZCZENIE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MAZOWIECKA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19:41:48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10:56:41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DLA KARETEK POGOTOWIA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19:22:34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11:07:28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STR. UL. KRUPNICZEJ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15:58:24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12:10:11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CHODNIKU BRAK PRZEJŚCIA </w:t>
            </w:r>
            <w:r>
              <w:rPr>
                <w:rFonts w:ascii="Arial" w:hAnsi="Arial"/>
                <w:color w:val="000000"/>
                <w:sz w:val="20"/>
              </w:rPr>
              <w:t>CHODNIKIEM I CZĘŚCIOWO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15:47:00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08:18:54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przejazd dla karetki Pogotowia </w:t>
            </w:r>
            <w:r>
              <w:rPr>
                <w:rFonts w:ascii="Arial" w:hAnsi="Arial"/>
                <w:color w:val="000000"/>
                <w:sz w:val="20"/>
              </w:rPr>
              <w:t>zablokował pojazd Audi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08:55:52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09:17:15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oraz w zatoce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19:09:34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12:59:13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chodniku przy NOT - utrudnianie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13:59:10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14:53:15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DZIELNA 11/13/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15:30:18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22:14:18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BARDZKĄ A OTMUCHOWSKĄ  NA WYS. KOŚCIOŁA NIEPRAWIDŁOWE PARKOWANIE NA CHODNIKU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23:04:17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2016-12-25 17:38:38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ROGOWSKA 66/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2016-12-25 18:03:34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2016-12-25 21:10:38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Sernicką 24, na trawniku od trzech dni parkuje czarne BMW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HENRYKOWSKA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2016-12-26 00:31:48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2016-12-26 15:25:36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CHODNIKU BRAK 1,5 M </w:t>
            </w:r>
            <w:r>
              <w:rPr>
                <w:rFonts w:ascii="Arial" w:hAnsi="Arial"/>
                <w:color w:val="000000"/>
                <w:sz w:val="20"/>
              </w:rPr>
              <w:t xml:space="preserve">PRZEJŚCIA. ZGŁASZAJĄCY ZGŁASZAŁ SPRAWĘ NA KMP.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19-21/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2016-12-26 18:06:06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09:19:59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WYS, UL. WALECZNYCH POJAZDY NA CHODNIKU, BRAK 1,5 M SZER. CHODNIKA PRZY SPÓŁDZIELNI </w:t>
            </w:r>
            <w:r>
              <w:rPr>
                <w:rFonts w:ascii="Arial" w:hAnsi="Arial"/>
                <w:color w:val="000000"/>
                <w:sz w:val="20"/>
              </w:rPr>
              <w:t>MIESZKANIOWEJ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10:10:14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12:46:30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LO NR 5 ZAPARKOWANE POJAZDY NA CHODNIKU NIE PRZY KRAWĘDZI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GROCHOWA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16:05:44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w, brak pozostawienia 1,5 m przejścia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STUDZIENNA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w, brak pozostawienia 1,5 m przejścia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STUDZIENNA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16:35:02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BANKU MILENIUM NA KOPERCIE DLA OSÓB NIEPEŁNOSPRAWNYCH ZAPARKOWANY BIAŁY MERCEDES BEZ </w:t>
            </w:r>
            <w:r>
              <w:rPr>
                <w:rFonts w:ascii="Arial" w:hAnsi="Arial"/>
                <w:color w:val="000000"/>
                <w:sz w:val="20"/>
              </w:rPr>
              <w:t>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17:59:32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17:14:50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JAWOROWA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18:49:28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18:16:20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</w:t>
            </w:r>
            <w:r>
              <w:rPr>
                <w:rFonts w:ascii="Arial" w:hAnsi="Arial"/>
                <w:color w:val="000000"/>
                <w:sz w:val="20"/>
              </w:rPr>
              <w:t xml:space="preserve">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01:29:36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22:30:19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chodniku nie pozostawiając 1,5m parkuje bus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00:01:03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10:23:24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</w:t>
            </w:r>
            <w:r>
              <w:rPr>
                <w:rFonts w:ascii="Arial" w:hAnsi="Arial"/>
                <w:color w:val="000000"/>
                <w:sz w:val="20"/>
              </w:rPr>
              <w:t>parkowania pojazdów na skrzyżowaniu oraz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10:33:37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09:57:31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Czajkowskiego a Koszarową, pojazdy zaparkowane za B-36, </w:t>
            </w:r>
            <w:r>
              <w:rPr>
                <w:rFonts w:ascii="Arial" w:hAnsi="Arial"/>
                <w:color w:val="000000"/>
                <w:sz w:val="20"/>
              </w:rPr>
              <w:t>dodatkowo utrudniaja przejazd autobusom. Zgłoszenie od kierowcy autobusu.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19:37:17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10:10:31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w piecu odpadów. Pan zgłasza anonimowo.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KOMEŃSKIEGO 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10:10:34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2016-12-28 </w:t>
            </w:r>
            <w:r>
              <w:rPr>
                <w:rFonts w:ascii="Arial" w:hAnsi="Arial"/>
                <w:i/>
                <w:color w:val="000000"/>
                <w:sz w:val="18"/>
              </w:rPr>
              <w:t>12:10:09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Naprawa pojazu - wymiana oleju i filtra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KRAKOWSKA 6-7/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2017-01-16 12:44:07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 pojazdów niezgodnie ze </w:t>
            </w:r>
            <w:r>
              <w:rPr>
                <w:rFonts w:ascii="Arial" w:hAnsi="Arial"/>
                <w:color w:val="000000"/>
                <w:sz w:val="20"/>
              </w:rPr>
              <w:t>wskazaniem znaku T-30.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12:07:39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 pojazdów niezgodnie ze wskazaniem znaku T-30.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12:07:39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za </w:t>
            </w:r>
            <w:r>
              <w:rPr>
                <w:rFonts w:ascii="Arial" w:hAnsi="Arial"/>
                <w:color w:val="000000"/>
                <w:sz w:val="20"/>
              </w:rPr>
              <w:t>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11:54:09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 pojazdy za D-40 (brak miejsc wyznaczonych) utrudniają dojazd dużym pojazdom i śmieciarce.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GÓRECKA 1-2/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14:33:11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12:03:48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...a Kiemliczów 11, pojazd zgłaszającego ma zablokowany wyjazd przez Renault Laguna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12:26:22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12:45:34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12:45:34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17:30:06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14:25:40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...a plac Zamenhoffa. Pojazdy na ciągu pieszo-rowerowym, </w:t>
            </w:r>
            <w:r>
              <w:rPr>
                <w:rFonts w:ascii="Arial" w:hAnsi="Arial"/>
                <w:color w:val="000000"/>
                <w:sz w:val="20"/>
              </w:rPr>
              <w:t xml:space="preserve">przy miasteczku ruchu drogowego pozostawiły ok.30 cm dla pieszych.Godz.15:20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17:09:07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POWSTAŃCÓW </w:t>
            </w:r>
            <w:r>
              <w:rPr>
                <w:rFonts w:ascii="Arial" w:hAnsi="Arial"/>
                <w:color w:val="000000"/>
                <w:sz w:val="18"/>
              </w:rPr>
              <w:t>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15:56:35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15:56:35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powierzchni wyłączonej z </w:t>
            </w:r>
            <w:r>
              <w:rPr>
                <w:rFonts w:ascii="Arial" w:hAnsi="Arial"/>
                <w:color w:val="000000"/>
                <w:sz w:val="20"/>
              </w:rPr>
              <w:t>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15:56:35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17:28:31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hotelu do Niklowej - pojazd Audi zaparkowany pomiędzy wjazdami</w:t>
            </w:r>
            <w:r>
              <w:rPr>
                <w:rFonts w:ascii="Arial" w:hAnsi="Arial"/>
                <w:color w:val="000000"/>
                <w:sz w:val="20"/>
              </w:rPr>
              <w:t xml:space="preserve"> do garażów na pasie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22:37:59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18:31:37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Suv SY..... zaparkowany za B-36 + T-24 oraz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20:57:54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20:09:02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 POSESJI NR 6 WYCIEKA SZAMBO NA ULICĘ.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PĘGOWSKA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18:47:23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20:39:31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TERENU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19:28:28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2016-12-28 </w:t>
            </w:r>
            <w:r>
              <w:rPr>
                <w:rFonts w:ascii="Arial" w:hAnsi="Arial"/>
                <w:i/>
                <w:color w:val="000000"/>
                <w:sz w:val="18"/>
              </w:rPr>
              <w:t>23:06:20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CHODNIKU,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23:54:04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Młodych Techników a ul. Kruszwicka kontrola parkowania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02:10:24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Młodych Techników a ul. Kruszwicka kontrola parkowania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2016-12-29 </w:t>
            </w:r>
            <w:r>
              <w:rPr>
                <w:rFonts w:ascii="Arial" w:hAnsi="Arial"/>
                <w:i/>
                <w:color w:val="000000"/>
                <w:sz w:val="18"/>
              </w:rPr>
              <w:t>02:10:24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07:15:56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07:17:17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08:37:55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08:37:55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 pojazdów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08:41:07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08:08:46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ul.Kosmonautów  stoisko handlowe z petardami zasłania znaki drogowe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STAROGAJOWA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09:21:05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08:18:16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Klimasa pojazd marki Renalut zaparkowany na całej szerokości chodnika,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09:57:42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08:24:47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Przedszkolu nr 41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10:54:10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08:24:47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Przedszkolu </w:t>
            </w:r>
            <w:r>
              <w:rPr>
                <w:rFonts w:ascii="Arial" w:hAnsi="Arial"/>
                <w:color w:val="000000"/>
                <w:sz w:val="20"/>
              </w:rPr>
              <w:t>nr 41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10:54:10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08:34:00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(ognisko)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BIAŁODRZEWNA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09:10:40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10:33:16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10:08:11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pojzdów nieupoważnionych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10:33:46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2016-12-29 </w:t>
            </w:r>
            <w:r>
              <w:rPr>
                <w:rFonts w:ascii="Arial" w:hAnsi="Arial"/>
                <w:i/>
                <w:color w:val="000000"/>
                <w:sz w:val="18"/>
              </w:rPr>
              <w:t>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</w:t>
            </w:r>
            <w:r>
              <w:rPr>
                <w:rFonts w:ascii="Arial" w:hAnsi="Arial"/>
                <w:color w:val="000000"/>
                <w:sz w:val="20"/>
              </w:rPr>
              <w:t xml:space="preserve">terenie gminy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12:58:20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12:47:12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Wypalanie odpadów </w:t>
            </w:r>
            <w:r>
              <w:rPr>
                <w:rFonts w:ascii="Arial" w:hAnsi="Arial"/>
                <w:color w:val="000000"/>
                <w:sz w:val="20"/>
              </w:rPr>
              <w:t>pochodzenia organicznego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13:42:29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12:25:32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11:58:47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pojazdu Vw GolF na wjeżdzie do Archimedesa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13:12:51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12:48:55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pojazdow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12:53:18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14:22:23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13:35:06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Fiat Dukato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ZACHODNIA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17:14:39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14:59:01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Komandorska, 3 samochody bez uprawnień parkuje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18:41:21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17:31:34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20:02:35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NIEPRAWODŁOWE PARKOPWANIE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20:02:37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20:31:38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NIESTOSOWNIE SIE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8"/>
              </w:rPr>
              <w:t>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54/2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20:31:42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14:29:22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KAZIMIERZA </w:t>
            </w:r>
            <w:r>
              <w:rPr>
                <w:rFonts w:ascii="Arial" w:hAnsi="Arial"/>
                <w:color w:val="000000"/>
                <w:sz w:val="18"/>
              </w:rPr>
              <w:t>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14:29:22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14:32:01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Dobra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Dobra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27/29/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10:48:11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10-11/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2017-01-11 07:03:10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- reklama w pasie drogowym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2016-12-30 </w:t>
            </w:r>
            <w:r>
              <w:rPr>
                <w:rFonts w:ascii="Arial" w:hAnsi="Arial"/>
                <w:i/>
                <w:color w:val="000000"/>
                <w:sz w:val="18"/>
              </w:rPr>
              <w:t>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11:15:02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11:15:02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i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Skwierzyńska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11:17:06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11:44:15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SZPITALA PARKOWANIE POJAZDÓW NA CHODNIKU ZA ZNAKIEM B-36.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242-246/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12:38:51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11:44:15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SZPITALA PARKOWANIE POJAZDÓW NA CHODNIKU ZA ZNAKIEM B-36.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242-246/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12:38:51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12:10:39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OKOLICY HALI "PERŁA" PARKOWANIE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15:32:12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13:08:10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1-15/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15:58:59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15:41:23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Komandorska przy </w:t>
            </w:r>
            <w:r>
              <w:rPr>
                <w:rFonts w:ascii="Arial" w:hAnsi="Arial"/>
                <w:color w:val="000000"/>
                <w:sz w:val="20"/>
              </w:rPr>
              <w:t>Studziennej VW Sharon i VW Polo na chodniku, brak przejścia.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23:59:56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21:49:12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2016-12-31 </w:t>
            </w:r>
            <w:r>
              <w:rPr>
                <w:rFonts w:ascii="Arial" w:hAnsi="Arial"/>
                <w:i/>
                <w:color w:val="000000"/>
                <w:sz w:val="18"/>
              </w:rPr>
              <w:t>00:00:21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23:55:55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00:34:04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08:24:58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08:35:42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2016-12-31 </w:t>
            </w:r>
            <w:r>
              <w:rPr>
                <w:rFonts w:ascii="Arial" w:hAnsi="Arial"/>
                <w:i/>
                <w:color w:val="000000"/>
                <w:sz w:val="18"/>
              </w:rPr>
              <w:t>15:20:54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b-1 nie dotyczy mieszkańców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NOWY TARG 5-7/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16:34:30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20:20:00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kulturowego. Handel w Rynku przy Poczcie Polskiej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09:26:41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INT-00157/17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NOWOJOWSKA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01:00:00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INT-00196/17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zanieczyszczanie ulic , rozbijanie butelek , oddawanie moczu w miejscu publicznym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15:01:23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10:51:27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15:28:15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16:17:57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19:10:07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Lubińska samochody parkują w obrębie skrzyżowania utrudniając widoczność i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23:39:33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19:10:07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Lubińska samochody parkują w obrębie skrzyżowania </w:t>
            </w:r>
            <w:r>
              <w:rPr>
                <w:rFonts w:ascii="Arial" w:hAnsi="Arial"/>
                <w:color w:val="000000"/>
                <w:sz w:val="20"/>
              </w:rPr>
              <w:t>utrudniając widoczność i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23:39:33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19:10:07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Lubińska samochody parkują w </w:t>
            </w:r>
            <w:r>
              <w:rPr>
                <w:rFonts w:ascii="Arial" w:hAnsi="Arial"/>
                <w:color w:val="000000"/>
                <w:sz w:val="20"/>
              </w:rPr>
              <w:t>obrębie skrzyżowania utrudniając widoczność i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23:39:33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22:49:50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PLACU ZAMENHOFA PARKOWANIE NA DRODZE DLA ROWERÓW ORAZ ŚCIEŻCE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00:43:00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22:49:50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PLACU ZAMENHOFA PARKOWANIE NA DRODZE DLA ROWERÓW ORAZ ŚCIEŻCE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00:43:00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INT-00054/17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06:26:53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Lubińska a Czarneckiego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2017-01-02 </w:t>
            </w:r>
            <w:r>
              <w:rPr>
                <w:rFonts w:ascii="Arial" w:hAnsi="Arial"/>
                <w:i/>
                <w:color w:val="000000"/>
                <w:sz w:val="18"/>
              </w:rPr>
              <w:t>12:58:59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Lubińska a Czarneckiego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08:34:18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INT-00061/17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Udzieli  ograniczenie widoczności przez pojazd Fiat Doblo kol. białego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09:20:58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10:26:21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INT-00154/17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10:26:23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12:30:42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</w:t>
            </w: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12:30:42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Sokola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ULANOWSKIEGO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11:51:03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2017-01-02 </w:t>
            </w:r>
            <w:r>
              <w:rPr>
                <w:rFonts w:ascii="Arial" w:hAnsi="Arial"/>
                <w:i/>
                <w:color w:val="000000"/>
                <w:sz w:val="18"/>
              </w:rPr>
              <w:t>11:49:01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 u zbiegu z ul.Energetyczną w szczególności pojazd BMW.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12:22:14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13:21:41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Biały bus zaparkowany na całej</w:t>
            </w:r>
            <w:r>
              <w:rPr>
                <w:rFonts w:ascii="Arial" w:hAnsi="Arial"/>
                <w:color w:val="000000"/>
                <w:sz w:val="20"/>
              </w:rPr>
              <w:t xml:space="preserve"> szerokości chodnika przy szkole.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13:36:31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13:43:39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INT-00083/17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Dyrekcyjna, parkowanie na skrzyżowaniu + blokowanie pasa drogi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2017-01-02 </w:t>
            </w:r>
            <w:r>
              <w:rPr>
                <w:rFonts w:ascii="Arial" w:hAnsi="Arial"/>
                <w:i/>
                <w:color w:val="000000"/>
                <w:sz w:val="18"/>
              </w:rPr>
              <w:t>16:33:15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 parkowania pojazdów, na miejscu 3 pojazdy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SREBRNOGÓRSKA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19:57:52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07:55:52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07:55:52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17:44:38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Abrahama   parkowanie pojazdów w obrębie skrzyżowania  przy boisku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OBROŃCÓW POCZTY GDAŃSKIEJ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22:42:10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18:19:16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Połabian   pomarańczony bus zaparkowany na </w:t>
            </w:r>
            <w:r>
              <w:rPr>
                <w:rFonts w:ascii="Arial" w:hAnsi="Arial"/>
                <w:color w:val="000000"/>
                <w:sz w:val="20"/>
              </w:rPr>
              <w:t>terenie zielonym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CZEKOLADOWA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22:05:34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skrzżzowanie z ul.Ziemowita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skrzżzowanie z ul.Ziemowita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bus zaparkowany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22:17:50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20:10:25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02.01.2017 O GODZ 18.00 STWIERDZONO UZYWANIE NAGŁOŚNIENIA W LOKALU KURS SUSHI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46/47/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20:19:19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INT-00137/17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08:09:43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20:25:13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02.01.2017 O GODZ. 08.30 W LOKALU DELIKATESY STWIERDZONO OŚWIETLONY MIGAJACY NEON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20:35:28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20:37:08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23:08:44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20:37:08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23:08:44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09:52:16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przy aptece "Lege Artis".Godz.11:03.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09:52:16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przy aptece "Lege Artis".Godz.11:03.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19:38:09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pasrkowanie na postoju TAXI bez uprawnień oraz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pasrkowanie na postoju TAXI bez uprawnień oraz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INT-00153/17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</w:t>
            </w:r>
            <w:r>
              <w:rPr>
                <w:rFonts w:ascii="Arial" w:hAnsi="Arial"/>
                <w:color w:val="000000"/>
                <w:sz w:val="20"/>
              </w:rPr>
              <w:t xml:space="preserve"> TEREN WROPON PRZEZ POJAZD MARKI MERCEDES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14-16/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Land Rover (na szybie inne numery rej.) od trzech dni zaparkowany na drodze wewnętrznej, bez </w:t>
            </w:r>
            <w:r>
              <w:rPr>
                <w:rFonts w:ascii="Arial" w:hAnsi="Arial"/>
                <w:color w:val="000000"/>
                <w:sz w:val="20"/>
              </w:rPr>
              <w:t>identyfikatora od zarządcy oraz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INT-00185/17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INT-00185/17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INT-00177/17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mniejszej niż 10 metrów od przejścia dla </w:t>
            </w:r>
            <w:r>
              <w:rPr>
                <w:rFonts w:ascii="Arial" w:hAnsi="Arial"/>
                <w:color w:val="000000"/>
                <w:sz w:val="20"/>
              </w:rPr>
              <w:t>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12:28:25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14:49:20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Pomiedzy Kołłątaja a Dworcową, naprzeciw ul. Gwarnej, pojazdy zaparkowane na chodniku, nie przy krawędzi jezdni,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16:10:13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15:15:00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na pętli MPK gdzie obowiązuje 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15:50:35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</w:t>
            </w:r>
            <w:r>
              <w:rPr>
                <w:rFonts w:ascii="Arial" w:hAnsi="Arial"/>
                <w:color w:val="000000"/>
                <w:sz w:val="20"/>
              </w:rPr>
              <w:t>STRONY ULICY PARKOWANIE POJAZDU OSOBOWEGO NA KOPERCIE DLA OSOBY NIEPEŁNOSPRAWNEJ BEZ UPRAWNIEŃ ORAZ PRZY SZKOLE 1 POJAZD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16:15:00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parowanie za B36 oraz na P21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17:20:10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17:20:10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18:28:03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POJAZDÓW NA POSTOJU TAXI BEZ UPRAWNIEŃ.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18:59:12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18:45:37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INT-00214/17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 oraz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18:45:52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20:02:21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INT-00227/17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BMW </w:t>
            </w:r>
            <w:r>
              <w:rPr>
                <w:rFonts w:ascii="Arial" w:hAnsi="Arial"/>
                <w:color w:val="000000"/>
                <w:sz w:val="20"/>
              </w:rPr>
              <w:t>zaparkowany na chodniku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ŁUBINOWA 3E/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22:59:13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20:08:27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INT-00230/17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bus koloru niebieskiego zaparkowany na chodniku na zakazie, pod brama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00:19:45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20:52:47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chodnik przez BMW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22:28:54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za znakiem B-36 oraz na </w:t>
            </w:r>
            <w:r>
              <w:rPr>
                <w:rFonts w:ascii="Arial" w:hAnsi="Arial"/>
                <w:color w:val="000000"/>
                <w:sz w:val="20"/>
              </w:rPr>
              <w:t>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01:03:02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za znakiem B-36 oraz na </w:t>
            </w:r>
            <w:r>
              <w:rPr>
                <w:rFonts w:ascii="Arial" w:hAnsi="Arial"/>
                <w:color w:val="000000"/>
                <w:sz w:val="20"/>
              </w:rPr>
              <w:t>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01:03:02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 oraz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01:03:02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07:42:13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nieuprawniony na postaoju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08:49:54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08:12:15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INT-00251/17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MERCEDES ZAPARKOWANY NA PRZEJŚCIU DLA PIESZYCH + BRAK 1,5 M SZER. </w:t>
            </w:r>
            <w:r>
              <w:rPr>
                <w:rFonts w:ascii="Arial" w:hAnsi="Arial"/>
                <w:color w:val="000000"/>
                <w:sz w:val="20"/>
              </w:rPr>
              <w:t>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12:04:14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INT-00268/17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oraz za znakiem B35 z tab. do 15 min.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10:08:17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10:11:46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Teatralna,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WIDOK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10:02:48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DYREKCYJNA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10:35:06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i na kopertach dla os.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11:14:30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za </w:t>
            </w:r>
            <w:r>
              <w:rPr>
                <w:rFonts w:ascii="Arial" w:hAnsi="Arial"/>
                <w:color w:val="000000"/>
                <w:sz w:val="20"/>
              </w:rPr>
              <w:t>znakiem B36 i na kopertach dla os.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11:14:30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</w:t>
            </w:r>
            <w:r>
              <w:rPr>
                <w:rFonts w:ascii="Arial" w:hAnsi="Arial"/>
                <w:color w:val="000000"/>
                <w:sz w:val="20"/>
              </w:rPr>
              <w:t xml:space="preserve">ZAPARKOWANY NA WYJEŻDZIE Z POSESJI, ZGŁASZAJĄCY NA MIEJSCU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PASTEURA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11:21:19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11:17:51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INT-00288/17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w odległości mniejszej niż 10 m od skrzyżowania z ul. Dawida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12:02:35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INT-00288/17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</w:t>
            </w:r>
            <w:r>
              <w:rPr>
                <w:rFonts w:ascii="Arial" w:hAnsi="Arial"/>
                <w:color w:val="000000"/>
                <w:sz w:val="20"/>
              </w:rPr>
              <w:t>oraz w odległości mniejszej niż 10 m od skrzyżowania z ul. Dawida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12:02:35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19:22:32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INT-00293/17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12:37:01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11:52:00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INT-00284/17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BEZ UPRAWINIEŃ </w:t>
            </w:r>
            <w:r>
              <w:rPr>
                <w:rFonts w:ascii="Arial" w:hAnsi="Arial"/>
                <w:color w:val="000000"/>
                <w:sz w:val="20"/>
              </w:rPr>
              <w:t>ZAPARKOWANE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12:48:06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12:44:29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INT-00292/17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powierzchni wyłaczonej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12:33:30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2017-01-05 </w:t>
            </w:r>
            <w:r>
              <w:rPr>
                <w:rFonts w:ascii="Arial" w:hAnsi="Arial"/>
                <w:i/>
                <w:color w:val="000000"/>
                <w:sz w:val="18"/>
              </w:rPr>
              <w:t>08:08:11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13:45:00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INT-00823/17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x mk-100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19:36:16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</w:t>
            </w:r>
            <w:r>
              <w:rPr>
                <w:rFonts w:ascii="Arial" w:hAnsi="Arial"/>
                <w:color w:val="000000"/>
                <w:sz w:val="20"/>
              </w:rPr>
              <w:t xml:space="preserve"> POJAZDÓW ZA b36 ORAZ D40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JANA HENRYKA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przez kierujących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16:40:27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na chodniku - brak 1,5 metra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STOPNICKA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16:45:41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15:39:48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WIEZIENNA POJAZD </w:t>
            </w:r>
            <w:r>
              <w:rPr>
                <w:rFonts w:ascii="Arial" w:hAnsi="Arial"/>
                <w:color w:val="000000"/>
                <w:sz w:val="20"/>
              </w:rPr>
              <w:t>SKODA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15:39:48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WIEZIENNA POJAZD SKODA DW 5H083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19:17:36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NA ZAKAZIE KOLEJNE </w:t>
            </w:r>
            <w:r>
              <w:rPr>
                <w:rFonts w:ascii="Arial" w:hAnsi="Arial"/>
                <w:color w:val="000000"/>
                <w:sz w:val="20"/>
              </w:rPr>
              <w:t>ZGŁOSZENIE G. 17.40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ZAKAZIE KOLEJNE ZGŁOSZENIE G. 17.40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18:02:55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BEZ ZACHOWANIA 1,5 M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STUDZIENNA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18:04:33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KRUSZWICKA - PARKOWANIE POJAZDÓW PRZY PRZEJŚCIACH DLA PIESZYCH ORAZ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18:42:28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CZEKOLADOWA BUS KOLORU POMARAŃCZOWEGO </w:t>
            </w:r>
            <w:r>
              <w:rPr>
                <w:rFonts w:ascii="Arial" w:hAnsi="Arial"/>
                <w:color w:val="000000"/>
                <w:sz w:val="20"/>
              </w:rPr>
              <w:t>ZAPARKOWANY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POŁABIAN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22:02:45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00:32:15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06:08:06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</w:t>
            </w:r>
            <w:r>
              <w:rPr>
                <w:rFonts w:ascii="Arial" w:hAnsi="Arial"/>
                <w:color w:val="000000"/>
                <w:sz w:val="20"/>
              </w:rPr>
              <w:t xml:space="preserve"> za D-400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06:08:06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inwalidy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INT-00704/17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13:41:54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INT-00704/17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13:41:54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INT-00409/17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swietle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INT-00707/17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KAMIEŃSKIEGO KOCZOWISKO - KONTROLA POD KĄTEM SPALANIA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12:44:45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WYKROCZENIA </w:t>
            </w:r>
            <w:r>
              <w:rPr>
                <w:rFonts w:ascii="Arial" w:hAnsi="Arial"/>
                <w:color w:val="000000"/>
                <w:sz w:val="18"/>
              </w:rPr>
              <w:t>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09:21:48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INT-00375/17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 samochody parkują w miejscu obowiązywania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10:58:58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Przejscie na czerwonym świetle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BŁOGOSŁAWIONEGO CZESŁAWA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Dyrekcyjnej </w:t>
            </w:r>
            <w:r>
              <w:rPr>
                <w:rFonts w:ascii="Arial" w:hAnsi="Arial"/>
                <w:color w:val="000000"/>
                <w:sz w:val="20"/>
              </w:rPr>
              <w:t>około 10 samochodów parkuje w miejscu obowiązywania B-36 utrudniając ruch autobusom.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Dyrekcyjnej około 10 samochodów parkuje w miejscu obowiązywania </w:t>
            </w:r>
            <w:r>
              <w:rPr>
                <w:rFonts w:ascii="Arial" w:hAnsi="Arial"/>
                <w:color w:val="000000"/>
                <w:sz w:val="20"/>
              </w:rPr>
              <w:t>B-36 utrudniając ruch autobusom.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Dyrekcyjnej około 10 samochodów parkuje w miejscu obowiązywania B-36 utrudniając ruch autobusom.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Powstańców śląskich parkowanie na skrzyzowaniu utrudnienie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10:15:57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11:26:33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POSTOJU TAXI BEZ </w:t>
            </w:r>
            <w:r>
              <w:rPr>
                <w:rFonts w:ascii="Arial" w:hAnsi="Arial"/>
                <w:color w:val="000000"/>
                <w:sz w:val="20"/>
              </w:rPr>
              <w:t>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BIEGŁA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19:12:40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12:57:10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11:12:47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 a</w:t>
            </w:r>
            <w:r>
              <w:rPr>
                <w:rFonts w:ascii="Arial" w:hAnsi="Arial"/>
                <w:color w:val="000000"/>
                <w:sz w:val="20"/>
              </w:rPr>
              <w:t xml:space="preserve"> Czajkowskiego na skrzyżowaniu parkuje Ford- a Makuszyńskiego w strefie zamieszkania poza miejscem wyznacoznym Fiat i VW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12:24:03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TAXI </w:t>
            </w:r>
            <w:r>
              <w:rPr>
                <w:rFonts w:ascii="Arial" w:hAnsi="Arial"/>
                <w:color w:val="000000"/>
                <w:sz w:val="20"/>
              </w:rPr>
              <w:t>bez uprawnień oraz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11:56:29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 oraz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11:56:29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11:35:01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blokuje Peugeot.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12:32:53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11:38:06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kuratorium na przystanku MPK</w:t>
            </w:r>
            <w:r>
              <w:rPr>
                <w:rFonts w:ascii="Arial" w:hAnsi="Arial"/>
                <w:color w:val="000000"/>
                <w:sz w:val="20"/>
              </w:rPr>
              <w:t xml:space="preserve"> autobusu 144 w stronę Piłsudkiego parkuje Reanult Scienic utrudniając wysiadanie pasażerom.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13:35:56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12:58:37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warsztat samochodowy AlfaCar - spalanie odpadów w piecu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KONTROLA OCHRONA SRODOWISKA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ŻEGIESTOWSKA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13:46:25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INT-00646/17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08:07:22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INT-00458/17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</w:t>
            </w:r>
            <w:r>
              <w:rPr>
                <w:rFonts w:ascii="Arial" w:hAnsi="Arial"/>
                <w:color w:val="000000"/>
                <w:sz w:val="20"/>
              </w:rPr>
              <w:t>ZDROWA 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POCHYŁA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18:58:36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14:46:13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Cukrowa, dwa samochody parkują</w:t>
            </w:r>
            <w:r>
              <w:rPr>
                <w:rFonts w:ascii="Arial" w:hAnsi="Arial"/>
                <w:color w:val="000000"/>
                <w:sz w:val="20"/>
              </w:rPr>
              <w:t xml:space="preserve">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SEZAMKOWA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15:09:05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14:51:43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miesteczku ruchu drogowego, 4 samohcody blokują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15:46:49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14:59:39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Dotyczy pisma Z1.4034.1.2017.RT w sprawie parkowania w strefie zamieszkania oraz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15:10:56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2017-01-05 </w:t>
            </w:r>
            <w:r>
              <w:rPr>
                <w:rFonts w:ascii="Arial" w:hAnsi="Arial"/>
                <w:i/>
                <w:color w:val="000000"/>
                <w:sz w:val="18"/>
              </w:rPr>
              <w:t>14:59:39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Dotyczy pisma Z1.4034.1.2017.RT w sprawie parkowania w strefie zamieszkania oraz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15:10:56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14:59:39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Dotyczy pisma </w:t>
            </w:r>
            <w:r>
              <w:rPr>
                <w:rFonts w:ascii="Arial" w:hAnsi="Arial"/>
                <w:color w:val="000000"/>
                <w:sz w:val="20"/>
              </w:rPr>
              <w:t>Z1.4034.1.2017.RT w sprawie parkowania w strefie zamieszkania oraz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15:10:56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15:25:39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- parkują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17:01:34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INT-00459/17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FREDRY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19:01:11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INT-00459/17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FREDRY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19:01:11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INT-00673/17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10:07:10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INT-01331/17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bez wymaganego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08:15:15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 i w odległości mniejszej niż 10 m od przejścia dla pieszch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 i w odległości mniejszej niż 10 m od przejścia dla pieszch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05:15:00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10:20:33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i brak 1,5 m przejścia na chodnikiu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62AA-62AC/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11:10:48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11:03:08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15:14:07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12:09:27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skrzyżowaniu z ul.Makuszyńskiego oraz na chodniku brak 1,5 m. przejścia dla pieszych przy </w:t>
            </w:r>
            <w:r>
              <w:rPr>
                <w:rFonts w:ascii="Arial" w:hAnsi="Arial"/>
                <w:color w:val="000000"/>
                <w:sz w:val="20"/>
              </w:rPr>
              <w:t>ul.Filomatów.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14:25:13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13:11:16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miejscach dla osób niepełnosprawnych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2017-01-06 </w:t>
            </w:r>
            <w:r>
              <w:rPr>
                <w:rFonts w:ascii="Arial" w:hAnsi="Arial"/>
                <w:i/>
                <w:color w:val="000000"/>
                <w:sz w:val="18"/>
              </w:rPr>
              <w:t>13:44:58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15:20:54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INT-00503/17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całej szerokości chodnika, godz.19:20 ponowne zgłoszenie.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ŚLICZNA 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21:55:00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</w:t>
            </w:r>
            <w:r>
              <w:rPr>
                <w:rFonts w:ascii="Arial" w:hAnsi="Arial"/>
                <w:color w:val="000000"/>
                <w:sz w:val="20"/>
              </w:rPr>
              <w:t xml:space="preserve">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06:33:37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06:33:37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06:36:55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08:42:14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INT-00526/17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Audi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11:51:43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09:43:00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INT-00954/17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18:42:21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INT-00918/17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terenach gminnych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14:37:17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10:44:30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INT-00531/17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PRZYCHODNI REHABILITACYJNEJ PARKOWANIE POJAZDU MARKI VW POLO KOLOR </w:t>
            </w:r>
            <w:r>
              <w:rPr>
                <w:rFonts w:ascii="Arial" w:hAnsi="Arial"/>
                <w:color w:val="000000"/>
                <w:sz w:val="20"/>
              </w:rPr>
              <w:t>GRANATOWY ZA ZNAKIEM B-36+T-24.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12:39:56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12:36:12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 OBU STRONACH ULICY PARKOWANIE OK 16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01:25:43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12:36:12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 OBU STRONACH ULICY PARKOWANIE OK 16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01:25:43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</w:t>
            </w: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INT-00955/17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18:49:28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INT-00955/17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18:49:28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09:47:54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 NR 62AA-62AC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(1) 62AA-62-AC/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10:47:08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INT-00825/17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</w:t>
            </w:r>
            <w:r>
              <w:rPr>
                <w:rFonts w:ascii="Arial" w:hAnsi="Arial"/>
                <w:color w:val="000000"/>
                <w:sz w:val="20"/>
              </w:rPr>
              <w:t>Gminy bez zezwolenia ul. Robotnicza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06:45:27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INT-00825/17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Robotnicza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06:45:27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06:52:22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06:52:22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INT-00640/17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07:00:55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INT-00640/17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07:00:55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 parkowania pojazdów na miejscu 2 pojazdy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21:22:24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2017-01-08 </w:t>
            </w:r>
            <w:r>
              <w:rPr>
                <w:rFonts w:ascii="Arial" w:hAnsi="Arial"/>
                <w:i/>
                <w:color w:val="000000"/>
                <w:sz w:val="18"/>
              </w:rPr>
              <w:t>17:47:05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INT-00601/17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KOMANDORSKA POJAZDY TAXI PARKUJĄ NA CHODNIKU + BUS NA TRAWNIKUPONOWNE ZGŁOSZENIE G. 18.13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19:07:04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20:05:14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 PRZEZ </w:t>
            </w:r>
            <w:r>
              <w:rPr>
                <w:rFonts w:ascii="Arial" w:hAnsi="Arial"/>
                <w:color w:val="000000"/>
                <w:sz w:val="20"/>
              </w:rPr>
              <w:t>POJAZD LANCIA.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WANDY 20/1/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22:16:48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20:09:54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23:38:54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20:09:54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</w:t>
            </w:r>
            <w:r>
              <w:rPr>
                <w:rFonts w:ascii="Arial" w:hAnsi="Arial"/>
                <w:color w:val="000000"/>
                <w:sz w:val="20"/>
              </w:rPr>
              <w:t xml:space="preserve">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23:38:54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20:18:59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AL. PRACY. PARKOWANIE POJAZDÓW NA CAŁEJ SZEROKOSCI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00:32:01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/>
    <w:sectPr>
      <w:pgSz w:w="16838" w:h="11906"/>
      <w:pgMar w:top="567" w:right="567" w:bottom="567" w:left="567" w:header="708" w:footer="708" w:gutter="0"/>
      <w:pgNumType w:start="30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Normal" TargetMode="Externa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301</Pages>
  <Words>37017</Words>
  <Characters>222104</Characters>
  <Application>Microsoft Office Word</Application>
  <DocSecurity>0</DocSecurity>
  <Lines>1850</Lines>
  <Paragraphs>517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dcterms:created xsi:type="dcterms:W3CDTF">2018-03-24T09:57:00Z</dcterms:created>
  <dcterms:modified xsi:type="dcterms:W3CDTF">2018-03-24T09:57:00Z</dcterms:modified>
</cp:coreProperties>
</file>