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9851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Raport z Interwencji i Wykroczeń w zakresie dat od : ....25.05.2016.....do ...01.08.2016....</w:t>
            </w: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22:29:07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z truskawkami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kont. wjazdu pojazdów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kont. wjazdu pojazdów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NARUSZENIE WARUNKÓW KORZYSTANIA Z CHODNIKA PRZEZ ROWERZYSTĘ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00:01:23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CHŁOPSKA - NIEPRAWIDŁOWY POSTÓJ POJAZDU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01:09:13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NIEPRAWIDŁOWY POSTÓJ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POJAZDU O DMC 2,5 T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01:03:06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01:34:24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pismo ZZK w sprawie nielegalnego ogródka gastronomicznego lokalu Warka Z!.4017.146.2016RT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01:41:15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pismo ZZK w sprawie nielegalnego ogródka gastronomicznego lokalu Warka Z!.4017.146.2016RT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18:16:35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01:41:15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90F/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10:54:00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 MIEJSCA PUBLICZNEGO ORAZ 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3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 MIEJSCA PUBLICZNEGO ORAZ 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 MIEJSCA PUBLICZNEGO ORAZ SPOZYWANIE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ALKOHOLU  WMIEJSCU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00:49:44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 MIEJSCA PUBLICZNEGO ORAZ SPOZYWANIE ALKOHOLU  WMIEJSCU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00:49:44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w zakresie przestrzegania i stosowania przepisów o utrzymaniu czystości i porządku w gminach, ochrobny środowiska oraz stanu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sanitarno-porządkowego.DO.4010.573.2016.ML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PUŁASKIEGO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09:22:56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3 osób zakłócających ciszę nocną w podwórzu Igelna a Kuźnicza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SPOŻYWANIE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00:23:13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spalania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PIOŁUNOWA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2016-07-04 10:45:16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00:56:27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01:13:08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3 osób zakłócających ciszę nocną w podwórzu Igelna a Kuźnicza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00:23:13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07:09:21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2 pojazdów na  kopertach dla ZZK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07:39:30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07:09:21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08:22:53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parkowanei pojazdów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na teenie miasteczka drogowe.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KAMIENNNA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08:22:53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08:22:53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parkowanei pojazdów na teenie miasteczka drogowe.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KAMIENNNA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08:22:53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08:42:52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PARKINGU (TEREN MIEJSKI) HANDEL WARZYWA, KWIATY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10:14:11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08:42:52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09:01:56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PKO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11:24:11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09:01:56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09:03:19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OŁAWSKA HANDEL PRZY PRZEJŚCIU WINOGRONOWYM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09:49:54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09:03:19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09:54:47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Ciepła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11:32:38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09:54:47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10:16:12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OBOK BIEDRONKI NA CHODNIKU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12:19:40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10:16:12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10:29:06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LEGNICKA PO OBU STRONACH HANDEL TRUSKAWKAMI PONOWNE ZGŁOSZENIE G. 13.40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10:29:06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10:48:57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SKLEPIE CHEMICZNYM HANDEL WARZYWAMI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11:16:20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 ZA B-36 STREFA RUCHU NA OSIEDLU ORION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RAKIETOWA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12:05:59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11:16:20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11:40:09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kopercie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TEATRALNA 10/12/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11:40:42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12:28:23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SZYBKA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17:10:08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12:28:23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SZYBKA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17:10:08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12:44:23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B-36 i T-24 ul. Szewska poj.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Fiat Doblo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12:46:07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kopercie dla osoby niepełnosprawnej przez pojazd nieuprawniony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2016-05-25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miejscu obowiązywani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JOLIOT-CURIE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12:48:55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12:48:41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12:51:26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B-1 ZA KWIACIARNIAMI, PL. SOLNY 15 B-36, T-24. PL.SOLNY, RUSKA A KIEŁBAŚNICZA- POJAZDY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15:32:12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12:51:26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powierzchni wyłączonej z ruchu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12:57:29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nielegalnego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12:59:30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12:59:49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13:03:13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 KŁADKĄ DLA PIESZYCH / PO PRAWEJ STRONIE W KIERUNKU LEŻNICY/ NIEPRAWIDLOWE PARKOWANIE.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14:30:20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13:03:13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14:34:54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MERCEDES ORAZ BMW ZAPARKOWANE NA CHODNIKU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PARAFIALNA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16:54:00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15:49:57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KOŚCIUSZKI ZA D-40 POJAZD CIĘŻAROWY UTRUDNIA RUCH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18:26:08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KOŚCIUSZKI ZA D-40 POJAZD CIĘŻAROWY UTRUDNIA RUCH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18:26:08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17:34:39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UL.W.WYSPIAŃSKIEGO OSOBY MYJĄCE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SZYBY W POJAZDACH.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01:46:38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17:34:39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17:41:27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B-36 NA DR.WEW.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54B/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22:22:37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17:41:27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18:16:23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KRZYCKIEJ POJAZD ZAPARKOWANY  W SPOSÓ UTRUDNIAJĄCY PRZEJAZD (HIUNDAI),ZA B-36 3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19:35:27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18:16:23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18:18:20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18:18:33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18:18:20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18:18:33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19:34:35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spozywa alkohol na przystanku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19:37:39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19:37:52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strefa ruchu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19:37:52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strefa ruchu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19:44:38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19:47:50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20:11:50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20:11:55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21:35:31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 pojazdy na jezdni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WALOŃSKA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23:24:07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21:35:31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2 pojazdy na jezdni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WALOŃSKA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23:24:07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22:53:44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22:53:51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23:09:12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23:09:31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23:09:12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23:09:31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2016-05-25 23:52:30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D-40, kod do bramy: krzyżyk  krzyżyk.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PRĄDZYŃSKIEGO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23:52:30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22:38:08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części wałów przeciwpowodziowych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12:16:53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02:10:28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osób spozywających alkohol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02:10:28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02:10:28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interwencja wobec osób spozywających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alkohol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02:10:28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05:32:17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pasie zieleni - 7 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05:32:17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05:32:17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pasie zieleni - 7 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05:32:17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 znakiem zakazu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KORZENIOWSKIEGO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08:51:03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08:35:15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Kościele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JAGODZIŃSKA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09:46:54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08:35:15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12:35:59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zatoczkach przystankowych oraz na jezdni utrudniają ruch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ŁUŻYCKA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00:40:27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12:35:59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zatoczkach przystankowych oraz na jezdni utrudniają ruch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ŁUŻYCKA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00:40:27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Międzyrzecka, w pobliżu kładki dla pieszych, pojazdy zaparkowane na wałach i na terenie zielonym.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GROBLI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13:04:14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Międzyrzecka, w pobliżu kładki dla pieszych, pojazdy zaparkowane na wałach i na terenie zielonym.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GROBLI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13:04:14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Międzyrzecka, w pobliżu kładki dla pieszych, pojazdy zaparkowane na wałach i na terenie zielonym.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GROBLI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13:04:14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13:25:48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w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miejscu niewyznaczonym zaparkowany 1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CHRZANOWSKIEGO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17:43:23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13:25:48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13:39:54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INT-20296/16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14:06:29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13:39:54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14:00:55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nie zdodnie z oznakowaniem - skośnie do osi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120/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14:30:33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Popowicka, przy pierogarni, pojazdy zaparkowane na trawnikach.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NIEDŹWIEDZIA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15:51:35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14:44:49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niszczące roślinność.godz. 15.48 ponowne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14:44:49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niszczące roślinność.godz. 15.48 ponowne zgłoszenie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14:44:49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niszczące roślinność.godz. 15.48 ponowne zgłoszenie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15:31:06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Kołłątja a Dworcową, jadąc od centrum po lewej stronie, pojazdy zaparkowane nie przy krawędzi jezdni oraz na trawnikacch.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16:26:17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15:31:06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Kołłątja a Dworcową, jadąc od centrum po lewej stronie, pojazdy zaparkowane nie przy krawędzi jezdni oraz na trawnikacch.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16:26:17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15:31:06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Pomiędzy Kołłątja a Dworcową, jadąc od centrum po lewej stronie, pojazdy zaparkowane nie przy krawędzi jezdni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oraz na trawnikacch.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16:26:17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15:47:07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16:43:26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15:47:07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16:09:37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znakiem zakazuGodz. 19.16 ponowne zgłoszenie z Godz.19:21, kolejne zgłoszenie,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04:24:19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16:09:37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16:35:31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nieuprawnionych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17:42:11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16:42:15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Srebrny Renault Laguna niszczy roślinność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ŚLEPA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07:35:04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16:42:15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stoisko handlowe z balonami na płycie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RATUSZ 20/22/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17:07:47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17:13:04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17:13:15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17:19:23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Bzowej, pojazdy zaparkowane na chodniku. Brak możliwości przejazdu dla osoby na wózku inwalidzkim.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19:17:55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17:19:23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18:01:34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Hotelu Monopol na kopertach dla inwalidów pojazdy bez uprawnień (Mercedes i Jaguar)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18:50:54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18:01:34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18:05:21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22:13:32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20:38:55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 B-36 OKOŁO 10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04:25:36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20:38:55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21:19:31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TKACKA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21:53:19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21:19:31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TKACKA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21:53:19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21:30:40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POSTOJU TAXI.KOLEJNE ZGŁOSZENIE G. 21.40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2016-05-26 23:51:30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21:30:40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22:07:12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07:02:44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07:06:02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07:06:02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07:02:44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OPOLSKA 1-3/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06:30:42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umów i rachunków za wywóz nieczystości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ciekłychDO.4010.575.2016.AS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GLIWICKA 29/31/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06:28:51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08:15:49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pracownicy, którzy remotują budynek niszczą zieleń (wylewają farby, myją pędzle, próbują kolory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na drzewach)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SYCOWSKA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02:15:46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08:15:49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08:58:33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Pereca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10:12:10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08:58:33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09:20:02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czarny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Opel blokuje 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DUBOIS 33/35/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09:49:50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09:25:06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rejonie Biedronki  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09:26:50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STRZEGOMSKA A ESTONSKA handel w pasie drogi. Auta stoj? na zieleni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09:26:50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09:34:03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Świdnicka przy przejściu sprzedaż balonów na terenie Parku Kulturowego poza budynkami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09:35:27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09:35:14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Tarnogajska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10:48:47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09:53:56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nieleghalny handel truskawkami przy postoju taxi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11:39:29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09:53:56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10:05:59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Kraszewskiego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02:39:50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10:09:31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 ul. Zachodnia  nielegalny handel truskawkami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10:09:31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10:29:21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ZAGONY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13:52:09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10:29:21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10:54:43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sklepie chemicznym handel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11:19:46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10:54:43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10:58:36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lotniczym dworcu towarowym parkowanie za b36 2 pojazdów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RDESTOWA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15:22:54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10:58:36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11:18:20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szpitalu parkowanie na kopertach dla osób niepełnosprawnych przez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11:18:44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nieposaidające uprawnień do tego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11:20:47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11:21:00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obowiązywania znaku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11:21:00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11:24:49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11:25:06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11:48:12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 pojazdu Renault Kangoo  , motocykla pod plandeką , oraz pojazdu  Skoda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ŚWISTACKIEGO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17:42:58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11:48:12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12:01:16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truskawkami przy Biedronce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02:10:13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12:01:16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Grabiszyńska przy PKO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18:28:56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12:02:46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miejscu obowiązywania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12:09:48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Kościuszki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14:37:26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12:09:48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12:25:14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pod Biedronką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02:29:42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12:36:08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Torowa przy szpitalu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00:32:01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12:36:08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12:36:08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Torowa przy szpitalu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00:32:01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12:36:08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12:44:21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14:50:05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12:44:21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12:47:20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pojazdu Audi przy kopercie dla osób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niepełnposprawnych na którym stoi pojazd Jeep  z uprawnieniami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13:18:22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14:13:17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Popowicka przy pierogarni parkowanie na trawniku,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niszczenie roślinności.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NIEDŹWIEDZIA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14:38:19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14:13:17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14:45:30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 truskawkami przy Biedronce.Kolejne zgłoszenie o godz. 16.42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18:30:19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14:45:30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15:27:30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15:28:43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15:27:30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handlu na terenie Parku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15:28:43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15:35:41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Kombinacie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PL.SONY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16:21:49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17:25:15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podrzucania odpadów przy MGO ul. Strachocińska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17:38:29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17:25:15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18:08:21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20:01:14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18:08:21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20:01:14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18:20:54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4 pojazdów za b36.Godz.21:54, kolejny telefon od zgłaszajacego.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BISKUPIA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06:34:35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18:20:54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22:16:11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22:16:11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22:32:29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22:32:38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23:53:35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23:57:06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23:53:35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2016-05-27 23:57:06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Pilczycka-handel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KOLISTA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23:06:20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sprzedaz na terenie gminy bez zgody i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KOCHANOWSKIEGO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00:46:03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 ORAZ BRAK CECH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00:54:55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08:11:00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ruchu drogowego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19:17:28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AUTOBUS POZA MIEJSCEM WYZANACZONYM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TRAMWAJOWA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01:04:35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17:14:49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Wrocław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wymaganego zezwolenia. Brak wpisu do ewidencji działalności gospodarczej.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19:39:10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ZAŚMIECANIE SPOŻYWANIE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22:31:19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ZAŚMIECANIE SPOŻYWANIE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22:31:19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02:43:31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02:45:09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02:43:31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08:29:43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Pereca przy pko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10:51:01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08:29:43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08:45:47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PRETFICZA HANDEL TRUSKAWKĄ PRZY BIEDRONCE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WRÓBLA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10:05:12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08:56:21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WEJŚCIE OD STRONY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WYSPY SŁODOWEJ HANDEL TRUSKAWKĄ Z USTAWIONEGO STOLIKA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DROBNERA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00:51:02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08:56:21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09:14:19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TARNOGAJSKA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12:40:50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09:14:19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09:23:59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MOŚCIE ZWIERZYNIECKIM. PARKOWANIE 2 POJAZDÓW NA WAŁACH JEDNEGO PRZY PRZYSTANI DRUGIEGO PO DRUGIEJ STRONIE MOSTU.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URZĄDZEŃ PRZECIWPOWODZIOWYCH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MICKIEWICZA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09:32:00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1 POJAZDU NA POSTOJU TAXI BEZ UPRAWNIEŃ.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12:02:16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09:44:42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"BIEDRONCE"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TRUSKAWKĄ.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10:50:13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09:44:42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09:47:05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 PRZY SKLEPIE CHEMICZNYM.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10:50:32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09:47:05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11:31:34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ZA ZNAKIEM B-36.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221/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01:00:49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11:31:34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11:31:34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ZA ZNAKIEM B-36.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221/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01:00:49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11:31:34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13:58:35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PARKOWANIE POJAZDÓW W MIEJSCU NIEWYZNACZONYM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DEDALA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13:06:39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15:34:51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TERENIE PARKU.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KOPERNIKA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22:27:50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15:34:51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TERENIE PARKU.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KOPERNIKA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22:27:50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15:34:51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TERENIE PARKU.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KOPERNIKA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22:27:50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16:52:16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SKRZYŻOWANIE Z UL. MICKIEWICZA. PARKOWANIE 2 POJAZDÓW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MICKIEWICZA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21:45:10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19:19:45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19:22:20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19:19:45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19:22:20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terenie budowy ognisko i są spalane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SZKOLNA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2016-05-28 21:47:12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odpady budowlane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stoisko z balonami na chodniku( teren gminny)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53/55/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znakien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08:13:43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znakien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08:44:27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NOWOWIEJSKA POSTÓJ POJAZDÓW NA CHODNIKU. BRAK 1,5 M SZER. CHODNIKA, VIS A VIS AKADEMIKA ALKATRAS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09:13:46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09:15:55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PIERWSZEGO WEJŚCIA NA PLAC MŁYN STOISKO NA TRAWNIKU Z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POPRZECZNA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22:45:17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10:38:41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KLIMASA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TARNOGAJSKA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12:43:12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10:38:41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12:26:55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handlu na ul.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Robotniczej / Orląt Lwowskich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12:37:16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12:26:55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ul. Robotniczej / Orląt Lwowskich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12:37:16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13:52:45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 BOZOWEJ NIEPRAWIDŁOWE PARKOWANIE POJAZDÓW,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RÓŻANA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15:44:29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13:52:45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2016-05-29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15:07:19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KLASZTORNA POSTÓJ POJAZDÓW NA SKRZYŻOWANIU, UTRUDNIENIE WIDOCZNOŚCI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SMARDZOWSKA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16:14:21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15:07:19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16:25:51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I 62AA-62AC POJAZDY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B-36, NA CHODNIKU BRAK 1,5 M SZER.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58-58B/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17:00:29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16:25:51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22:48:06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CHODNIKU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22:48:21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22:52:52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ZGODY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2016-05-29 22:53:04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CECH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JACKOWSKIEGO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00:54:16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07:39:23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07:39:23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 BRAK DOKUMENTÓW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 BRAK DOKUMENTÓW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RDESTOWA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16:56:55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17:04:26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Wystawiono wezwanie dla kier pojazdemna pojazdyVW Polo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SZCZĘŚLIWA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11:11:15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Wystawiono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wezwanie dla kier pojazdemna pojazdyVW Polo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SZCZĘŚLIWA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11:11:15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HIRSZFELDA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07:41:47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OKOLICY URZĘDU PRACY 4 POJAZDY ZAPARKOWANE PRZY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PŁOCIE NIEZGODNIE ZE SPOSBEM PARKOWANIA PRZY KRAWĘDZI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07:41:47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07:41:47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OKOLICY URZĘDU PRACY 4 POJAZDY ZAPARKOWANE PRZY PŁOCIE NIEZGODNIE ZE SPOSBEM PARKOWANIA PRZY KRAWĘDZI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08:17:25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Grabiszyńska, przy PKO, nielegalny handel truskawkami (trwa przeładunek).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08:17:25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08:37:08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zaparkowany za znakiem zakazu 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utrudnia wjazd na budowę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SZAŃCACH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08:37:08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08:48:15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dwa stoiska handlowe owoce-warzywa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08:48:15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08:52:59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133/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01:08:47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08:52:59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08:56:30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Klimasa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TARNOGAJSKA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10:56:25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08:56:30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09:04:08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Ciepła, nielegalne stoisko z truskawkami (częściowo na chodniku a częściowo na terenie spółdzielni) przeszkadza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w prowadzeniu prac remontowych. Handlująca odmówiła przesunięcia stoiska. Zgłoszenie od pracownika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10:31:54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09:04:08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09:19:39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chodniku, utrudnianie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DOLNA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10:24:14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09:19:39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09:31:57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09:32:05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09:48:44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księganii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11:24:48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09:48:44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09:48:44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księganii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11:24:48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09:48:44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09:50:14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10:33:59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10:00:57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róg Podwale - pojazd Nissan Juke parkuje na przejśćiu dla pieszych oraz ul. Podwale za Zelerowicza czarny Citroen parkuje na chodniku za B-36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ZELWEROWICZA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13:00:38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10:03:00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SUŁOWSKA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10:16:08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chodnik na wysokości wejścia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do Bierdonki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12:05:00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10:16:08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10:26:34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Wyszyńskiego handel truskawką przy aptece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01:11:21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10:26:34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10:41:26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Nieprawidłowo zaparkowane pojazdy "na zawrotce" parkingu przed Urzędem Wojewódzkim, po stronie Mostu Grunwaldzkiego. Niektóre utrudniaja przejazd.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12:12:22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10:41:26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10:42:43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SZCZEPIŃSKA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10:45:40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11:04:38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wysokośći sklepu chemicznego - handel warzywami 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owocami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12:05:25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11:04:38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11:12:24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strefie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POTOKOWA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11:12:24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11:17:57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Powstańców Śl. nieprawidłowe parkowanie pojazdów, na chodniku i przy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13:26:15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11:17:57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11:23:35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Biedronki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01:04:20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11:23:35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11:33:05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kopertach dla zoim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NAMYSŁOWSKA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11:33:05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kopertach dla zoim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NAMYSŁOWSKA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11:35:35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11:42:21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oraz 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11:42:29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11:42:21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oraz 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11:42:29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11:51:32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B-36 poj. marki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Audi o  ul. Vivaldiego 1-5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VIVALDIEGO 1-5/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11:58:05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11:54:37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przychodni Pulsantis od strony ul. Klecińskiej na koperci dla inwalidów bez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uprawnień zaparkowany pojaz marki Skoda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OSTROWSKIEGO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12:41:37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11:54:37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11:54:37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INT-20696/16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przychodni Pulsantis od strony ul. Klecińskiej na koperci dla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inwalidów bez uprawnień zaparkowany pojaz marki Skoda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OSTROWSKIEGO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12:41:37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11:54:37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12:56:51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trawniku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12:56:57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12:56:51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trawniku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12:56:57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13:01:46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ALEJA DĘBOWA 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13:55:43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13:01:46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13:08:07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Poniatowskiego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13:08:07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13:08:07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Poniatowskiego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13:08:07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13:28:40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Komandorskiej, nieprawidłowe parkowanie, blokowanie przejścia dla pieszych parkowanie "na skrzyżowaniu" z drogą wewnętrzną.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ZAOLZIAŃSKA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18:06:15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13:28:40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13:28:40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Komandorskiej, nieprawidłowe parkowanie, blokowanie przejścia dla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ZAOLZIAŃSKA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18:06:15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pieszych parkowanie "na skrzyżowaniu" z drogą wewnętrzną.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13:28:40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14:47:04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Niezapezpieczenie miejsca niebezpieccznego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MARSZOWICKA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11:08:24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14:08:00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18:11:32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18:15:22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18:17:55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18:21:16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18:31:26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21:13:49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18:31:26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19:41:27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Ofiar Ośw a Oławską, pojazdy naprzeciw kopert dla niepepełnosprawnych, uniemożliwiają korzystanie z kopert, bo przy zajętej kopercie ulica jest nieprzejezdna.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21:52:57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19:41:27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19:41:33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wjazd od Bzowej - parkowanie pojazdów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00:12:29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19:41:33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19:41:33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wjazd od Bzowej - parkowanie pojazdów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00:12:29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19:41:33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19:53:57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legalności używania wyrobów tytoniowych na dworcu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06:31:25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20:17:25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w zakresie ochrony środowiska w warsztacie samochodowymDO.4010.968.2016.AS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CENTRALNA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06:42:31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21:39:40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05:05:50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21:39:40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23:17:29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23:17:29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23:23:18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23:23:18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23:36:31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19/130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23:42:23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Gubińska/Estońska  handel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roslinności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16D/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roslinności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16D/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INT-20790/16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NIEDŹWIEDZIA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2016-05-30 23:57:08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WINCENTEGO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01:05:53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16:24:04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Estońska 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16:20:08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00:43:33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NIEMCEWICZA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00:51:23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kopercie dla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DAWIDA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08:11:48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Wniosek o kontrolę parkowania postój, nieprawidłowy postój na chodniku i jezdni na chodniku bez pozostawienia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07:59:01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WYRZUCANIE IODHODÓW NIEZGODNIE Z PRZEPISAMI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00:58:16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Używanie słów wulgarnych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POPOWICKA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07:14:29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POJAZDÓW W MIEJSCU INNYM NIŻ WYZNACZONE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10:41:58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07:14:29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07:14:29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POJAZDÓW W MIEJSCU INNYM NIŻ WYZNACZONE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10:41:58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07:14:29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08:01:20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kopertach Urzędu Konserwatora Zabytków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ŁOKIETKA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08:52:09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08:01:20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08:29:23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nielegalny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BACCIARELLEGO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01:10:18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08:29:23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09:02:47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 ul. Pereca przy banku PKO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09:02:47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09:04:06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 handel truskawkami przy Biedronce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10:32:04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09:04:06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09:21:58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Racławicka parkowanie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JASTRZĘBIA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11:27:39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09:21:58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09:28:30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garażu Volkswagen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OFIAR OŚWIĘCIMSKICH 16/18/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09:28:30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09:38:54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Marki Alfa Romeo zaparkowany w poprzek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PARAFIALNA 71/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12:47:18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09:38:54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09:48:25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2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 na chodniku   ford focus , bmw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10:56:02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09:48:25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09:53:55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Wyszyńskiego nielegalny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22:21:03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09:53:55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10:13:49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pojazdu Mazda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10:13:49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10:28:11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Skoda  Fabia zaparkowany na kopercie dla osób niepełnosprawnych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KURZY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10:31:06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10:28:11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10:30:10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Kościuszki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PUŁASKIEGO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01:07:38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10:33:58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postoju taxi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ŁUKASIEWICZA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10:33:58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10:42:09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Ciepła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11:50:39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10:42:09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11:06:54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skrzyzowaniu z ul Rzeźniczą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11:21:19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11:06:54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11:12:14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na łączniku    DH Astra  a przystanek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12:52:29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11:12:14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11:43:27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11:43:35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11:43:27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11:43:35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11:55:09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Reja parkowanie w podwórzu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88-92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11:55:09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Reja parkowanie w podwórzu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88-92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12:02:33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przy Lidlu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KRÓLEWIECKA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13:08:00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12:02:33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12:43:29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a Łączności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12:43:36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12:51:10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12:53:51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13:00:49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 Oławska kontrola handlu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13:03:51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13:06:08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Kosmonatów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ZŁOTNICKA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13:51:11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13:06:08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13:17:41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park poj na trawnikach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13:17:41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park poj na trawnikach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13:17:58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13:36:53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Zaolziańska w kierunku centrum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18:44:01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13:36:53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13:40:14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 (do 15 minut).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JANUSZOWICKA 35-37/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14:58:30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13:40:14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13:59:34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fosie, vis a vis placu zabaw trzech mężczyzn spożywa alkohol, używają słów wugarnych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22:57:11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13:59:34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13:59:34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fosie, vis a vis placu zabaw trzech mężczyzn spożywa alkohol, używają słów wugarnych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22:57:11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13:59:34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14:27:12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INT-20897/16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Ruska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16:05:02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14:27:12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14:42:37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vis a vis Biedronki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handle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TYRMANDA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14:42:37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14:43:35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 Poniatowskiego 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22:40:18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14:43:35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14:43:35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a Poniatowskiego 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22:40:18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14:43:35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14:47:25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za pawilonem handlowym osoba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nietrzeźwa  przewóz na wropon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NIETRZEŹWA OSOBA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14:47:25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15:26:34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i nelegalne umieszczenie reklam DO.4042.492.2016.AS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WYŚCIGOWA 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06:36:20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15:26:34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2016-05-31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wjazd od strony Akademii Medycznej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19:20:08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15:27:20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15:27:20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strony Akademii Medycznej parkowanie w strefie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19:20:08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15:27:20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15:33:06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Skarbowców - pojazd marki VW, koloru czarnego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RÓŻY WIATRÓW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15:33:06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Skarbowców - pojazd marki VW, koloru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czarnego zaparkowany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RÓŻY WIATRÓW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16:47:39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niepełnosprawnych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16:47:57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17:05:14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pojazdu marki Opel Astra Combi - strefa ruchu, poza miejscem 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ŻWIRKI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I WIGURY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18:13:37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17:36:59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wyjeździe na ul. Komandorską   nieprawidłowe parkowanie pojazdu BMW kol. beżowego na niemieckich numerach rejestr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STUDZIENNA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18:11:50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17:36:59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17:46:23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Krupniczej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17:46:23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17:46:23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Krupniczej 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17:46:23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17:46:57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Witam serdecznie. Zwracam się do Państwa z prośbą 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ponowienie interwencji przy ulicy Długiej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DŁUGA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09:05:17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17:46:57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18:15:28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3 pojazdy zaparkowane na drodze dojazdowej przed szlabanem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WALOŃSKA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23:06:37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18:44:46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18:45:00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19:35:00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zakazie, utrudnia wyjazd z garaży - słaba widoczność.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SPIŻOWA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19:35:00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zakazie,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utrudnia wyjazd z garaży - słaba widoczność.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SPIŻOWA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20:15:59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wyjazd w Buraczaną - pojazd Mercedes  parkuje na skrzyżowaniu, utrudnia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widoczność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DOŻYNKOWA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21:54:28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20:15:59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20:20:26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pojazdu VW na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SZAJNOCHY 7/9/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20:20:26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20:36:26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terenie osiedla pojazd z 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KAMIEŃSKIEGO 221/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23:43:00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20:48:19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Strzegomska 202 parkowanie w Strefie zamieszkania poza miejscami wyznaczonymi, prośba o blokady.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202/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00:30:39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20:48:19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20:58:49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Jarzębinowa na przejściu dla pieszych zaparkowany Opel - utrudnia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00:53:51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20:58:49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23:06:56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zaparkowany na pasie zieleni 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23:54:01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23:06:56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23:07:25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parkujący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2016-05-31 23:33:52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23:07:25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06:56:22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KATEDRALNA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07:30:19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na jezdni wzdłuż linii ciągłej.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18:38:45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PĘGOWSKA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21:01:59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GORLICKA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05:54:18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05:54:18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18:09:16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GĘSIA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07:28:09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08:25:35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INT-20995/16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CZARNIECKIEGO POJAZD DOSTAWCZY CITROEN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09:38:50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08:25:35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09:08:02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SKLEPIE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"BIEDRONKA" HANDEL TRUSKAWKĄ.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11:19:33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09:08:02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09:51:33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11:18:58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09:51:33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HANDEL WARZYWAMI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12:46:43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10:44:31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SP NR 12 PARKOWANIE POJAZDÓW NA CHODNIKU WYGRODZONY TAŚMĄ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TRAKCIE REMONTU. KONTAKT Z ADM. SZKOŁY P. KWAŚNIAK KATARZYNA.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JANISZEWSKIEGO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11:55:06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10:44:31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52-54/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52-54/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10:46:43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10:50:14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10:50:21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10:50:14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10:50:21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11:05:31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PRZY PZU I PRZY ŻABCE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11:23:24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ZGŁOSZENIE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GIMNAZJUM NR4 ZABLKOWANY WYJAZD (BLIŻEJ UL.INŻYNIERSKIEJ) KIEROWCA NA MIEJSCU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ALEJA PRACY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12:28:47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11:23:24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11:45:18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13:06:35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13:06:35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GWIAŹDZISTA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11:48:30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11:51:02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zgłoszenie dotyczące wyrzucania gruzu, odpadów poremontowych itp. pod osłonę śmietnikową. Zgłaszający  posiada zdjęcia i nagrania jak sąsiad wyrzuca pod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osłonę odpady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HUTNICZA 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2016-07-14 06:34:14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11:51:02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12:09:19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SKRZYŻOWANIE Z UL. BAŁUCKIEGO PARKOWANIE ZA ZNAKIEM B-36 + SKRZYŻOWANIE.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12:09:19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12:15:56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TARNOGAJSKA. NIELEGALNY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12:29:58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ul.Oławska kontrola handlu.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oraz 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12:39:06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12:52:20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OKOLICY RESTAURACJI "KOMBINAT " PARKOWANIE ZA ZNAKIEM B-36+T-24 POJAZDU MARKI MERCEDES ORAZ PARKOWANIE W ODLEGŁOŚCI MNIEJSZEJ NIZ 10 M 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SKRZYZOWANIA PL. SOLNY KIEŁBAŚCINCZA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15:25:31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12:52:20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13:05:09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usiłowanie spożywania alkoholu w miejscu 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13:05:53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13:09:31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13:11:36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13:12:03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 KRUPNICZEJ. 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15:33:22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13:12:03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13:12:03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 KRUPNICZEJ. 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15:33:22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13:12:03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13:18:40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13:21:05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13:25:08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13:27:40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13:55:21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WYSZYŃSKIEGO HANDEL TRUSKAWKĄ PO OBU STRONACH ULICYGODZ. 15.50 PONOWNE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07:02:33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13:55:21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WYSZYŃSKIEGO HANDEL TRUSKAWKĄ PO OBU STRONACH ULICYGODZ. 15.50 PONOWNE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07:02:33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14:04:56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ZAGRODNICZA 14/1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06:51:11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14:04:56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14:13:00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UMÓW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ZAGRODNICZA 14/2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06:41:27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15:16:22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parkują w miejscu obowiazywania znaku b 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15:16:25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15:35:48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SKRZYŻOWANIE Z UL. PRZYBYSZEWSKIEGO. HANDEL TRUSKAWKĄ Z USTAWIONEGO NA CHODNIKU STOISKA.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07:09:25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alkoholu na Bulwarze Xsawerego Dunikowskiego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DUNIKOWSKIEGO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16:05:38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17:19:04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17:19:15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17:22:25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17:24:22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17:24:47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17:26:43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CHODNIKU,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GDAŃSKA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20:24:20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SZPITALNA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18:03:59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SZPITALNA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18:05:50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18:05:50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18:08:04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53-55/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18:08:04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18:11:44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handlu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18:11:47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18:35:25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POJAZDOW POZA MIEJSCAMI WYZNACZONYMI W STR.ZAM.Kolejne zgłoszenie o godz. 20.12Kolejne  zgłoszenie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01:07:06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18:35:25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18:35:25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POJAZDOW POZA MIEJSCAMI WYZNACZONYMI W STR.ZAM.Kolejne zgłoszenie z nr tel. o godz. 20.12Kolejne 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01:07:06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18:35:25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18:42:38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POJAZDOW NIEUPOWAZNIONYCH NA POSTOJU TAXI.Kolejne zgłoszenie z  o godz. 20.07Kolene zgłoszenie z  o godz. 21.00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21:52:47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18:42:38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19:48:38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19:48:55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19:48:38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19:48:55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20:19:20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miejscach niewyznaczonych w strefie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PRĄDZYŃSKIEGO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22:10:57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2016-06-01 20:53:20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jeden pojazd zaparkowany za B-1 - Ford Mondeo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LUBUSKA 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20:53:20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29/130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5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2016-06-01 21:23:37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B-36 przed wjazdem do garażu podziemnego.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WALOŃSKA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2016-06-01 22:00:55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2016-06-01 21:39:38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INT-21155/16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</w:t>
            </w:r>
            <w:r>
              <w:rPr>
                <w:rFonts w:ascii="Arial" w:hAnsi="Arial"/>
                <w:color w:val="000000"/>
                <w:sz w:val="20"/>
              </w:rPr>
              <w:t>autobusem poza miejscem wyznaczonym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2016-06-01 21:41:35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2016-06-01 23:10:27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 bez uprawnień - Jeep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JESIONOWA 72/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2016-06-02 04:21:27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23:10:27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2016-06-03 09:32:49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2016-06-03 09:54:26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2x mk 50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2016-06-03 10:19:45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INT-22516/16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2016-06-10 07:51:40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INT-22451/16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wpisu do działalności </w:t>
            </w:r>
            <w:r>
              <w:rPr>
                <w:rFonts w:ascii="Arial" w:hAnsi="Arial"/>
                <w:color w:val="000000"/>
                <w:sz w:val="20"/>
              </w:rPr>
              <w:t>gospodarczej.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ZACHODNIA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2016-06-09 18:17:30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INT-23178/16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2016-06-14 22:25:19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INT-22526/16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2016-06-10 09:01:39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INT-22526/16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2016-06-10 09:01:39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NIEMCEWICZA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2016-06-03 09:46:10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08:50:00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stoiska handlowego pod kątem zgody na 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PRUSA 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2016-06-15 06:39:11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2016-06-02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INT-21344/16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pod kątem zgody na handel na terenie </w:t>
            </w:r>
            <w:r>
              <w:rPr>
                <w:rFonts w:ascii="Arial" w:hAnsi="Arial"/>
                <w:color w:val="000000"/>
                <w:sz w:val="20"/>
              </w:rPr>
              <w:t>należącym do Gminy Wrocław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2016-06-15 06:38:45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Strona: 30/130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/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zgody zarządcy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PIASTOWSKA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09:22:13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Wyprowadzanie psa bez smyczy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NOWODWORSKA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22:33:28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zanieczyszczony teren przy kiosku obok biedroni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11:21:12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CHOBIEŃSKA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2016-08-17 13:03:47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alkoholou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08:17:21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bRAK NR PORZĄDKOWEGO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ELEWACJI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SZKOCKA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alkoholu w miejscu publicznym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22:20:53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05:01:12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bus zaparkowany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317/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05:41:17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05:01:12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08:40:37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GRABISZYŃSKA PRZY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PKO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09:41:39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08:45:28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SZCZĘŚLIWA HANDEL TRUSKAWKATEL. 502 783 588 KOLEJNE ZGŁOSZENIE G. 9.40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09:42:16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09:20:32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SZYBOWCOWA HANDEL WARZYWA, TRUSKAWKA NA CHODNIKU I PRZY ALDIKU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07:33:52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09:20:32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SZYBOWCOWA HANDEL WARZYWA, TRUSKAWKA NA CHODNIKU I PRZY ALDIKU NA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07:33:52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09:20:32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09:45:25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B- 36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FABRYCZNA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10:15:34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11:06:49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10:17:45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CIEPŁA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10:51:49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10:17:45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10:23:44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ZACHODNIA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MŁODYCH TECHNIKÓW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12:19:00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10:23:44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10:36:44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ROWERZYSTY DO SYGNALIZATORA S-6 PRZEJAZD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10:48:57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2016-06-02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10:53:09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 Pretficza a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10:53:16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11:49:54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MIELECKA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HALLERA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16:39:03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11:49:54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11:59:35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14:31:26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11:59:35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12:01:32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Oławska. Kontrola handlu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12:06:01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12:13:39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12:13:46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12:19:29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PRZY SKLEPIE ŻABKA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15-17/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17:00:16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12:19:29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12:29:55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UL. C.SKŁODOWSKIEJ PRZED PASAŻEM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23:45:05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12:29:55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13:01:44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13:03:48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13:06:18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SEMAFOROWA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13:06:49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BUDOWĘ PL. BEMA 5 WJAZD OD STR. UL. NA SZAŃCACH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SZAŃCACH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15:17:59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13:06:49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13:19:35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POJAZDU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13:19:59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13:33:37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ŁĄKOWA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13:35:18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13:35:27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14:16:25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14:20:51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14:17:58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STRZEGOMSKA NIELEGALNY HANDEL NA CHODNIKU, BLOKOWANIE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19:23:20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14:17:58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14:24:16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pochodzenia Romskiego żebrała w ogródku gastronomicznym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14:24:16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14:30:44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małoletnia żebrząca  matką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ŻEBRZĄCY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14:30:44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14:32:13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UL.ŻOŁNIERSKA POJAZDY ZAPARKOWANE NA SKRZYŻOWANIU ORAZ NA PRZEHŚCIU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TURNIEJOWA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18:24:32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14:32:13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14:40:22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UL.SZCZEŚLIWA PRZY SKLEPIE Z FARBAMI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15:11:52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14:40:22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15:03:04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NOWYM TARGU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18:56:49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15:03:04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15:08:15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ALEJĄ WIĄZOWĄ POSTÓJ POJAZDÓW NA SKRZYŻOWANIU, UTRUDNIENIE W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ALEJA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19:02:27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15:08:15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15:08:15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 ALEJĄ WIĄZOWĄ POSTÓJ POJAZDÓW NA SKRZYŻOWANIU, UTRUDNIENIE W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ALEJA 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19:02:27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15:08:15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15:31:22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15:31:40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15:46:28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pasie ruchu, utrudnianie ruchu kołowego oraz stważanie zagrożenia w ruchu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kołowym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15:46:45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15:46:28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pasie ruchu, utrudnianie ruchu kołowego oraz stważanie zagrożenia w ruchu kołowym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15:46:45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15:50:10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15:50:25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16:04:11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WITELONA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16:04:11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NISZCZENIE ROŚLINNOŚCI PRZEZ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TRAWNIKU (DOSTAWCZY).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17:24:00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16:46:11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16:46:11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 PRZEZ POJAZD ZAPARKOWANY NA TRAWNIKU (DOSTAWCZY).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17:24:00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16:46:11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16:48:19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16:48:19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16:48:33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17:24:16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CAŁEJ SZER, CHODNIKA CZERWONA AUTOLAWETA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PIĘKNA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01:37:49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17:24:16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19:50:45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POJAZDEM NA CHODNIKU -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MATEJKI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19:50:45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2016-06-02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19:57:19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osoby prowadzącej sprzedaż baloników an płycie Rynku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53/55/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19:57:19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20:04:19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INT-21299/16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Strzegomska 202 parkowanie w Strefie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zamieszkania poza miejscami wyznaczonymi, prośba o blokady.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202/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00:51:44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20:04:19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20:07:25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Wykroczenie kierującego rowerem.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TRAUGUTTA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07:09:56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6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20:11:55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osoby handlującej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20:11:55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20:50:12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KLASZTORNA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SMARDZOWSKA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01:00:07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20:50:12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2016-06-02 23:07:54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dwóch pojazdów w strefie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41C D/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01:23:48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23:07:54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 w miejscu kopert dla osób niepełnosprawnych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21:15:26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mężczyzna zanieczyszczajacy elewacje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WYSOKA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00:08:18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mężczyzna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otwarta puszka piwa przy siedzibie SM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WYSOKA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00:15:31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 odpadów na terenie rod.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BARDZKA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07:07:50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02:03:11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02:04:46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05:34:30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05:34:35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05:34:30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05:34:30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05:34:35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05:34:30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06:55:55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nieuprawnionego na kopercie dla inwalidów (VW Golf DTR 27382 i  Seat kol. białego)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JESIONOWA 72 - 66/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06:55:55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07:10:51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kopercie ZZK zaparkowany pojazd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07:48:04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07:10:51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09:05:43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truskawkami:- Pereca a Grabiszyńska- Pereca 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SzczęśliwaKolejne zgłoszenie dot. Szczęśliwej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09:05:49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truskawkami, przy Biedronce.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10:45:10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09:18:57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przeznaczonym dla osoby niepełnosprawnej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09:19:04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09:47:33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Smętna, wypalanie na ogródkach działkowych.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MONTE CASSINO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07:52:48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09:47:33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10:03:12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handel- brak wpisu do ewidencji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gospodarczej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10:22:29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11:15:40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10:23:53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10:24:02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10:24:50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księgani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11:07:42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10:24:50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10:32:22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10:32:31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11:19:00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11:19:09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12:11:31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wjeźdzaja pod zakaz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GARNCARSKA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róg Piastowska -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12:12:22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12:12:22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róg Piastowska -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12:12:22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12:16:24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Zjazd z Legionów w Lelewela, niebieskawe BMW zaparkowane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LELEWELA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13:29:03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12:16:24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12:17:44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truskawkami u zbiegu ze Smolecką w pobliżu Statoil.Kolejne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18:44:20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zgłoszenie,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12:17:44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12:25:30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07:43:50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12:25:30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07:43:50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12:25:30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 stoiska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07:43:50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12:25:30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12:42:34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 Oławska 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12:47:40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13:10:29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Krupniczej, po obu stronach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17:03:23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13:10:29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Krupniczej, po obu stronach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17:03:23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13:10:29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Krupniczej, po obu stronach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17:03:23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13:53:39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boisko szkole SP 67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13:53:39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15:11:22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interwencja wobec osoby handlującej na terenie Parku Kulturowego owocami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15:11:22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15:47:50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Naprzeciw klatki 28 pojazdy za B-36 + T-24. W/g zgłaszającego jest to droga publiczna, w katastrze widnieje inf. że cały pas od nr 18 do 36 widnieje jako wewnetrzna pod zarzadem dwóch spółdzielni.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17:59:06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15:47:50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15:47:50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Naprzeciw klatki 28 pojazdy za B-36 + T-24. W/g zgłaszającego jest to droga publiczna, w katastrze widnieje inf. że cały pas od nr 18 do 36 widnieje jako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wewnetrzna pod zarzadem dwóch spółdzielni.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ZEMSKA 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17:59:06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15:47:50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15:53:46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odległości mniejszej niż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SOWIŃSKIEGO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15:53:57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16:03:38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W/g zgłaszajacego, na samym końcu terenu dawnego "Żywca"(obecnie kilku właścicieli), w pobliżu wysokiego, biało-czerwonego masztu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radiowego lub anteny sieci komórkowej, grupa młodych ludzi wypala gumy lub plastiki. Powstaje przy tym dotkliwy, trudny do wytrzymania smród.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BUFOROWA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07:55:04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16:03:38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16:12:15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16:12:28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16:14:59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Nielegalne stoisko handlowe pod obwodnicą.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07:47:45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16:20:46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 MIKOŁAJA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16:20:46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18:06:21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parkuja w miejscu obowiązywania znaku B 36,oraz nie pozostawiajac 1,5 metra przejscia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18:06:23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18:06:21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parkuja w miejscu obowiązywania znaku B 36,oraz nie pozostawiajac 1,5 metra przejscia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18:06:23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18:14:25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Szczęśliwa handel truskawkami na terenie gminy Wrocław bez stosownych zezwoleń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18:14:25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19:13:58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nie pozostawiają 1,5 metra przejcia dla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pieszych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19:14:06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19:13:58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nie pozostawiają 1,5 metra przejcia dla pieszych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19:14:06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19:21:42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zanieczyszczająca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GWARNA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19:21:52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20:04:08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PARKU PARKOWANIE NA ZAKAZIE I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SKRAJNA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2016-06-03 21:54:17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20:04:08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06:33:16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06:36:21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06:33:16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06:50:46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06:50:46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07:09:35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Przeprowadzono kontrolę wystawionego ogródka przy lokalu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"Warka" pod katęm zaewolenia.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14:38:36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CECH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00:02:21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19:25:00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23:58:50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na terenie zielonym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11:49:37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postój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terenie zielonym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11:49:37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23:51:18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STEIN EDYTY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01:21:43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23:48:37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05:32:41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05:32:42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05:32:42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05:32:41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05:32:42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06:16:40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trawniku zaparkowane 2 pojazdy niszczą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06:50:26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06:16:40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39/130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7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07:09:11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WYSZYŃSKIEGO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01:19:24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07:09:11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07:53:35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12:10:15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07:53:35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08:40:14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INT-21497/16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wiadukcie handel truskawką + obok Lidla i Biedronce również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15:47:10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08:40:14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09:52:50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truskawkami u zbiegu z ul.Klimasa.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TARNOGAJSKA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10:11:52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10:19:50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B-36 wjazd od ul.Krupniczej.Godz. 20:53, kolejne zgłoszenie,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04:24:08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10:19:50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10:32:21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pojazdy na trawniku przy śmietniku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HERMANOWSKA 87/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11:08:43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10:32:21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10:45:00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Szczęśliwa nielegalny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17:35:51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11:07:16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parking Lidla - parkowanie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w strefie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122A/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18:43:30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11:07:16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11:08:37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Niemcewicza  przy Biedronce handel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JEDNOŚCI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01:17:25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11:08:37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12:31:57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VW Golf zaparkowany na całej szerokości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OSTROWSKIEGO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16:42:40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12:31:57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16:54:26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Pl. Dominikański nielegalny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16:57:43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16:54:26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Pl. Dominikański nielegalny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16:57:43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2016-06-04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zaparkowane na B-36 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HUBSKA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23:40:42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kierunku browaru.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18:40:14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2016-06-04 21:27:10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INT-21577/16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Czarne BMW na końcu osiedla, poza parkingiem, za 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PRZYJAŹNI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01:02:51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21:27:10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05:34:24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11:24:30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06:16:47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PRZECHODZENIE PRZEZ JEZDNIĘ W MIEJSCU 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01:28:51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07:14:23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MYCIE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01:25:06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11:44:30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zakazie. zgłoszenie z blokad.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HUBSKA 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18:48:44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11:44:30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2016-06-05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12:44:52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ŁAZIENNA OD UL.EZEŻNICZEJ -PARKOWANIE POJAZDÓW ZA ZNAKIEM B-36+T24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20:19:53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12:44:52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13:23:31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wyjazd. Zgłoszenie od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G. Muchorowski.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OBORNICKA 217/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2016-06-05 16:42:48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 właścicielki z pod wbiegł do mieszkania  ugryzł syna zgłaszającej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SIENKIEWICZA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118/9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23:06:54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16:42:48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Ul.Zielińskikego 40, zablokowany wyjazd z posesji, utrudnienie w ruchu pieszymi i kołowym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40/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16:14:11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ul. Orlinskiego oraz Balonowa- we wiacie przystankowej numer stwierdzono świeżo rozklejone plakaty (ogłoszenia).  u zbiegu ul. Horbaczewskiego/ Orlińskiego podjęto interwencję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wobec mężczyzny rozklejającego plakaty.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10:59:58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07:56:04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POJAZDÓW PRZED SZLABANEM NA WJEŻDZIE DO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SZPITALA ORA PARKOWANI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09:59:25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07:56:04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PARKOWANIE POJAZDÓW PRZED SZLABANEM NA WJEŻDZIE DO SZPITALA ORA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09:59:25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07:56:07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PKO HANDEL TRUSKAWKĄ. ORAZ PERECA A SZCZĘŚLIWA ROWNIERŻ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11:15:56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07:56:07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07:56:07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PKO HANDEL TRUSKAWKĄ. ORAZ PERECA A SZCZĘŚLIWA ROWNIERŻ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11:15:56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07:56:07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07:59:09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PARKOWNIE POJAZDÓW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SMOLUCHOWSKIEGO 52-56/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15:58:00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07:59:09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PARKOWNIE POJAZDÓW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SMOLUCHOWSKIEGO 52-56/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15:58:00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08:19:18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UL. KRZYCKIEJ POJAZDY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09:19:28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08:19:18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09:00:38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UL.KRASZEWSKIEGO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23:26:05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09:03:13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TRUSKAWKAMI NA CHODNIKU,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WYS. BIEDRONKI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10:27:08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09:03:13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09:08:26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VIS NR 15 HANDEL NA CHODNIKU 3 STOISKA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18:39:04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09:08:26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09:26:24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HANDEL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09:26:24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09:46:31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ENERGETYCZNA POJAZDY NA SKRZYŻOWANIU. NA GÓRCE POJAZD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RENAULT WAN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09:46:31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ENERGETYCZNA POJAZDY NA SKRZYŻOWANIU. NA GÓRCE POJAZD RENAULT WAN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09:46:31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ENERGETYCZNA POJAZDY NA SKRZYŻOWANIU. NA GÓRCE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RENAULT WAN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09:46:31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09:59:36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SKAYTAWER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09:59:36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 ŚLĘŻNEJ NA WYS. PARKU SKOWRONIEGO 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12:50:26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10:16:56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 WIADUKTEM OBWODNICY HANDEL TRUSKAWKAMI, WARZYWAMI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10:16:56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10:35:39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Wycinka drzew na terenie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2016-06-22 07:09:48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11:01:38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na chodniku, brak 1,5 m szer, chodnika, uniemozliwia otwarcie lodziarni (KRATY)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RYDYGIERA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04:10:53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11:01:38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11:05:55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ORZECHOWA HANDEL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TRUSKAWKAMIKOLEJNE ZGŁOSZENIE , G. 14.35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ŚWIERADOWSKA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18:07:10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11:17:58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ŚWIDNICKA OBOK NAMIOTU Z LOGO WROCLAWIA WYSTAWIONE STOISKO Z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11:17:58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11:35:46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11:35:52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11:54:50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odległosci mniejszej niż 10 m od przejścia dla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SMOLUCHOWSKIEGO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11:54:58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WYBRZEŻE 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12:07:32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12:09:34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12:19:24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TRUSKWAKĄ.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15:09:32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12:20:51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NIELEGALNY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12:27:10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 i pieszych C-13 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 i pieszych C-13 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drodze dla rowerów i pieszych C-13 C-16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12:39:46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13:03:02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parkowania, 5 pojazdów zaparkowanych nie przy krawędzi jedzni, za pasem zielonym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52-60/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13:03:02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14:09:02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 ASTRĄ HANDEL (3 stoiska)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16:42:07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14:09:02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14:47:27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SKAY TAWER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16:01:26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15:13:18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 PO OBU STRONACH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15:13:18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15:13:18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 PO OBU STRONACH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15:13:18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17:18:34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17:18:34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17:20:02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B36 a także przy skrzyżowaniu z Energetyczną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w odległości mniej niż 10 m od przejścia i na chodniku nie pozostawiając 1,5m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B36 a także przy skrzyżowaniu z Energetyczną parkowanie w odległości mniej niż 10 m od przejścia 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chodniku nie pozostawiając 1,5m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8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za B36 a także przy skrzyżowaniu z Energetyczną parkowanie w odległości mniej niż 10 m od przejścia 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chodniku nie pozostawiając 1,5m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17:20:18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17:46:30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Parku Kulturowego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17:46:48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17:46:30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Parku Kulturowego bez zezwolenia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17:46:48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17:48:24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18:22:22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18:08:39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31.05.2016 r. ok godz. 11:55 do siedziby DO zgłosił się Pan J,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prośba o podjęcie interwencji wobec Pana który prowadzi działalność gospodarczą na terenie nieruchomości bezpośrednio przylegającej do działki rolnej, bedącej jego własnością.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OKULICKIEGO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18:12:07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18:08:39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18:27:08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INT-21780/16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20:05:10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18:27:08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19:11:55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19:12:47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19:15:28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19:15:37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19:23:51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19:24:08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20:12:24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 zakresu ochrony srodowiska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TRZMIELOWICKA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20:12:24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20:49:01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NAGMINNE PARKOWANIE POJAZDU MARKI PEUGEOT EU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OŁTASZYŃSKA 98/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23:29:49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20:49:01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23:10:32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23:10:50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23:10:32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23:10:50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23:18:22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23:18:29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23:29:16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23:32:27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NIEMCEWICZA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23:32:44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23:34:57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CHORWACKA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23:35:17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23:38:48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2016-06-06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23:39:13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23:41:43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23:42:00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23:45:22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2016-06-06 23:45:41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TERENOIE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05:44:15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na terenie Gminy bez zezwolenia ul. Pereca 20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ICCHAKA LEJBA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14:43:30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handle na terenie gminy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14:51:51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zatoce przystankowej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02:07:38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 legnicka/rysia niezastosowanie się do sygnalizacji świetlnej s-5 rowerzysta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19:43:34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19:50:35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ŚWIĘTEGO MACIEJA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05:28:28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19:15:51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na terenie Gminy bez zezwolenia ul. Pereca 20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ICCHAKA LEJBA 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14:43:30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TERENOIE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DROBNERA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05:41:30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19:56:06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NIEPRAWIDLOWQE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00:12:39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ul.Gajowicka 68 wystawiłem wezwanie komunikacyjne NO 041193 na pojazd VW Golf  za wykroczenie z art 144 kw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GAJOWICKA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19:31:58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Zgłoszenie Radnej osiedla - zanieczyszczony punkt selektywnej zbiórki odpadów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2016-07-20 08:10:55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objętym zakazem oraz oddawanie moczu w miejscu publicznym.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17:24:00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 ZAKRESU OCHRONY ŚRODOWISKA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JAJCZARSKA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18:25:48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STEIN EDYTY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05:37:58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00:25:55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SZAŁWIOWA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CYNAMONOWA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10:21:28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00:25:55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05:01:21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TEREN BUDOWY PRZEZ POJAZD MARKI CITROEN DW 384 CM.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PUSZCZYKOWSKA 19 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05:21:26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05:01:21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08:08:38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202 parkowanie w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Strefie zamieszkania poza miejscami wyznaczonymi, prośba o blokady.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202/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12:37:42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08:31:50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szkole nieprawidłowe parkowanie pojazdu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Citroen  na chodniku - utrudnienie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09:48:41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08:31:50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08:31:50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szkole nieprawidłowe parkowanie pojazdu Citroen  na chodniku 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utrudnienie ruchu pieszego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09:48:41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08:31:50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08:34:18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Naprzeciw nr 17-19, przy ogrodzeniu, nielegalny handel.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08:34:18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08:46:46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INT-21894/16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Burzowa na łuku drogi zaparkowany pojazd, utrudnia ruch.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POWIEWNA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11:17:33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08:46:46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09:28:15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do sygnalizatora S-patrol 40-108 kontrola parkowania za B36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09:28:52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09:29:35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 tyłu budynku według zgłaszającego znajduje się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nielegalna lakiernia wejście od ul. Micheletta  - prośba o kontrolę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OSOBOWICKA 136/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2016-07-07 09:26:19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09:29:35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09:32:01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10:27:22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09:32:01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09:37:54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15:40:44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09:37:54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09:46:30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Buforowej - bus blokuje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18:44:23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09:46:30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09:52:16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truskawkami. W/g zgłaszającej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obsługa jest nietrzeźwa.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09:52:16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10:02:11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13:07:57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10:02:11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10:50:08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Pułaskiego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15:12:59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11:08:26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przejściu podziemnym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18:51:46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11:08:26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11:24:26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róg Estońska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14:19:52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11:24:26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ZAPOLSKIEJ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11:29:45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11:29:32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11:32:49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11:35:27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11:37:36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Skłodowskiej vis a vis Galerii przy schodach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22:51:41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11:37:36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11:39:11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Taxi pojazd nieuprawniony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ŁUKASIEWICZA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11:41:38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11:39:11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11:44:11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Biedronce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11:44:11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Sky Tower nieprawidłowe parkowanie pojazdów na chodniku , g.16:45 ponowna kontola parokowania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15:38:21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12:01:11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12:03:12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znakiem zakazu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BARTLA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13:00:31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12:03:12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nielegalnego handlu na terenie Parku Kulturowego.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12:06:18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12:06:13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12:09:15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12:09:28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13:23:04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MARII MAGDALENY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13:38:43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13:38:43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14:02:29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lub pod estakadą nielegalne stoisko handlowe.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14:02:29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49/130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Created by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9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14:04:13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wjazd/wyjazd z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ŚWIĘTEGO MARCINA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14:04:13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14:46:52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14:47:04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14:53:51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 w miejscu publicznym przez obywatwla Narodowaści Romskiej- Rynek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14:54:02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15:39:26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INT-21999/16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blokowanie chodnika przez parkujące pojazdy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ŚRUTOWA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16:44:56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15:39:26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 w miejscu publicznym przez obywatwla Narodowaści Romskiej- Rynek 31-32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31-32/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16:09:37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wzdłóż ulicy stoiska handlowe z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18:04:55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16:09:37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16:09:37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wzdłóż ulicy stoiska handlowe z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18:04:55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16:09:37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16:37:03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PIOTRA SKARGI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16:37:03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PIOTRA SKARGI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16:45:33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Poniatowskiego,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22:34:39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16:45:33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Trzy pojazdy niszczące roślinność: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MATEJKI 1B/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19:39:34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16:49:21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zielona Śkoda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Felicja, Biały (Peugeot lub BMW) i zielony Citroen Combi.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16:49:21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Trzy pojazdy niszczące roślinność: zielona Śkoda Felicja, Biały (Peugeot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lub BMW) i zielony Citroen Combi.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MATEJKI 1B/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19:39:34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699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17:51:06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PSP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20:15:36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17:51:06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18:11:30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Żabce pojazd zaparkowany na chodniku, utrudnia ruch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ROZBRAT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23:30:47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18:11:30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18:20:04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Zamieszkania parkowanie pojazdów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18:55:56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18:20:04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18:20:32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Parku Kulturowego bez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zezwolenia ul. Olaswka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18:23:46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18:20:32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 bez zezwolenia ul. Olaswka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18:23:46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19:16:54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19:16:54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19:22:02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2 stoiska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19:22:15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19:35:39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Rozdawanie ulotek na terenie Parku Kulturowego bez zezwolenia ul. Rynek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2016-06-07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19:50:46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Fiat Dukato zaparkowany jedną osią pojazdu na chodniku - brak 1,5m przejścia dla pieszych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SZTABOWA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19:50:46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20:02:45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INT-22090/16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Prowadzenia handlu w miejscu niewyznaczonym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2016-08-10 04:14:43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22:29:48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321/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22:30:20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22:48:01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ZAPARKOWANE POJAZDY NA ZAKAZIE UTRUDNIAJĄ WYKNYWANIE ZDJĘĆ FILMOWYCH.GODZ.02.20 PONOWNE ZGŁOSZENIE O ZAPARKOWANYM POJEŻDZIE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UL. NEHRINGA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NAUCZYCIELSKA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02:29:28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14ZA B-36 T-24 I UTRUDNIA KRĘCENIE ZDJĘĆ DO FILMU.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22:48:01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23:01:43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23:01:57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23:10:17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CHROBREGO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NISZCZENIE ROŚLINNOŚCI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PRZEZ POJAZD ZAPARKOWANY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23:12:37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ROŚLINNOŚCI PRZEZ POJAZD ZAPARKOWANY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23:12:37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23:19:46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23:22:17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OBORNICKA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23:22:41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23:34:27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KOPERNIKA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23:48:27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23:48:27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2016-06-07 23:48:49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 I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14:47:37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01:23:36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oznakowanie miejsc dla osób niepełnosprawnych na drodze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wewnętrznej.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SZKOCKA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17:48:13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19:03:16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22:44:53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ZGODY I BRAK LEGALIZACJI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zlecona ekosystem, przekazano inf.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KLONOWA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18:38:43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zlecona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ekosystem, przekazano inf.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MLECZARSKA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18:40:12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zakresu ochrony środowiska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MLECZARSKA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PRZEKAZANO DO EKOSYSTEMU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2016-07-19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zlecona ekosystem, przekazano inf.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MLECZARSKA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PRZEKAZANO DO EKOSYSTEMU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zlecona ekosystem, przekazano inf.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KLONOWA 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PRZEKAZANO DO EKOSYSTEMU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08:43:25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 -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SPOŻYWANIE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SZCZYTNICKI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07:46:44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 -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SZCZYTNICKI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07:46:44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Spozywanie alkoholu w miejscu publicznym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05:13:04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12:15:00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08:19:32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bliżej ul. Gorlickiej pojazd Citroen zaparkowany na zakazie +na Ryneczku na Psim Polu wjazd za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MULICKA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13:03:04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08:19:32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08:25:00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Kraszewskiego  handel truskawkami przy kiosku  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22:53:27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08:27:27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Pretficza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ŁĄCZNOŚCI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08:34:27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Banku PKO handel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truskawką - godz. 11.40 MK-200 PLN. przy Żabce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12:23:21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truskawką -   godz. 12.10  mk 100przy sklepie chemicznym  handel truskawką -  nikogo nie zastano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08:34:27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08:34:27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Banku PKO handel truskawką - godz. 11.40 MK-200 PLN. przy Żabce handel truskawką -   godz. 12.10  mk 100przy sklepie chemicznym  handel truskawką -  nikogo nie zastano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12:23:21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08:34:27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08:35:12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zalewanie wykopu na terenie budowy przez fekalia z posesji sąsiada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SULEJOWSKA 33A/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17:37:36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08:35:12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08:41:26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zaparkowane w podwórzu na trawniku   oraz   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str. u. Małachowskiego   na ławce osoba bezdomna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DĄBROWSKIEGO 34-34A/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08:41:26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08:45:02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strefa zamieszkania - parkowanie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11:13:18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08:45:02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strefa zamieszkania - parkowanie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08:45:02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10:01:57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pojzdów w obrębie skrzyżowań na w/w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19:03:09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10:01:57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10:04:00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truskawkami przy Biedronce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11:55:45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10:04:00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10:06:22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przy Lidlu.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BALONOWA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10:06:22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10:16:13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SUŁOWSKA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10:16:13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10:17:22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wjazd od ul.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Tylnej strefa zamieszkania - parkowanie poza miejscamy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23:32:59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10:17:22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wjazd od ul. Tylnej strefa zamieszkania 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poza miejscamy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23:32:59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10:18:52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22:45:56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10:18:52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10:18:52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22:45:56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10:18:52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10:26:26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podwórzu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PIŁSUDSKIEGO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11:31:35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10:26:26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10:28:11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MARCINKOWSKIEGO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10:28:11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0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10:50:09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Ciepła handel truskawką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15:42:11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11:13:40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 - trzy stoiska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17:38:48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11:13:40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nielegalny handel - trzy stoiska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17:38:48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11:42:32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energetyczna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na skrzyżowaniu, utrudniony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18:58:49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11:42:32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12:05:09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Nowowiejska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 01:10:49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12:05:09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12:53:08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INT-22198/16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Armii KRajowej między Perła a Caufflandem nielegalny handel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BARDZKA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16:01:00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12:53:08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13:16:57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owocami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13:25:01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13:39:45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Biedronce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16:28:34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13:39:45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14:27:20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Poniatowskiego 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22:53:18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14:27:20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14:38:01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od Krupniczej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00:00:33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14:38:01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15:43:51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Ledóchowskiego parkowanie w odległości mniejszej niż 10m od skrzyżowania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16:26:25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15:43:51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15:48:09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Browana zablokowany wjazd na posesję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RYCHTALSKA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23:11:27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15:48:09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na chodniku przy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18:04:38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16:12:14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sklepie Dino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16:12:14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17:02:08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Na Szańcach w parku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biegają luzem dwa psy, właściciel siedzi na ławce i nie reaguje, a psy rzucają się na przechodniów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22:42:58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17:02:08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17:25:28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17:25:28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17:25:28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 i 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17:25:28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19:38:03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POPOWICKI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19:38:03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19:38:03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19:49:42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19:50:07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20:02:01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pojazdów za B-35 i na podjazdach pod bramy wejściowe.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272-296/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21:59:00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20:02:01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20:04:04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20:22:22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20:04:04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20:04:04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20:22:22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20:04:04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20:04:04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Nieuprawnione pojazdy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20:22:22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20:04:04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20:05:06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20:05:22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20:33:00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Peugeot DWL....  przy garażu podziemnym,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2-4/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21:19:28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21:07:51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 nieprawidłowo zaparkowane pojazdy w pobliżu krzyża:- srebrna Mazda na środku chodnika - szary VW + jeszcze jedno auto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DŹWIRZYŃSKA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22:16:07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21:07:51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Osiedle, strefa zamieszkania. Pojazd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BABIEGO LATA 9 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23:23:22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22:12:21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zaparkowany za D-40 poza parkingiem w poprzek chodnika i częściowo na kopercie dla inwalidów.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22:12:21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INT-22299/16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Ojca Beyzyma w kierunku Carrefour, Fiat Uno zaparkowany za słupkami, na ścieżce rowerowej i chodniku.  Ogranicza widoczność pieszym na ścieżkę rowerową.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HALLERA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106-108/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00:14:09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22:36:34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handel na terenie gminy bez zgody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22:36:51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22:56:00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HANDELNA TRENIE GMINY BEZ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ZGODY I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22:56:16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23:00:26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ZANIECZYSZCZANIE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 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HANDELNA TRENIE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PIASTOWSKA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23:06:42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23:40:21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NIEPRAWIDLOWE PARKOPWANIE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23:40:54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2016-06-08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23:44:00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321/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23:44:17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23:53:50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STREFIA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23:53:50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STREFIA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2016-06-08 23:53:57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21:12:21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PEŁCZYŃSKA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21:17:46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pojazdu w miejscu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00:53:17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pasie dla pieszych i rowerów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C13,C16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WIECZYSTA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08:37:16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01:28:58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Brak 10m od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przjscia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01:44:22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799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10m od przjscia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01:44:22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kontrola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POPRZECZNA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07:54:47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współpraca z WŚIR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CZEKOLADOWA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06:10:59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zlecona ekosysystem, przekazano inf.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PLATANOWA 1/3/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2016-07-19 18:48:18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z zakresu ochrony środowiska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2016-06-21 07:58:28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15:54:00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00:46:55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ULANOWSKIEGO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02:19:52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00:46:55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01:35:39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1,5M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01:35:46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07:27:40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zaparkowane powyżej 15 min na zakazie, uniemożliwiają rodzicom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wysadzanie dzieci do przedszkola.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09:03:49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07:27:40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07:27:40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zaparkowane powyżej 15 min na zakazie, uniemożliwiają rodzicom wysadzanie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dzieci do przedszkola.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09:03:49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07:27:40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08:17:26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PRZEDSZKOLU, KTÓRE MIEŚCI SIĘ OD STRONY DOBREJ 41 NAGMINNE PARKOWANIE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10:12:19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POJAZDÓW ZA B-35 DO 15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MINUT.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08:17:26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08:36:22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BŁOGOSŁAWIONEGO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08:58:44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BIERONCE HANDEL NA CHODNIKU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13:08:30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08:58:44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09:19:07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 STR. ARMI KRAJOWEJ NA CHODNIKU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10:27:23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09:19:07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09:52:38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VIS A VI SKLEPU KĄKRET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14:21:42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09:52:38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10:37:24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SKRZYZOWANIE Z UL. WYSZYŃSKIEGO PRZY APTECE  HANDEL TRUSKAWKĄ.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23:13:22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10:37:24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10:45:19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1. Handel przy sklepie chemicznym;2.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przy slepie Żabka.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14:50:18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10:48:00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TERENIE RYNKU, OŁAWSKA I ŚWIDNICKA OSOBY ŻEBRZĄCE I ROZDAJĄCE RÓŻE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ŻEBRZĄCY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10:48:00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TERENIE RYNKU, OŁAWSKA I ŚWIDNICKA OSOBY ŻEBRZĄCE I ROZDAJĄCE RÓŻE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ŻEBRZĄCY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10:49:31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Ruska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a K. Wielkiego handel truskawkami (przy słupie ogłoszeniowy i mapie).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11:42:13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10:49:31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10:56:00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KONTENERACH NA ŚMIECI PRZY PLACU ZABAW POJAZD MARKI AUDI DOA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ZAPARKOWANY NA CHODNIKU BRAK PRZEJŚCIAUL. LELEWELA CZĘŚCIOWO NA PRZEJŚCIU DLA PIESZYCH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PSZENNA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11:13:34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SKRZYŻOWANIE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UL. POZNAŃSKĄ. W OKOLICY PRZYSTANKU AUTOBUSOWEGO HANDEL TRUSKAWKĄ Z USTAWIONEGO NA CHODNIKU STOISKA.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12:06:16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11:19:31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Oficerska parkowanie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11:20:01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11:19:31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Oficerska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PRETFICZA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11:20:01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11:39:13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PRUSA POJAZD ZAPARKOWANY NA SKRZYŻOWANIU UTRUDNIA RUCH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16:05:28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11:43:14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ul.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Grabiszyńskiej,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11:43:14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59/130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12:10:14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SKRZYŻOWNIE Z UL. ROOSEVELTA. W OKOLICY SKWERU Z PRZYSTANKIEM TRAMWAJOWYM ORAZ SZAQLETEM. HANDEL TRUSKAWKĄ Z USTAWIONEGO NA CHODNIKU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STOISKA.GODZ. 12.35 PONOWNE ZGŁOSZENIE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PONIATOWSKIEGO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23:00:44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12:16:59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 Z USTAWIONYCH STOISK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12:16:59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12:20:52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12:21:35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12:21:35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12:40:28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SKLEPIE " BIEDRONKA" HANDEL TRUSKAWKĄ ORAZ WARZYWAMI.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AFGAŃSKA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16:09:29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12:40:28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B-36 DROGA OZNAKOWANA JAKO WEWNĘTRZNA, PARKOWANIE W TYM MIESJCU ODBYWA SIĘ NOTORYCZNIE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LASKOWA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12:41:01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12:47:04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12:47:04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12:47:18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13:27:37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VIS A VI STACJI MIKOŁAJÓW HANDEL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STACYJNA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14:26:46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13:49:16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SIKORSKIEGO PARKOWANIE NA CHODNIKU BRAK 1,5M PRZEJŚCIA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13:49:16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13:49:16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SIKORSKIEGO PARKOWANIE NA CHODNIKU BRAK 1,5M PRZEJŚCIA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13:49:16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15:58:19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WYSOKOŚCI SP  ZAPARKOWANY NA PRZEJŚCIU DLA PIESZYCH POJAZD MARKI SUZUKI DW .Na miejscu patrol blokujący  Sielicki, Mieszała. Patrol w trakcie interwencji w innym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miejscu.  Zgłaszający przekazał patrolwi na miejscu konieczność sprawdzenia parkowania pojazdu nieopodal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16:46:39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15:58:19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16:13:43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16:13:43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16:14:59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16:14:59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16:14:59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16:21:09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STALOWA POJAZD MARKI HONDA CIVIC ZAPARKOWANA NA P-21. ZGŁOSZENIE KIEROWCY AUTOBUSU MPK, KTÓRY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 MOGŁ ZGODNIE Z PRZEPISAMI PRZEJECHAĆ ZMUSZONY BYŁ DO KOŻYSTANIA Z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GROCHOWA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16:56:54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16:21:09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17:55:21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PROŚBA O KONTROLE PARKOWANIA PRZY TYCH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NUMERACH ZA B-36 T-24 Z TYM ŻE BARDZIEJ W GŁĄB TEJ DROGI I ODBYWA SIĘ TO W GODZINACH WIECZORNYCH TAK PO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ZIELIŃSKIEGO 59B-C/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00:26:16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17:55:21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18:03:42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POWSTAŃCÓW ŚLĄSKICH PRZY HOTELU PARKOWANIE 6 POJADÓW NA CHODNIKU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ZAOLZIAŃSKA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21:03:59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18:03:42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20:11:18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20:11:18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21:06:36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zaparkowane na B-35 za szlabanem.Przy szlabanie wpisać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21:06:36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21:49:15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trawie niszczy roślinność.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23-31/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21:53:47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21:49:15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2016-06-09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22:36:46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22:37:13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22:41:32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22:56:58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BUJWIDA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22:57:14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23:02:33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23:06:19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PIASTOWSKA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23:06:35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23:29:29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GDAŃSKA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2016-06-09 23:29:47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23:11:40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23:15:59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23:32:43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PIASTOWSKA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23:38:45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23:44:29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BRAK CECH LEGALIZACJI WAGI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KASPROWICZA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23:52:24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KATEDRALNA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13:49:39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PIWNA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23:42:44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23:53:33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INT-21694/16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PIWNA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17:08:48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WYSZYŃSKIEGO - HANDEL NA TERENIE GMINY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NOWOWIEJSKA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23:25:49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KWISKA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06:34:17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INT-24434/16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Kozanowska postój pojazdu nie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2016-06-23 09:10:31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07:07:15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bez uprawnień zaparkowany na kopercie dla UM.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07:14:45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07:07:15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08:49:35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KRZYCKA ZIELONY RENAULT LAGUNA PARKUJE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10:25:01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08:49:35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08:49:35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KRZYCKA ZIELONY RENAULT LAGUNA PARKUJE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10:25:01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08:49:35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09:45:33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ZAKŁADOWA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00:07:48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09:45:33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09:52:56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10:03:24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ZDROWA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10:03:31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10:10:18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GORLICKA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10:34:33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PĘTLI MPK ORAZ STRACHOCIŃSKA PRZY PIEKARNI HERT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00:01:39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10:34:33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10:46:33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CZAJKOWSKIEGO POJAZD NA TRAWNIKU FORD DW 673EL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CHRZANOWSKIEGO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10:46:33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2016-06-10 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A K. WIELKIEGO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17:36:39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10:47:16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TRUSKAWKĄ /ZGŁ.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P. PRZYWARA/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10:47:16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11:35:02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ppojazdów za B-36 i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11:35:02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ppojazdów za B-36 i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11:37:54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3 STOISKA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11:37:54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11:45:50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POJAZDY NA TRAWNIKU NISZCZĄ ROŚLINNOŚĆ,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KRZEMIENIECKA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13:48:56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11:51:10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DROBNERA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ŁOKIETKA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23:55:43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12:16:58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PONIATOWSKIEGO NA TERENIE SKWERU, PRZY KIOSKU HANDEL WARZYWAMI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23:35:39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12:16:58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13:01:01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LUM NA WYSOKOŚCI SKLEPU ALDI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KOŚCIUSZKI TADEUSZA 133 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23:48:59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13:01:01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2016-06-10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13:54:20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REJA 92 AB/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00:36:29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13:54:20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14:03:01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 -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14:03:01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14:03:01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zabronionym - park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14:03:01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14:17:54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JADĄC DO WOJNOWA STOISKA HANDLOWE NA CAŁEJ DŁUGOŚCI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23:00:17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14:17:54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14:27:22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18:37:32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15:41:39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INT-22593/16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CARREFOUR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GRUNWALDZKI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23:58:50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15:41:39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18:40:53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18:40:53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18:42:39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18:42:39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b-1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18:45:33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18:45:14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21:05:05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RUCHU ZA ZNAKIEM B-36 ORAZ NA WJEŹDZIE DO GARAŻU PODZIEMNEGO.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21-23/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04:44:07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21:05:05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21:05:05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STREFIE RUCHU ZA ZNAKIEM B-36 ORAZ NA WJEŹDZIE DO GARAŻU PODZIEMNEGO.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MOSIĘŻNA 21-23/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04:44:07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21:05:05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21:21:26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B-36 w bramie przejazdowej (przy dawnym szpitalu).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00:43:50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21:21:26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899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22:01:14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TAXI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23:46:41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22:01:14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22:01:14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TAXI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2016-06-10 23:46:41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22:01:14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HUBSKA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07:16:50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Działalnośc gospodarcza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00:50:47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PIOTRA WŁOSTOWICA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00:28:09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 znakiem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00:08:40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za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znakiem B-36 i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00:08:40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06:51:48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01:07:17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01:07:11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Działalnośc gospodarcza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00:50:47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01:13:09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kobieta i mężczyzna skikajacy na eewacjie i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14:06:39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na czerwonym swietle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NOWY TARG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07:02:24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 w miejscu publicznym.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 ZACHODNI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00:39:56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01:01:19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przystanku 1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PETRUSEWICZA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02:18:06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01:01:19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07:41:40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1. UL. GRABISZYŃSKA A UL. PERECA- HANDEL TRUSKAWKĄ. 2. UL. PERECA A UL. SZCZĘŚLIWA PRZY BANKU PKO - HANDEL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09:25:43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07:41:40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08:31:09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róg Legnicka -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10:05:10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08:31:09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09:05:40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Klimasa,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TARNOGAJSKA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11:15:13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09:05:40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10:11:14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Szarskiego,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13:13:45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10:11:14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10:24:50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Biedronki - handel warzywami.11:50, kolejny telefon od tego samego zgłaszającego.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00:24:22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10:24:50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11:13:11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Świdnickiej od strony ul. Widok za znakiem zakazu zaparkowany Mercedes - utrudnia przejazd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11:58:01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11:13:11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11:20:43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Pomiędzy Wielką a Swobodną, pojazdy osobowe zaparkowane blisko azyli dla pieszych, utrudniają przejazd autobusom firmy Michalczewski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2016-06-11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13:43:42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(dzwonił dyspozytor).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11:28:11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Zachodnia,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POZNAŃSKA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12:18:10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11:28:11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12:03:21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bramie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targowisko nielegalny 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NIEDŹWIEDZIA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14:08:19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12:03:21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66/130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12:10:08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wysokości DH Astra - handel 2 punkty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13:41:11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12:10:08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12:55:23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 znakiem zakazu zaparkowany BMW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KORZENIOWSKIEGO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13:35:26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14:08:56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Limanowska, Nowaosądecka a Chęcińska -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chodniku, blokowanie przejścia pieszym.Godz.14:52, kolejny telefon od zgłaszającego.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NOWOTARSKA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17:03:11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14:08:56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14:51:31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na trawniku -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KOSZAROWA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16:37:42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14:58:22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handel - kwiaty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15:37:33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14:58:22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18:32:35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18:32:42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19:17:12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postój taxi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2016-06-11 21:12:54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19:17:12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Kontrila handlu ul. Robotnicza - pl. Orląt Lwowskich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06:12:50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08:26:40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08:22:43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chodniku, 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06:27:28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06:22:17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06:23:39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chodniku, brak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06:25:35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67/130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08:22:43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08:26:40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Kontrila handlu ul. Robotnicza - pl. Orląt Lwowskich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06:12:50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MŁODYCH TECHNIKÓW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23:10:12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pracownik lokalu wyrzucił przez okno worek ze smieciami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16:23:02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mężczyzna sikajacy nna elewacjie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16:21:05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pracownik spiża wyrzucił smieci z lokalu do kontenera na gróz i zanieczyścił chodnik wypadajacymi odpadami z worka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16:26:44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mężczyzna sika na drzwi wejsciowe na klatke schodową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osoba spożywający piwo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16:28:55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10:09:27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zablokowany wjazd 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teren posesji sklep Moda dziecięca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POPRZECZNA 72/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11:35:41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10:10:06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 zbiegu z ul.Tarnogajską na chodniku odbywa się handel truskawkami.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16:21:02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10:10:06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10:17:43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na chodniku utrudnienie przejscia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PAWŁOWA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2016-06-24 08:38:54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10:17:43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11:28:08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u zbiegu z ul.M.Techników.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ZACHODNIA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12:24:20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11:28:08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12:45:07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nielegalny handel od str. ul. Oławskiej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16:12:34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68/130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13:30:07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posesji Misubishi Pajero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WITELONA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14:55:02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20:50:29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- przy nr 1 Volvo utrudnia wyjazd z os iedla zmuszając kierujących do przejechania przez trawnik.- od nr 1-15 pojazdy zaparkowane na chodniku, brak 1,5m.- od strony ul.Legnickiej Audi niszczący roślinność.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BOLESŁAWIECKA 1-15/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01:44:10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20:50:29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2016-06-12 22:53:21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Dwa pojazdy na chodniku za B-36 pomiędzy Straussa a Bethowena + brak 1,5m.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00:25:34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22:53:21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21:20:16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02:28:25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02:30:21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02:25:59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00:16:05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21:20:16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Estońska/ Gubińska- 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21:24:33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handlu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14:08:19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23:14:08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23:14:08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00:27:52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INT-22798/16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pojazd o nr rej  parkuje w strefie poza miejscem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wyznaczonym, dodatkowo na wys. ul. Makuszynskiego parkowanie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CHRZANOWSKIEGO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07:00:23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06:45:00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69/130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3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07:24:12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B-35 (do 15 min.) utrudniają dowóz dzieci do przedszkola.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07:24:12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07:24:12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za B-35 (do 15 min.) utrudniają dowóz dzieci do przedszkola.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07:24:12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07:33:34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Krzyckiej. Parkowanie za obustronnym B-36, m.in. srebrny Seat.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18:01:34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07:33:34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07:42:50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Pomiędzy ul.Kowalską a Widawą w rejonie w/w posesji, znajdują się hałdy pozostałości budowlanych (ziemia, gruz, beton, asfalt) po inwestycji prowadzonej przez firmę AG System na zlecenie MPWiK (inf. od zgłaszajacego).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CHŁOPSKA 2B-2G/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07:49:18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07:42:50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09:46:32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BIERDRONCE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11:54:25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09:46:32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09:57:20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Wrzucanie odpadów powstałych z gastronomi przez pracowników firmy cukiernia  U Spychały ul. Pereca 7  do pojemników znajdujacych sie w podwórku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2016-06-29 13:17:46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10:37:15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OD UL. ŚLĘŻNEJ PRZY PARKU SKOWRONIM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14:49:36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10:37:15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10:51:03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2 POJAZDÓW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11:21:30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10:51:03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11:19:03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na skrzyżowaniu z ul. Ciepłą stoisko handlowe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11:20:49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11:46:05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TRUSKAWKĄ PRZY SKLEPIE "ŻABKA" HANDEL TRUSKAWKĄ Z USTAWIONEGO STOISKA NA CHODNIKU.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54/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00:33:50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11:46:05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12:21:38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ZA SKLEPEM LIDL POD WIDUKTEM HANDEL TRUSKAWKA. POJAZDY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GAGARINA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ZATRZYMUJA SIĘ NA PASIE RUCHU W CELU ZAKUPIENIA TRUSKAWEK, BLOKUJĄ RUCH UTRUDNIAJĄ PRZEJAZD.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12:21:38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12:35:33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a Benedyktyńska pojazd Seat zaparkowany na chodniku na przejściu dla pieszych. zgłoszenie Benedyktyńska 15 a Sępa parkowanie na chodnikach,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14:35:31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12:35:33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Sępa a Benedyktyńska pojazd Seat zaparkowany na chodniku na przejściu dla pieszych.  zgłoszenie Benedyktyńska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15 a Sępa parkowanie na chodnikach,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14:35:31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12:35:33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Sępa a Benedyktyńska pojazd Seat zaparkowany na chodniku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na przejściu dla pieszych. zgłoszenie Benedyktyńska 15 a Sępa parkowanie na chodnikach, brak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SĘPA SZARZYŃSKIEGO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14:35:31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12:35:33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70/130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12:45:51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powierzchni wyłączonej z ruchu P-21 i za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12:46:14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13:10:15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13:10:24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13:47:39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 strefie ruchu pojazd zaparkowany na jezdni blokuje wyjazd z posesji.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ZAPOROSKA 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15:02:44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13:47:39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parkowaniepojazdów w miejscu obowiązywania zanku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parkowaniepojazdów w miejscu obowiązywania zanku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16:35:40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16:46:19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pojazdów w miwejscu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SPADOCHRONIARZY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16:53:16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16:47:22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STR.ZAMIESZKANIA POZA MIEJSCEM WYZNACZONYM PRZY GARAŻACH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2-4/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20:21:47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16:47:22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16:47:22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STR.ZAMIESZKANIA POZA MIEJSCEM WYZNACZONYM PRZY GARAŻACH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DEDALA 2-4/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20:21:47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16:47:22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17:36:25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torowisku utrudnia przejazd tramwaji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17:36:39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19:46:14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19:46:14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19:48:27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19:48:38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2016-06-13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19:49:54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19:51:37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19:51:20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 handlu truskawka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MOŚCICKIEGO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19:51:36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71/130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20:48:20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nielegalnego handlu na terenie Parku Kulturowego ul. Ruska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20:48:23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20:48:20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21:31:30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zablokowany wyjazd z garażu przez Forda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BAJANA 43A/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22:28:18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21:01:00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22:49:34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BULWAR IKARA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2016-06-13 22:51:58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08:32:55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07:35:44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12:41:23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999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12:41:23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14:27:03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14:27:03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NIEPRAWIDŁOWY POSTÓJ POJAZDU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ŚWIĘTOKRZYSKA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23:23:57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12:41:23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11:45:17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14:27:03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12:11:10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2016-06-20 07:35:44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06:57:44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72/130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2016-06-16 07:00:07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W dniu 14.06.2016 przeprowadzono kontrolę pod kątem gospodarki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odpadami.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MOKRZAŃSKA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2016-08-22 12:17:25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Zaśmiecanie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GRUDZIĄDZKA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2016-06-15 08:08:53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INT-23205/16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Zgłoszenie prezesa ROD "Zdrówko" dot. spalania odpadów na ogródku działkowym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POLANOWICKA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2016-07-01 13:10:20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01:38:47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interwencja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wobec osobu zanieczyszczającej podwórze - oodanie moczu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ODRZAŃSKA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01:38:47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02:31:54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INT-22995/16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02:32:11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08:05:59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 truskawkami -PERECA A GRABISZYŃSKA,PERECA A SZCZĘŚLIWA.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13:18:39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08:05:59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08:26:41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10:54:16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08:26:41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08:26:41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KSIĘGARNI HANDEL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PL.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10:54:16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08:26:41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08:53:41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ŚLĘŻNA POJAZDY ZAPARKOWANE NA TRAWNIKU-NISZCZENIE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BROSSA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11:06:24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08:53:41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10:31:05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NAPRZECIW NR 78 ZAPARKOWANY POJAZD MARKI VOLVO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GRUNWALDZKA 78/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12:37:18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10:31:05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10:32:41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VIS A VIS NR 15 3 STOISKA HANDLOWE Z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WARZYWAMI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HORBACZEWSKIEGO 15/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19:24:45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10:32:41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10:33:37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UL. SZARSKIEGO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12:23:52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10:33:37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10:41:58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CIEPŁA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12:42:56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10:41:58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73/130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10:45:14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CIĘŻAROWE ZPARKOWANE NA CHODNIKU I JEZDNI, UTRUDNIENIE W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ŁAZIENNA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17:36:37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10:45:14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11:02:55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DRODZE DOJAZDOWEJ DO SZPITALA POJAZDY UTRUDNIAJA PRZEJAZD DLA KARETEK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105/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11:31:57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11:02:55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11:05:10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Pismo od Spółdzielni mieszkaniowej "Cichy Kącik" w sprawie zanieczyszczenia wokół osłony śmietnikowej i placu zabaw w podwórku Szewska/Wita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2016-07-13 02:00:52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11:05:10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11:49:41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 za B36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SPISKA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11:51:43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12:32:48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NA WJEŻDZIE DO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SZWEDZKA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12:32:48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12:32:48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NA WJEŻDZIE DO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SZWEDZKA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12:32:48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12:33:24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trawniku ul. Ślężna 96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ŚLĘŻNA 96/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CHODNIKU BRAK PRZEJŚCIA, PIESI ZMUSZENI A CHODZIĆ PO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MIECHOWITY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22:34:49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CHODNIKU BRAK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PRZEJŚCIA, PIESI ZMUSZENI A CHODZIĆ PO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MIECHOWITY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22:34:49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PARKOWANIE NA CHODNIKU BRAK PRZEJŚCIA, PIESI ZMUSZENI A CHODZIĆ PO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MIECHOWITY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22:34:49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12:59:56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20-34/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14:40:49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12:59:56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13:26:11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INT-23096/16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TARNOGAJSKA HANDEL TRUSKAWKĄ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KLIMASA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13:26:11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13:49:24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PRZY MAGNOLI NA PRZYSTANKU AUTOBUSOWYM POJAZD I HANDEL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TRUSKAWKAMI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16:24:27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13:49:24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13:52:06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NA WYS. BIEDRONKI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OŁOWIANA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19:03:03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13:52:06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74/130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14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Data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14:38:54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WYS. BIEDRONKI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NIELEGALNY HANDEL TRUSKAWKĄ.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22:29:15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14:38:54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14:38:54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 zaparkowany na scieżce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 xml:space="preserve">2016-06-14 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13:05:00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15:18:44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15:18:50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15:18:44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15:18:50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15:40:26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 SWOBODNA PARKOWANIE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18:39:37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15:40:26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16:44:12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B-36 oraz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16:45:08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16:44:12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za B-36 oraz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16:45:08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17:28:12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Kontrola parkowania pojazdów za B-36+t24  podwórko ul. Igielna za empikiem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17:28:41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17:38:56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przy osłonie śmietnikowej składowane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odpady gabarytowe. ZGŁASZAJĄCY POSIADA DOK. ZDJĘCIOWĄ, JEST SKŁONNY ŚWIADCZYĆ PRZECIWKO SPRAWCY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9-GO MAJA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22:40:19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17:38:56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17:41:44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pojazdów w miejscu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obowiązywania znaków B-35 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17:42:00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17:54:36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ŁUBINOWA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21:48:54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17:54:36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18:03:25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after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NA TERENIE POSESJI SPALANIE W OGNISKU ŚMIECI. PROŚBA ZGŁASZAJĄCEGO O PRZEPROWADZENIE ROZMOWY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PAWŁOWICKA 92/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22:25:51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spacing w:before="0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WŁAŚCICIELEM, NIE CHCE ŚWIADCZYĆ W SPRAWIE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18:03:25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20:02:56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20:02:56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INT-23150/16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PARKOWANIE NA POSTOJU TAXI POJAZDÓW NIEUPOWAŻNIONYCH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2016-06-14 22:08:42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20:02:56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Strona: 75/130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27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rFonts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4361">
            <w:pPr>
              <w:rPr>
                <w:sz w:val="16"/>
                <w:szCs w:val="16"/>
              </w:rPr>
            </w:pPr>
          </w:p>
        </w:tc>
      </w:tr>
    </w:tbl>
    <w:p/>
    <w:sectPr>
      <w:type w:val="nextPage"/>
      <w:pgSz w:w="16838" w:h="11906"/>
      <w:pgMar w:top="567" w:right="567" w:bottom="567" w:left="567" w:header="708" w:footer="708" w:gutter="0"/>
      <w:pgNumType w:start="15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405</Pages>
  <Words>80606</Words>
  <Characters>483640</Characters>
  <Application>Microsoft Office Word</Application>
  <DocSecurity>0</DocSecurity>
  <Lines>4030</Lines>
  <Paragraphs>1126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dcterms:created xsi:type="dcterms:W3CDTF">2018-03-27T16:25:00Z</dcterms:created>
  <dcterms:modified xsi:type="dcterms:W3CDTF">2018-03-27T16:25:00Z</dcterms:modified>
</cp:coreProperties>
</file>